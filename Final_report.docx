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ED1A6" w14:textId="77777777" w:rsidR="00037F89" w:rsidRPr="00C36468" w:rsidRDefault="00612222" w:rsidP="00AB4E82">
      <w:pPr>
        <w:spacing w:line="240" w:lineRule="auto"/>
        <w:ind w:firstLine="0"/>
        <w:jc w:val="center"/>
        <w:rPr>
          <w:rFonts w:ascii="Arial" w:hAnsi="Arial" w:cs="Arial"/>
          <w:sz w:val="16"/>
          <w:szCs w:val="16"/>
        </w:rPr>
      </w:pPr>
      <w:r w:rsidRPr="00C36468">
        <w:rPr>
          <w:rFonts w:ascii="Arial" w:hAnsi="Arial" w:cs="Arial"/>
          <w:noProof/>
          <w:sz w:val="16"/>
          <w:szCs w:val="16"/>
          <w:lang w:val="fi-FI"/>
        </w:rPr>
        <w:drawing>
          <wp:inline distT="0" distB="0" distL="0" distR="0" wp14:anchorId="1EE7F29F" wp14:editId="43536F5D">
            <wp:extent cx="1058400" cy="140400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ulun yliopisto_logo_eng_rgb1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8400" cy="1404000"/>
                    </a:xfrm>
                    <a:prstGeom prst="rect">
                      <a:avLst/>
                    </a:prstGeom>
                  </pic:spPr>
                </pic:pic>
              </a:graphicData>
            </a:graphic>
          </wp:inline>
        </w:drawing>
      </w:r>
    </w:p>
    <w:p w14:paraId="21BDAD11" w14:textId="77777777" w:rsidR="00612222" w:rsidRPr="00C36468" w:rsidRDefault="00612222" w:rsidP="00AB4E82">
      <w:pPr>
        <w:spacing w:line="240" w:lineRule="auto"/>
        <w:ind w:firstLine="0"/>
        <w:jc w:val="center"/>
        <w:rPr>
          <w:rFonts w:ascii="Arial" w:hAnsi="Arial" w:cs="Arial"/>
          <w:sz w:val="16"/>
          <w:szCs w:val="16"/>
        </w:rPr>
      </w:pPr>
    </w:p>
    <w:p w14:paraId="04A51DE7" w14:textId="77777777" w:rsidR="00612222" w:rsidRPr="00DC1162" w:rsidRDefault="00612222" w:rsidP="00AB4E82">
      <w:pPr>
        <w:spacing w:line="240" w:lineRule="auto"/>
        <w:ind w:right="-2" w:firstLine="0"/>
        <w:jc w:val="center"/>
        <w:rPr>
          <w:rFonts w:ascii="Arial" w:hAnsi="Arial" w:cs="Arial"/>
          <w:b/>
          <w:bCs/>
          <w:sz w:val="16"/>
          <w:szCs w:val="16"/>
        </w:rPr>
      </w:pPr>
      <w:r w:rsidRPr="00DC1162">
        <w:rPr>
          <w:rFonts w:ascii="Arial" w:hAnsi="Arial" w:cs="Arial"/>
          <w:b/>
          <w:bCs/>
          <w:sz w:val="16"/>
          <w:szCs w:val="16"/>
        </w:rPr>
        <w:t>FACULTY OF INFORMATION TECHNOLOGY AND ELECTRICAL ENGINEERING</w:t>
      </w:r>
    </w:p>
    <w:p w14:paraId="2D822758" w14:textId="75832788" w:rsidR="00612222" w:rsidRPr="00C36468" w:rsidRDefault="00612222" w:rsidP="00AB4E82">
      <w:pPr>
        <w:pStyle w:val="NormalIndent"/>
        <w:spacing w:line="240" w:lineRule="auto"/>
        <w:jc w:val="center"/>
        <w:rPr>
          <w:rFonts w:ascii="Arial" w:hAnsi="Arial" w:cs="Arial"/>
          <w:sz w:val="16"/>
        </w:rPr>
      </w:pPr>
    </w:p>
    <w:p w14:paraId="752C1D0D" w14:textId="77777777" w:rsidR="00BF0A2C" w:rsidRPr="00C36468" w:rsidRDefault="00BF0A2C" w:rsidP="00AB4E82">
      <w:pPr>
        <w:spacing w:line="240" w:lineRule="auto"/>
        <w:ind w:firstLine="0"/>
        <w:jc w:val="center"/>
        <w:rPr>
          <w:szCs w:val="24"/>
        </w:rPr>
      </w:pPr>
    </w:p>
    <w:p w14:paraId="386383DE" w14:textId="1FA49285" w:rsidR="00BF0A2C" w:rsidRPr="00C36468" w:rsidRDefault="00BF0A2C" w:rsidP="00AB4E82">
      <w:pPr>
        <w:spacing w:line="240" w:lineRule="auto"/>
        <w:ind w:firstLine="0"/>
        <w:jc w:val="center"/>
        <w:rPr>
          <w:szCs w:val="24"/>
        </w:rPr>
      </w:pPr>
    </w:p>
    <w:p w14:paraId="5CC6B722" w14:textId="77777777" w:rsidR="00BF0A2C" w:rsidRPr="00C36468" w:rsidRDefault="00BF0A2C" w:rsidP="00AB4E82">
      <w:pPr>
        <w:spacing w:line="240" w:lineRule="auto"/>
        <w:ind w:firstLine="0"/>
        <w:jc w:val="center"/>
        <w:rPr>
          <w:szCs w:val="24"/>
        </w:rPr>
      </w:pPr>
    </w:p>
    <w:p w14:paraId="4E6C8B3C" w14:textId="77777777" w:rsidR="00360883" w:rsidRPr="00C36468" w:rsidRDefault="00360883" w:rsidP="00AB4E82">
      <w:pPr>
        <w:pStyle w:val="NormalIndent"/>
        <w:spacing w:line="240" w:lineRule="auto"/>
        <w:ind w:firstLine="0"/>
        <w:jc w:val="center"/>
      </w:pPr>
    </w:p>
    <w:p w14:paraId="35266E9D" w14:textId="77777777" w:rsidR="00BF0A2C" w:rsidRPr="00C36468" w:rsidRDefault="00BF0A2C" w:rsidP="00AB4E82">
      <w:pPr>
        <w:spacing w:line="240" w:lineRule="auto"/>
        <w:ind w:firstLine="0"/>
        <w:jc w:val="center"/>
        <w:rPr>
          <w:szCs w:val="24"/>
        </w:rPr>
      </w:pPr>
    </w:p>
    <w:p w14:paraId="1E6E5381" w14:textId="77777777" w:rsidR="00BF0A2C" w:rsidRPr="00C36468" w:rsidRDefault="00BF0A2C" w:rsidP="00AB4E82">
      <w:pPr>
        <w:spacing w:line="240" w:lineRule="auto"/>
        <w:ind w:firstLine="0"/>
        <w:jc w:val="center"/>
        <w:rPr>
          <w:szCs w:val="24"/>
        </w:rPr>
      </w:pPr>
    </w:p>
    <w:p w14:paraId="098646DF" w14:textId="77777777" w:rsidR="00BF0A2C" w:rsidRPr="00C36468" w:rsidRDefault="00BF0A2C" w:rsidP="00AB4E82">
      <w:pPr>
        <w:spacing w:line="240" w:lineRule="auto"/>
        <w:ind w:firstLine="0"/>
        <w:jc w:val="center"/>
        <w:rPr>
          <w:szCs w:val="24"/>
        </w:rPr>
      </w:pPr>
    </w:p>
    <w:p w14:paraId="7F5985AA" w14:textId="77777777" w:rsidR="00BF0A2C" w:rsidRPr="00C36468" w:rsidRDefault="00BF0A2C" w:rsidP="00AB4E82">
      <w:pPr>
        <w:spacing w:line="240" w:lineRule="auto"/>
        <w:ind w:firstLine="0"/>
        <w:jc w:val="center"/>
        <w:rPr>
          <w:szCs w:val="24"/>
        </w:rPr>
      </w:pPr>
    </w:p>
    <w:p w14:paraId="2869D4DA" w14:textId="77777777" w:rsidR="00BF0A2C" w:rsidRPr="00C36468" w:rsidRDefault="00BF0A2C" w:rsidP="00AB4E82">
      <w:pPr>
        <w:spacing w:line="240" w:lineRule="auto"/>
        <w:ind w:firstLine="0"/>
        <w:jc w:val="center"/>
        <w:rPr>
          <w:szCs w:val="24"/>
        </w:rPr>
      </w:pPr>
    </w:p>
    <w:p w14:paraId="7F17800A" w14:textId="77777777" w:rsidR="00037F89" w:rsidRPr="00C36468" w:rsidRDefault="00037F89" w:rsidP="00AB4E82">
      <w:pPr>
        <w:spacing w:line="240" w:lineRule="auto"/>
        <w:ind w:firstLine="0"/>
        <w:jc w:val="center"/>
        <w:rPr>
          <w:szCs w:val="24"/>
        </w:rPr>
      </w:pPr>
    </w:p>
    <w:p w14:paraId="4397FF76" w14:textId="77777777" w:rsidR="00037F89" w:rsidRPr="00C36468" w:rsidRDefault="00037F89" w:rsidP="00AB4E82">
      <w:pPr>
        <w:spacing w:line="240" w:lineRule="auto"/>
        <w:ind w:firstLine="0"/>
        <w:jc w:val="center"/>
        <w:rPr>
          <w:szCs w:val="24"/>
        </w:rPr>
      </w:pPr>
    </w:p>
    <w:p w14:paraId="528FB1F8" w14:textId="7E7EBF95" w:rsidR="00037F89" w:rsidRDefault="00DC1162" w:rsidP="00AB4E82">
      <w:pPr>
        <w:spacing w:line="240" w:lineRule="auto"/>
        <w:ind w:firstLine="0"/>
        <w:jc w:val="center"/>
        <w:rPr>
          <w:b/>
          <w:sz w:val="40"/>
          <w:szCs w:val="40"/>
        </w:rPr>
      </w:pPr>
      <w:r>
        <w:rPr>
          <w:b/>
          <w:sz w:val="40"/>
          <w:szCs w:val="40"/>
        </w:rPr>
        <w:t xml:space="preserve">IoT Final Project </w:t>
      </w:r>
      <w:r w:rsidR="005117E1">
        <w:rPr>
          <w:b/>
          <w:sz w:val="40"/>
          <w:szCs w:val="40"/>
        </w:rPr>
        <w:t>Report</w:t>
      </w:r>
    </w:p>
    <w:p w14:paraId="5F88C5F1" w14:textId="185B5A1A" w:rsidR="009E1B03" w:rsidRPr="00C36468" w:rsidRDefault="009E1B03" w:rsidP="00AB4E82">
      <w:pPr>
        <w:spacing w:line="240" w:lineRule="auto"/>
        <w:ind w:firstLine="0"/>
        <w:jc w:val="center"/>
        <w:rPr>
          <w:szCs w:val="24"/>
        </w:rPr>
      </w:pPr>
      <w:r>
        <w:rPr>
          <w:b/>
          <w:sz w:val="40"/>
          <w:szCs w:val="40"/>
        </w:rPr>
        <w:t>Group B</w:t>
      </w:r>
    </w:p>
    <w:p w14:paraId="6DAB5653" w14:textId="77777777" w:rsidR="00037F89" w:rsidRPr="00C36468" w:rsidRDefault="00037F89" w:rsidP="00AB4E82">
      <w:pPr>
        <w:spacing w:line="240" w:lineRule="auto"/>
        <w:ind w:firstLine="0"/>
        <w:jc w:val="center"/>
        <w:rPr>
          <w:szCs w:val="24"/>
        </w:rPr>
      </w:pPr>
    </w:p>
    <w:p w14:paraId="611BA92F" w14:textId="77777777" w:rsidR="00037F89" w:rsidRPr="00C36468" w:rsidRDefault="00037F89" w:rsidP="00AB4E82">
      <w:pPr>
        <w:spacing w:line="240" w:lineRule="auto"/>
        <w:ind w:firstLine="0"/>
        <w:jc w:val="center"/>
        <w:rPr>
          <w:szCs w:val="24"/>
        </w:rPr>
      </w:pPr>
    </w:p>
    <w:p w14:paraId="7D3653CD" w14:textId="77777777" w:rsidR="00037F89" w:rsidRPr="00C36468" w:rsidRDefault="00037F89" w:rsidP="00AB4E82">
      <w:pPr>
        <w:spacing w:line="240" w:lineRule="auto"/>
        <w:ind w:firstLine="0"/>
        <w:jc w:val="center"/>
        <w:rPr>
          <w:szCs w:val="24"/>
        </w:rPr>
      </w:pPr>
    </w:p>
    <w:p w14:paraId="2839D69C" w14:textId="77777777" w:rsidR="00037F89" w:rsidRPr="00C36468" w:rsidRDefault="00037F89" w:rsidP="00AB4E82">
      <w:pPr>
        <w:spacing w:line="240" w:lineRule="auto"/>
        <w:ind w:firstLine="0"/>
        <w:jc w:val="center"/>
        <w:rPr>
          <w:szCs w:val="24"/>
        </w:rPr>
      </w:pPr>
    </w:p>
    <w:p w14:paraId="4DEAF151" w14:textId="77777777" w:rsidR="00805343" w:rsidRPr="00C36468" w:rsidRDefault="00805343" w:rsidP="00AB4E82">
      <w:pPr>
        <w:spacing w:line="240" w:lineRule="auto"/>
        <w:ind w:firstLine="0"/>
        <w:jc w:val="center"/>
        <w:rPr>
          <w:szCs w:val="24"/>
        </w:rPr>
      </w:pPr>
    </w:p>
    <w:p w14:paraId="29455AB2" w14:textId="77777777" w:rsidR="00037F89" w:rsidRPr="00C36468" w:rsidRDefault="00037F89" w:rsidP="00AB4E82">
      <w:pPr>
        <w:spacing w:line="240" w:lineRule="auto"/>
        <w:ind w:firstLine="0"/>
        <w:rPr>
          <w:szCs w:val="24"/>
        </w:rPr>
      </w:pPr>
    </w:p>
    <w:p w14:paraId="64B52339" w14:textId="77777777" w:rsidR="00BF0A2C" w:rsidRPr="00C36468" w:rsidRDefault="00BF0A2C" w:rsidP="00AB4E82">
      <w:pPr>
        <w:spacing w:line="240" w:lineRule="auto"/>
        <w:ind w:firstLine="0"/>
        <w:jc w:val="left"/>
        <w:rPr>
          <w:szCs w:val="24"/>
        </w:rPr>
      </w:pPr>
    </w:p>
    <w:p w14:paraId="14152344" w14:textId="1B7974B5" w:rsidR="00BF0A2C" w:rsidRDefault="00BF0A2C" w:rsidP="00283551">
      <w:pPr>
        <w:tabs>
          <w:tab w:val="left" w:pos="2268"/>
          <w:tab w:val="left" w:pos="5103"/>
        </w:tabs>
        <w:spacing w:line="240" w:lineRule="auto"/>
        <w:ind w:firstLine="0"/>
        <w:rPr>
          <w:szCs w:val="24"/>
        </w:rPr>
      </w:pPr>
      <w:r w:rsidRPr="00C36468">
        <w:rPr>
          <w:szCs w:val="24"/>
        </w:rPr>
        <w:tab/>
      </w:r>
      <w:r w:rsidR="002C729C">
        <w:rPr>
          <w:b/>
          <w:bCs/>
          <w:szCs w:val="24"/>
        </w:rPr>
        <w:t>Members</w:t>
      </w:r>
      <w:r w:rsidR="00612222" w:rsidRPr="00C36468">
        <w:rPr>
          <w:szCs w:val="24"/>
        </w:rPr>
        <w:tab/>
      </w:r>
      <w:r w:rsidR="00DC1162">
        <w:rPr>
          <w:szCs w:val="24"/>
        </w:rPr>
        <w:t>Shabbir Hasan</w:t>
      </w:r>
      <w:r w:rsidR="009E1B03">
        <w:rPr>
          <w:szCs w:val="24"/>
        </w:rPr>
        <w:t xml:space="preserve"> (2208301)</w:t>
      </w:r>
    </w:p>
    <w:p w14:paraId="0DCDB86B" w14:textId="58EE745D" w:rsidR="00DC1162" w:rsidRDefault="00DC1162" w:rsidP="00283551">
      <w:pPr>
        <w:tabs>
          <w:tab w:val="left" w:pos="2268"/>
          <w:tab w:val="left" w:pos="5103"/>
        </w:tabs>
        <w:spacing w:line="240" w:lineRule="auto"/>
        <w:ind w:firstLine="0"/>
        <w:rPr>
          <w:szCs w:val="24"/>
        </w:rPr>
      </w:pPr>
      <w:r>
        <w:rPr>
          <w:szCs w:val="24"/>
        </w:rPr>
        <w:tab/>
      </w:r>
      <w:r>
        <w:rPr>
          <w:szCs w:val="24"/>
        </w:rPr>
        <w:tab/>
        <w:t xml:space="preserve">Fahim </w:t>
      </w:r>
      <w:proofErr w:type="spellStart"/>
      <w:r>
        <w:rPr>
          <w:szCs w:val="24"/>
        </w:rPr>
        <w:t>Muhtasim</w:t>
      </w:r>
      <w:proofErr w:type="spellEnd"/>
      <w:r>
        <w:rPr>
          <w:szCs w:val="24"/>
        </w:rPr>
        <w:t xml:space="preserve"> Hossain</w:t>
      </w:r>
      <w:r w:rsidR="009E1B03">
        <w:rPr>
          <w:szCs w:val="24"/>
        </w:rPr>
        <w:t xml:space="preserve"> (Y69305376)</w:t>
      </w:r>
    </w:p>
    <w:p w14:paraId="595C29B8" w14:textId="330BC4D4" w:rsidR="00DC1162" w:rsidRDefault="00DC1162" w:rsidP="00283551">
      <w:pPr>
        <w:tabs>
          <w:tab w:val="left" w:pos="2268"/>
          <w:tab w:val="left" w:pos="5103"/>
        </w:tabs>
        <w:spacing w:line="240" w:lineRule="auto"/>
        <w:ind w:firstLine="0"/>
        <w:rPr>
          <w:szCs w:val="24"/>
        </w:rPr>
      </w:pPr>
      <w:r>
        <w:rPr>
          <w:szCs w:val="24"/>
        </w:rPr>
        <w:tab/>
      </w:r>
      <w:r>
        <w:rPr>
          <w:szCs w:val="24"/>
        </w:rPr>
        <w:tab/>
        <w:t>Kazi Nymul Haque</w:t>
      </w:r>
      <w:r w:rsidR="009E1B03">
        <w:rPr>
          <w:szCs w:val="24"/>
        </w:rPr>
        <w:t xml:space="preserve"> (2207329)</w:t>
      </w:r>
    </w:p>
    <w:p w14:paraId="6B9D7999" w14:textId="1490E430" w:rsidR="00DC1162" w:rsidRDefault="00DC1162" w:rsidP="00283551">
      <w:pPr>
        <w:tabs>
          <w:tab w:val="left" w:pos="2268"/>
          <w:tab w:val="left" w:pos="5103"/>
        </w:tabs>
        <w:spacing w:line="240" w:lineRule="auto"/>
        <w:ind w:firstLine="0"/>
        <w:rPr>
          <w:szCs w:val="24"/>
        </w:rPr>
      </w:pPr>
      <w:r>
        <w:rPr>
          <w:szCs w:val="24"/>
        </w:rPr>
        <w:tab/>
      </w:r>
      <w:r>
        <w:rPr>
          <w:szCs w:val="24"/>
        </w:rPr>
        <w:tab/>
      </w:r>
      <w:proofErr w:type="spellStart"/>
      <w:r>
        <w:rPr>
          <w:szCs w:val="24"/>
        </w:rPr>
        <w:t>Ijlal</w:t>
      </w:r>
      <w:proofErr w:type="spellEnd"/>
      <w:r>
        <w:rPr>
          <w:szCs w:val="24"/>
        </w:rPr>
        <w:t xml:space="preserve"> Khan</w:t>
      </w:r>
      <w:r w:rsidR="009E1B03">
        <w:rPr>
          <w:szCs w:val="24"/>
        </w:rPr>
        <w:t xml:space="preserve"> (Y69325871)</w:t>
      </w:r>
    </w:p>
    <w:p w14:paraId="45C349B9" w14:textId="18A330AB" w:rsidR="00DC1162" w:rsidRPr="00C36468" w:rsidRDefault="00DC1162" w:rsidP="00283551">
      <w:pPr>
        <w:tabs>
          <w:tab w:val="left" w:pos="2268"/>
          <w:tab w:val="left" w:pos="5103"/>
        </w:tabs>
        <w:spacing w:line="240" w:lineRule="auto"/>
        <w:ind w:firstLine="0"/>
        <w:rPr>
          <w:szCs w:val="24"/>
        </w:rPr>
      </w:pPr>
      <w:r>
        <w:rPr>
          <w:szCs w:val="24"/>
        </w:rPr>
        <w:tab/>
      </w:r>
      <w:r>
        <w:rPr>
          <w:szCs w:val="24"/>
        </w:rPr>
        <w:tab/>
        <w:t xml:space="preserve">Muhammad Syed </w:t>
      </w:r>
      <w:r w:rsidR="009E1B03">
        <w:rPr>
          <w:szCs w:val="24"/>
        </w:rPr>
        <w:t>(2209785)</w:t>
      </w:r>
    </w:p>
    <w:p w14:paraId="09F6AE37" w14:textId="77777777" w:rsidR="00BF0A2C" w:rsidRPr="00C36468" w:rsidRDefault="00BF0A2C" w:rsidP="00283551">
      <w:pPr>
        <w:tabs>
          <w:tab w:val="left" w:pos="2268"/>
          <w:tab w:val="left" w:pos="5103"/>
        </w:tabs>
        <w:spacing w:line="240" w:lineRule="auto"/>
        <w:ind w:firstLine="0"/>
        <w:rPr>
          <w:szCs w:val="24"/>
        </w:rPr>
      </w:pPr>
    </w:p>
    <w:p w14:paraId="57862488" w14:textId="373CDBDB" w:rsidR="00BF0A2C" w:rsidRPr="00C36468" w:rsidRDefault="009F1C2D" w:rsidP="00283551">
      <w:pPr>
        <w:tabs>
          <w:tab w:val="left" w:pos="2268"/>
          <w:tab w:val="left" w:pos="5103"/>
        </w:tabs>
        <w:spacing w:line="240" w:lineRule="auto"/>
        <w:ind w:firstLine="0"/>
        <w:rPr>
          <w:szCs w:val="24"/>
        </w:rPr>
      </w:pPr>
      <w:r w:rsidRPr="00C36468">
        <w:rPr>
          <w:szCs w:val="24"/>
        </w:rPr>
        <w:tab/>
      </w:r>
      <w:r w:rsidR="00DC1162" w:rsidRPr="00DC1162">
        <w:rPr>
          <w:b/>
          <w:bCs/>
          <w:szCs w:val="24"/>
        </w:rPr>
        <w:t>Instructor</w:t>
      </w:r>
      <w:r w:rsidR="00612222" w:rsidRPr="00C36468">
        <w:rPr>
          <w:szCs w:val="24"/>
        </w:rPr>
        <w:tab/>
      </w:r>
      <w:r w:rsidR="00DC1162">
        <w:rPr>
          <w:szCs w:val="24"/>
        </w:rPr>
        <w:t>Abhishek Kumar</w:t>
      </w:r>
    </w:p>
    <w:p w14:paraId="50346A38" w14:textId="77777777" w:rsidR="00BF0A2C" w:rsidRPr="00C36468" w:rsidRDefault="00BF0A2C" w:rsidP="00283551">
      <w:pPr>
        <w:tabs>
          <w:tab w:val="left" w:pos="2268"/>
          <w:tab w:val="left" w:pos="5103"/>
        </w:tabs>
        <w:spacing w:line="240" w:lineRule="auto"/>
        <w:ind w:firstLine="0"/>
        <w:rPr>
          <w:szCs w:val="24"/>
        </w:rPr>
      </w:pPr>
    </w:p>
    <w:p w14:paraId="05DBC701" w14:textId="7B15C6AF" w:rsidR="00BF0A2C" w:rsidRDefault="00BF0A2C" w:rsidP="00283551">
      <w:pPr>
        <w:tabs>
          <w:tab w:val="left" w:pos="2268"/>
          <w:tab w:val="left" w:pos="5103"/>
        </w:tabs>
        <w:spacing w:line="240" w:lineRule="auto"/>
        <w:ind w:firstLine="0"/>
        <w:rPr>
          <w:szCs w:val="24"/>
        </w:rPr>
      </w:pPr>
      <w:r w:rsidRPr="00C36468">
        <w:rPr>
          <w:szCs w:val="24"/>
        </w:rPr>
        <w:tab/>
      </w:r>
      <w:r w:rsidR="00DC1162" w:rsidRPr="00DC1162">
        <w:rPr>
          <w:b/>
          <w:bCs/>
          <w:szCs w:val="24"/>
        </w:rPr>
        <w:t>Technical Advisor</w:t>
      </w:r>
      <w:r w:rsidR="00612222" w:rsidRPr="00C36468">
        <w:rPr>
          <w:szCs w:val="24"/>
        </w:rPr>
        <w:tab/>
      </w:r>
      <w:r w:rsidR="00DC1162">
        <w:rPr>
          <w:szCs w:val="24"/>
        </w:rPr>
        <w:t>Huong Nguyen</w:t>
      </w:r>
    </w:p>
    <w:p w14:paraId="2D59C8D4" w14:textId="30CF08D4" w:rsidR="00BF0A2C" w:rsidRDefault="00DC1162" w:rsidP="00283551">
      <w:pPr>
        <w:tabs>
          <w:tab w:val="left" w:pos="2268"/>
          <w:tab w:val="left" w:pos="5103"/>
        </w:tabs>
        <w:spacing w:line="240" w:lineRule="auto"/>
        <w:ind w:firstLine="0"/>
        <w:rPr>
          <w:szCs w:val="24"/>
        </w:rPr>
      </w:pPr>
      <w:r>
        <w:rPr>
          <w:szCs w:val="24"/>
        </w:rPr>
        <w:tab/>
      </w:r>
      <w:r>
        <w:rPr>
          <w:szCs w:val="24"/>
        </w:rPr>
        <w:tab/>
      </w:r>
      <w:proofErr w:type="spellStart"/>
      <w:r>
        <w:rPr>
          <w:szCs w:val="24"/>
        </w:rPr>
        <w:t>Ummi</w:t>
      </w:r>
      <w:proofErr w:type="spellEnd"/>
      <w:r>
        <w:rPr>
          <w:szCs w:val="24"/>
        </w:rPr>
        <w:t xml:space="preserve"> Latif</w:t>
      </w:r>
    </w:p>
    <w:p w14:paraId="01A66814" w14:textId="77777777" w:rsidR="0041669B" w:rsidRDefault="0041669B" w:rsidP="0041669B">
      <w:pPr>
        <w:spacing w:after="40" w:line="240" w:lineRule="auto"/>
        <w:ind w:firstLine="0"/>
        <w:rPr>
          <w:b/>
          <w:bCs/>
          <w:szCs w:val="24"/>
        </w:rPr>
      </w:pPr>
    </w:p>
    <w:p w14:paraId="4586153C" w14:textId="77777777" w:rsidR="0041669B" w:rsidRDefault="0041669B" w:rsidP="0041669B">
      <w:pPr>
        <w:spacing w:after="40" w:line="240" w:lineRule="auto"/>
        <w:ind w:firstLine="0"/>
        <w:rPr>
          <w:b/>
          <w:bCs/>
          <w:szCs w:val="24"/>
        </w:rPr>
      </w:pPr>
    </w:p>
    <w:p w14:paraId="6DBD62C8" w14:textId="77777777" w:rsidR="0041669B" w:rsidRDefault="0041669B" w:rsidP="0041669B">
      <w:pPr>
        <w:spacing w:after="40" w:line="240" w:lineRule="auto"/>
        <w:ind w:firstLine="0"/>
        <w:rPr>
          <w:b/>
          <w:bCs/>
          <w:szCs w:val="24"/>
        </w:rPr>
      </w:pPr>
    </w:p>
    <w:p w14:paraId="2CEEFCE9" w14:textId="43E971BE" w:rsidR="001577A2" w:rsidRPr="0041669B" w:rsidRDefault="00DC1162" w:rsidP="0041669B">
      <w:pPr>
        <w:spacing w:after="40" w:line="240" w:lineRule="auto"/>
        <w:ind w:firstLine="0"/>
        <w:jc w:val="center"/>
        <w:rPr>
          <w:szCs w:val="24"/>
        </w:rPr>
      </w:pPr>
      <w:r w:rsidRPr="00DC1162">
        <w:rPr>
          <w:b/>
          <w:bCs/>
          <w:szCs w:val="24"/>
        </w:rPr>
        <w:t>January 2023</w:t>
      </w:r>
      <w:bookmarkStart w:id="0" w:name="_Toc56852615"/>
    </w:p>
    <w:p w14:paraId="0FAFBF17" w14:textId="7E2041AF" w:rsidR="004D2EC2" w:rsidRDefault="004D2EC2" w:rsidP="00AB4E82">
      <w:pPr>
        <w:spacing w:line="240" w:lineRule="auto"/>
        <w:ind w:firstLine="0"/>
        <w:jc w:val="center"/>
        <w:rPr>
          <w:b/>
          <w:bCs/>
          <w:szCs w:val="24"/>
        </w:rPr>
      </w:pPr>
    </w:p>
    <w:p w14:paraId="3684D188" w14:textId="0F138E26" w:rsidR="004D2EC2" w:rsidRDefault="004D2EC2" w:rsidP="00AB4E82">
      <w:pPr>
        <w:spacing w:line="240" w:lineRule="auto"/>
        <w:ind w:firstLine="0"/>
        <w:jc w:val="center"/>
        <w:rPr>
          <w:b/>
          <w:bCs/>
          <w:szCs w:val="24"/>
        </w:rPr>
      </w:pPr>
    </w:p>
    <w:p w14:paraId="7C40FC67" w14:textId="3595F6EB" w:rsidR="0041669B" w:rsidRDefault="0041669B" w:rsidP="00AB4E82">
      <w:pPr>
        <w:spacing w:line="240" w:lineRule="auto"/>
        <w:ind w:firstLine="0"/>
        <w:jc w:val="center"/>
        <w:rPr>
          <w:b/>
          <w:bCs/>
          <w:szCs w:val="24"/>
        </w:rPr>
      </w:pPr>
    </w:p>
    <w:p w14:paraId="552E74E7" w14:textId="73216723" w:rsidR="0041669B" w:rsidRDefault="0041669B" w:rsidP="00AB4E82">
      <w:pPr>
        <w:spacing w:line="240" w:lineRule="auto"/>
        <w:ind w:firstLine="0"/>
        <w:jc w:val="center"/>
        <w:rPr>
          <w:b/>
          <w:bCs/>
          <w:szCs w:val="24"/>
        </w:rPr>
      </w:pPr>
    </w:p>
    <w:p w14:paraId="65D4C0ED" w14:textId="77777777" w:rsidR="0041669B" w:rsidRPr="005117E1" w:rsidRDefault="0041669B" w:rsidP="0041669B">
      <w:pPr>
        <w:spacing w:line="240" w:lineRule="auto"/>
        <w:ind w:firstLine="0"/>
        <w:rPr>
          <w:b/>
          <w:bCs/>
          <w:szCs w:val="24"/>
        </w:rPr>
      </w:pPr>
    </w:p>
    <w:p w14:paraId="2CE3248A" w14:textId="2E29160C" w:rsidR="004D2EC2" w:rsidRDefault="003A5932" w:rsidP="006427D2">
      <w:pPr>
        <w:pStyle w:val="IntroHeading"/>
      </w:pPr>
      <w:bookmarkStart w:id="1" w:name="_Toc123921163"/>
      <w:bookmarkEnd w:id="0"/>
      <w:r w:rsidRPr="00C36468">
        <w:t>TABLE OF CONTENTS</w:t>
      </w:r>
      <w:bookmarkEnd w:id="1"/>
    </w:p>
    <w:bookmarkStart w:id="2" w:name="_Ref53498635" w:displacedByCustomXml="next"/>
    <w:bookmarkStart w:id="3" w:name="_Ref53498633" w:displacedByCustomXml="next"/>
    <w:bookmarkStart w:id="4" w:name="_Ref52431317" w:displacedByCustomXml="next"/>
    <w:bookmarkStart w:id="5" w:name="_Ref52431311" w:displacedByCustomXml="next"/>
    <w:bookmarkStart w:id="6" w:name="_Ref52431307" w:displacedByCustomXml="next"/>
    <w:bookmarkStart w:id="7" w:name="_Ref52431304" w:displacedByCustomXml="next"/>
    <w:bookmarkStart w:id="8" w:name="_Toc525655401" w:displacedByCustomXml="next"/>
    <w:sdt>
      <w:sdtPr>
        <w:rPr>
          <w:rFonts w:ascii="Times New Roman" w:eastAsia="Times New Roman" w:hAnsi="Times New Roman" w:cs="Times New Roman"/>
          <w:color w:val="auto"/>
          <w:sz w:val="24"/>
          <w:szCs w:val="20"/>
        </w:rPr>
        <w:id w:val="-1127771778"/>
        <w:docPartObj>
          <w:docPartGallery w:val="Table of Contents"/>
          <w:docPartUnique/>
        </w:docPartObj>
      </w:sdtPr>
      <w:sdtEndPr>
        <w:rPr>
          <w:b/>
          <w:bCs/>
          <w:sz w:val="20"/>
        </w:rPr>
      </w:sdtEndPr>
      <w:sdtContent>
        <w:p w14:paraId="49F96BAD" w14:textId="087A11AE" w:rsidR="0070779B" w:rsidRPr="0070779B" w:rsidRDefault="0070779B" w:rsidP="0070779B">
          <w:pPr>
            <w:pStyle w:val="TOCHeading"/>
            <w:rPr>
              <w:color w:val="auto"/>
            </w:rPr>
          </w:pPr>
        </w:p>
        <w:p w14:paraId="35A4BF7C" w14:textId="00C1DF86" w:rsidR="0070779B" w:rsidRPr="006427D2" w:rsidRDefault="0070779B" w:rsidP="006427D2">
          <w:pPr>
            <w:pStyle w:val="TOC1"/>
            <w:spacing w:line="276" w:lineRule="auto"/>
            <w:rPr>
              <w:rFonts w:asciiTheme="minorHAnsi" w:eastAsiaTheme="minorEastAsia" w:hAnsiTheme="minorHAnsi" w:cstheme="minorBidi"/>
              <w:caps w:val="0"/>
              <w:sz w:val="20"/>
              <w:szCs w:val="20"/>
            </w:rPr>
          </w:pPr>
          <w:r w:rsidRPr="006427D2">
            <w:rPr>
              <w:sz w:val="20"/>
              <w:szCs w:val="20"/>
            </w:rPr>
            <w:fldChar w:fldCharType="begin"/>
          </w:r>
          <w:r w:rsidRPr="006427D2">
            <w:rPr>
              <w:sz w:val="20"/>
              <w:szCs w:val="20"/>
            </w:rPr>
            <w:instrText xml:space="preserve"> TOC \o "1-3" \h \z \u </w:instrText>
          </w:r>
          <w:r w:rsidRPr="006427D2">
            <w:rPr>
              <w:sz w:val="20"/>
              <w:szCs w:val="20"/>
            </w:rPr>
            <w:fldChar w:fldCharType="separate"/>
          </w:r>
          <w:hyperlink w:anchor="_Toc123921163" w:history="1">
            <w:r w:rsidRPr="006427D2">
              <w:rPr>
                <w:rStyle w:val="Hyperlink"/>
                <w:sz w:val="20"/>
                <w:szCs w:val="20"/>
              </w:rPr>
              <w:t>TABLE OF CONTENTS</w:t>
            </w:r>
            <w:r w:rsidRPr="006427D2">
              <w:rPr>
                <w:webHidden/>
                <w:sz w:val="20"/>
                <w:szCs w:val="20"/>
              </w:rPr>
              <w:tab/>
            </w:r>
            <w:r w:rsidRPr="006427D2">
              <w:rPr>
                <w:webHidden/>
                <w:sz w:val="20"/>
                <w:szCs w:val="20"/>
              </w:rPr>
              <w:fldChar w:fldCharType="begin"/>
            </w:r>
            <w:r w:rsidRPr="006427D2">
              <w:rPr>
                <w:webHidden/>
                <w:sz w:val="20"/>
                <w:szCs w:val="20"/>
              </w:rPr>
              <w:instrText xml:space="preserve"> PAGEREF _Toc123921163 \h </w:instrText>
            </w:r>
            <w:r w:rsidRPr="006427D2">
              <w:rPr>
                <w:webHidden/>
                <w:sz w:val="20"/>
                <w:szCs w:val="20"/>
              </w:rPr>
            </w:r>
            <w:r w:rsidRPr="006427D2">
              <w:rPr>
                <w:webHidden/>
                <w:sz w:val="20"/>
                <w:szCs w:val="20"/>
              </w:rPr>
              <w:fldChar w:fldCharType="separate"/>
            </w:r>
            <w:r w:rsidR="00A13B47" w:rsidRPr="006427D2">
              <w:rPr>
                <w:webHidden/>
                <w:sz w:val="20"/>
                <w:szCs w:val="20"/>
              </w:rPr>
              <w:t>2</w:t>
            </w:r>
            <w:r w:rsidRPr="006427D2">
              <w:rPr>
                <w:webHidden/>
                <w:sz w:val="20"/>
                <w:szCs w:val="20"/>
              </w:rPr>
              <w:fldChar w:fldCharType="end"/>
            </w:r>
          </w:hyperlink>
        </w:p>
        <w:p w14:paraId="0C52D915" w14:textId="507B07BF" w:rsidR="0070779B" w:rsidRPr="006427D2" w:rsidRDefault="00000000" w:rsidP="006427D2">
          <w:pPr>
            <w:pStyle w:val="TOC1"/>
            <w:spacing w:line="276" w:lineRule="auto"/>
            <w:rPr>
              <w:rFonts w:asciiTheme="minorHAnsi" w:eastAsiaTheme="minorEastAsia" w:hAnsiTheme="minorHAnsi" w:cstheme="minorBidi"/>
              <w:caps w:val="0"/>
              <w:sz w:val="20"/>
              <w:szCs w:val="20"/>
            </w:rPr>
          </w:pPr>
          <w:hyperlink w:anchor="_Toc123921164" w:history="1">
            <w:r w:rsidR="0070779B" w:rsidRPr="006427D2">
              <w:rPr>
                <w:rStyle w:val="Hyperlink"/>
                <w:sz w:val="20"/>
                <w:szCs w:val="20"/>
              </w:rPr>
              <w:t>1</w:t>
            </w:r>
            <w:r w:rsidR="0070779B" w:rsidRPr="006427D2">
              <w:rPr>
                <w:rFonts w:asciiTheme="minorHAnsi" w:eastAsiaTheme="minorEastAsia" w:hAnsiTheme="minorHAnsi" w:cstheme="minorBidi"/>
                <w:caps w:val="0"/>
                <w:sz w:val="20"/>
                <w:szCs w:val="20"/>
              </w:rPr>
              <w:tab/>
            </w:r>
            <w:r w:rsidR="0070779B" w:rsidRPr="006427D2">
              <w:rPr>
                <w:rStyle w:val="Hyperlink"/>
                <w:sz w:val="20"/>
                <w:szCs w:val="20"/>
              </w:rPr>
              <w:t>Introduction</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_Toc123921164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3</w:t>
            </w:r>
            <w:r w:rsidR="0070779B" w:rsidRPr="006427D2">
              <w:rPr>
                <w:webHidden/>
                <w:sz w:val="20"/>
                <w:szCs w:val="20"/>
              </w:rPr>
              <w:fldChar w:fldCharType="end"/>
            </w:r>
          </w:hyperlink>
        </w:p>
        <w:p w14:paraId="615EB6B8" w14:textId="5D3F297E" w:rsidR="0070779B" w:rsidRPr="006427D2" w:rsidRDefault="00000000" w:rsidP="006427D2">
          <w:pPr>
            <w:pStyle w:val="TOC1"/>
            <w:spacing w:line="276" w:lineRule="auto"/>
            <w:rPr>
              <w:rFonts w:asciiTheme="minorHAnsi" w:eastAsiaTheme="minorEastAsia" w:hAnsiTheme="minorHAnsi" w:cstheme="minorBidi"/>
              <w:caps w:val="0"/>
              <w:sz w:val="20"/>
              <w:szCs w:val="20"/>
            </w:rPr>
          </w:pPr>
          <w:hyperlink w:anchor="_Toc123921165" w:history="1">
            <w:r w:rsidR="0070779B" w:rsidRPr="006427D2">
              <w:rPr>
                <w:rStyle w:val="Hyperlink"/>
                <w:sz w:val="20"/>
                <w:szCs w:val="20"/>
              </w:rPr>
              <w:t>2</w:t>
            </w:r>
            <w:r w:rsidR="0070779B" w:rsidRPr="006427D2">
              <w:rPr>
                <w:rFonts w:asciiTheme="minorHAnsi" w:eastAsiaTheme="minorEastAsia" w:hAnsiTheme="minorHAnsi" w:cstheme="minorBidi"/>
                <w:caps w:val="0"/>
                <w:sz w:val="20"/>
                <w:szCs w:val="20"/>
              </w:rPr>
              <w:tab/>
            </w:r>
            <w:r w:rsidR="0070779B" w:rsidRPr="006427D2">
              <w:rPr>
                <w:rStyle w:val="Hyperlink"/>
                <w:sz w:val="20"/>
                <w:szCs w:val="20"/>
              </w:rPr>
              <w:t>System Architecture</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_Toc123921165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4</w:t>
            </w:r>
            <w:r w:rsidR="0070779B" w:rsidRPr="006427D2">
              <w:rPr>
                <w:webHidden/>
                <w:sz w:val="20"/>
                <w:szCs w:val="20"/>
              </w:rPr>
              <w:fldChar w:fldCharType="end"/>
            </w:r>
          </w:hyperlink>
        </w:p>
        <w:p w14:paraId="0994A49D" w14:textId="1D883356"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66" w:history="1">
            <w:r w:rsidR="0070779B" w:rsidRPr="006427D2">
              <w:rPr>
                <w:rStyle w:val="Hyperlink"/>
                <w:sz w:val="20"/>
                <w:szCs w:val="20"/>
              </w:rPr>
              <w:t>2.1</w:t>
            </w:r>
            <w:r w:rsidR="0070779B" w:rsidRPr="006427D2">
              <w:rPr>
                <w:rFonts w:asciiTheme="minorHAnsi" w:eastAsiaTheme="minorEastAsia" w:hAnsiTheme="minorHAnsi" w:cstheme="minorBidi"/>
                <w:sz w:val="20"/>
                <w:szCs w:val="20"/>
              </w:rPr>
              <w:tab/>
            </w:r>
            <w:r w:rsidR="0070779B" w:rsidRPr="006427D2">
              <w:rPr>
                <w:rStyle w:val="Hyperlink"/>
                <w:sz w:val="20"/>
                <w:szCs w:val="20"/>
              </w:rPr>
              <w:t>Figure of Overall System Connectivity</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_Toc123921166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4</w:t>
            </w:r>
            <w:r w:rsidR="0070779B" w:rsidRPr="006427D2">
              <w:rPr>
                <w:webHidden/>
                <w:sz w:val="20"/>
                <w:szCs w:val="20"/>
              </w:rPr>
              <w:fldChar w:fldCharType="end"/>
            </w:r>
          </w:hyperlink>
        </w:p>
        <w:p w14:paraId="267BC080" w14:textId="09FB9145"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67" w:history="1">
            <w:r w:rsidR="0070779B" w:rsidRPr="006427D2">
              <w:rPr>
                <w:rStyle w:val="Hyperlink"/>
                <w:sz w:val="20"/>
                <w:szCs w:val="20"/>
              </w:rPr>
              <w:t>2.2</w:t>
            </w:r>
            <w:r w:rsidR="0070779B" w:rsidRPr="006427D2">
              <w:rPr>
                <w:rFonts w:asciiTheme="minorHAnsi" w:eastAsiaTheme="minorEastAsia" w:hAnsiTheme="minorHAnsi" w:cstheme="minorBidi"/>
                <w:sz w:val="20"/>
                <w:szCs w:val="20"/>
              </w:rPr>
              <w:tab/>
            </w:r>
            <w:r w:rsidR="0070779B" w:rsidRPr="006427D2">
              <w:rPr>
                <w:rStyle w:val="Hyperlink"/>
                <w:sz w:val="20"/>
                <w:szCs w:val="20"/>
              </w:rPr>
              <w:t>Workflow</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_Toc123921167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4</w:t>
            </w:r>
            <w:r w:rsidR="0070779B" w:rsidRPr="006427D2">
              <w:rPr>
                <w:webHidden/>
                <w:sz w:val="20"/>
                <w:szCs w:val="20"/>
              </w:rPr>
              <w:fldChar w:fldCharType="end"/>
            </w:r>
          </w:hyperlink>
        </w:p>
        <w:p w14:paraId="7494C171" w14:textId="1E267A51"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68" w:history="1">
            <w:r w:rsidR="0070779B" w:rsidRPr="006427D2">
              <w:rPr>
                <w:rStyle w:val="Hyperlink"/>
                <w:sz w:val="20"/>
                <w:szCs w:val="20"/>
              </w:rPr>
              <w:t>2.3</w:t>
            </w:r>
            <w:r w:rsidR="0070779B" w:rsidRPr="006427D2">
              <w:rPr>
                <w:rFonts w:asciiTheme="minorHAnsi" w:eastAsiaTheme="minorEastAsia" w:hAnsiTheme="minorHAnsi" w:cstheme="minorBidi"/>
                <w:sz w:val="20"/>
                <w:szCs w:val="20"/>
              </w:rPr>
              <w:tab/>
            </w:r>
            <w:r w:rsidR="0070779B" w:rsidRPr="006427D2">
              <w:rPr>
                <w:rStyle w:val="Hyperlink"/>
                <w:sz w:val="20"/>
                <w:szCs w:val="20"/>
              </w:rPr>
              <w:t>Communication Protocol</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_Toc123921168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4</w:t>
            </w:r>
            <w:r w:rsidR="0070779B" w:rsidRPr="006427D2">
              <w:rPr>
                <w:webHidden/>
                <w:sz w:val="20"/>
                <w:szCs w:val="20"/>
              </w:rPr>
              <w:fldChar w:fldCharType="end"/>
            </w:r>
          </w:hyperlink>
        </w:p>
        <w:p w14:paraId="09CE0F2E" w14:textId="3EF30410" w:rsidR="0070779B" w:rsidRPr="006427D2" w:rsidRDefault="00000000" w:rsidP="006427D2">
          <w:pPr>
            <w:pStyle w:val="TOC3"/>
            <w:spacing w:line="276" w:lineRule="auto"/>
            <w:rPr>
              <w:rFonts w:asciiTheme="minorHAnsi" w:eastAsiaTheme="minorEastAsia" w:hAnsiTheme="minorHAnsi" w:cstheme="minorBidi"/>
              <w:sz w:val="20"/>
              <w:szCs w:val="20"/>
            </w:rPr>
          </w:pPr>
          <w:hyperlink w:anchor="_Toc123921169" w:history="1">
            <w:r w:rsidR="0070779B" w:rsidRPr="006427D2">
              <w:rPr>
                <w:rStyle w:val="Hyperlink"/>
                <w:sz w:val="20"/>
                <w:szCs w:val="20"/>
              </w:rPr>
              <w:t>2.3.1</w:t>
            </w:r>
            <w:r w:rsidR="0070779B" w:rsidRPr="006427D2">
              <w:rPr>
                <w:rFonts w:asciiTheme="minorHAnsi" w:eastAsiaTheme="minorEastAsia" w:hAnsiTheme="minorHAnsi" w:cstheme="minorBidi"/>
                <w:sz w:val="20"/>
                <w:szCs w:val="20"/>
              </w:rPr>
              <w:tab/>
            </w:r>
            <w:r w:rsidR="0070779B" w:rsidRPr="006427D2">
              <w:rPr>
                <w:rStyle w:val="Hyperlink"/>
                <w:sz w:val="20"/>
                <w:szCs w:val="20"/>
              </w:rPr>
              <w:t>Communication Protocol for Backward Compatibility</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_Toc123921169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5</w:t>
            </w:r>
            <w:r w:rsidR="0070779B" w:rsidRPr="006427D2">
              <w:rPr>
                <w:webHidden/>
                <w:sz w:val="20"/>
                <w:szCs w:val="20"/>
              </w:rPr>
              <w:fldChar w:fldCharType="end"/>
            </w:r>
          </w:hyperlink>
        </w:p>
        <w:p w14:paraId="41290664" w14:textId="0475CEBC" w:rsidR="0070779B" w:rsidRPr="006427D2" w:rsidRDefault="00000000" w:rsidP="006427D2">
          <w:pPr>
            <w:pStyle w:val="TOC3"/>
            <w:spacing w:line="276" w:lineRule="auto"/>
            <w:rPr>
              <w:rFonts w:asciiTheme="minorHAnsi" w:eastAsiaTheme="minorEastAsia" w:hAnsiTheme="minorHAnsi" w:cstheme="minorBidi"/>
              <w:sz w:val="20"/>
              <w:szCs w:val="20"/>
            </w:rPr>
          </w:pPr>
          <w:hyperlink w:anchor="_Toc123921170" w:history="1">
            <w:r w:rsidR="0070779B" w:rsidRPr="006427D2">
              <w:rPr>
                <w:rStyle w:val="Hyperlink"/>
                <w:sz w:val="20"/>
                <w:szCs w:val="20"/>
              </w:rPr>
              <w:t>2.3.2</w:t>
            </w:r>
            <w:r w:rsidR="0070779B" w:rsidRPr="006427D2">
              <w:rPr>
                <w:rFonts w:asciiTheme="minorHAnsi" w:eastAsiaTheme="minorEastAsia" w:hAnsiTheme="minorHAnsi" w:cstheme="minorBidi"/>
                <w:sz w:val="20"/>
                <w:szCs w:val="20"/>
              </w:rPr>
              <w:tab/>
            </w:r>
            <w:r w:rsidR="0070779B" w:rsidRPr="006427D2">
              <w:rPr>
                <w:rStyle w:val="Hyperlink"/>
                <w:sz w:val="20"/>
                <w:szCs w:val="20"/>
              </w:rPr>
              <w:t>Communication Protocol for New Portal (SWG-2)</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_Toc123921170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5</w:t>
            </w:r>
            <w:r w:rsidR="0070779B" w:rsidRPr="006427D2">
              <w:rPr>
                <w:webHidden/>
                <w:sz w:val="20"/>
                <w:szCs w:val="20"/>
              </w:rPr>
              <w:fldChar w:fldCharType="end"/>
            </w:r>
          </w:hyperlink>
        </w:p>
        <w:p w14:paraId="5DE70A62" w14:textId="3461EDBC" w:rsidR="0070779B" w:rsidRPr="006427D2" w:rsidRDefault="00000000" w:rsidP="006427D2">
          <w:pPr>
            <w:pStyle w:val="TOC1"/>
            <w:spacing w:line="276" w:lineRule="auto"/>
            <w:rPr>
              <w:rFonts w:asciiTheme="minorHAnsi" w:eastAsiaTheme="minorEastAsia" w:hAnsiTheme="minorHAnsi" w:cstheme="minorBidi"/>
              <w:caps w:val="0"/>
              <w:sz w:val="20"/>
              <w:szCs w:val="20"/>
            </w:rPr>
          </w:pPr>
          <w:hyperlink w:anchor="_Toc123921171" w:history="1">
            <w:r w:rsidR="0070779B" w:rsidRPr="006427D2">
              <w:rPr>
                <w:rStyle w:val="Hyperlink"/>
                <w:sz w:val="20"/>
                <w:szCs w:val="20"/>
              </w:rPr>
              <w:t>3</w:t>
            </w:r>
            <w:r w:rsidR="0070779B" w:rsidRPr="006427D2">
              <w:rPr>
                <w:rFonts w:asciiTheme="minorHAnsi" w:eastAsiaTheme="minorEastAsia" w:hAnsiTheme="minorHAnsi" w:cstheme="minorBidi"/>
                <w:caps w:val="0"/>
                <w:sz w:val="20"/>
                <w:szCs w:val="20"/>
              </w:rPr>
              <w:tab/>
            </w:r>
            <w:r w:rsidR="0070779B" w:rsidRPr="006427D2">
              <w:rPr>
                <w:rStyle w:val="Hyperlink"/>
                <w:sz w:val="20"/>
                <w:szCs w:val="20"/>
              </w:rPr>
              <w:t>Implementation</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_Toc123921171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6</w:t>
            </w:r>
            <w:r w:rsidR="0070779B" w:rsidRPr="006427D2">
              <w:rPr>
                <w:webHidden/>
                <w:sz w:val="20"/>
                <w:szCs w:val="20"/>
              </w:rPr>
              <w:fldChar w:fldCharType="end"/>
            </w:r>
          </w:hyperlink>
        </w:p>
        <w:p w14:paraId="03864C90" w14:textId="4D2CD0BE"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72" w:history="1">
            <w:r w:rsidR="0070779B" w:rsidRPr="006427D2">
              <w:rPr>
                <w:rStyle w:val="Hyperlink"/>
                <w:sz w:val="20"/>
                <w:szCs w:val="20"/>
              </w:rPr>
              <w:t>3.1</w:t>
            </w:r>
            <w:r w:rsidR="0070779B" w:rsidRPr="006427D2">
              <w:rPr>
                <w:rFonts w:asciiTheme="minorHAnsi" w:eastAsiaTheme="minorEastAsia" w:hAnsiTheme="minorHAnsi" w:cstheme="minorBidi"/>
                <w:sz w:val="20"/>
                <w:szCs w:val="20"/>
              </w:rPr>
              <w:tab/>
            </w:r>
            <w:r w:rsidR="0070779B" w:rsidRPr="006427D2">
              <w:rPr>
                <w:rStyle w:val="Hyperlink"/>
                <w:sz w:val="20"/>
                <w:szCs w:val="20"/>
              </w:rPr>
              <w:t>Client Requirements</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_Toc123921172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6</w:t>
            </w:r>
            <w:r w:rsidR="0070779B" w:rsidRPr="006427D2">
              <w:rPr>
                <w:webHidden/>
                <w:sz w:val="20"/>
                <w:szCs w:val="20"/>
              </w:rPr>
              <w:fldChar w:fldCharType="end"/>
            </w:r>
          </w:hyperlink>
        </w:p>
        <w:p w14:paraId="5233E68F" w14:textId="7B411141" w:rsidR="0070779B" w:rsidRPr="006427D2" w:rsidRDefault="00000000" w:rsidP="006427D2">
          <w:pPr>
            <w:pStyle w:val="TOC3"/>
            <w:spacing w:line="276" w:lineRule="auto"/>
            <w:rPr>
              <w:rFonts w:asciiTheme="minorHAnsi" w:eastAsiaTheme="minorEastAsia" w:hAnsiTheme="minorHAnsi" w:cstheme="minorBidi"/>
              <w:sz w:val="20"/>
              <w:szCs w:val="20"/>
            </w:rPr>
          </w:pPr>
          <w:hyperlink w:anchor="_Toc123921173" w:history="1">
            <w:r w:rsidR="0070779B" w:rsidRPr="006427D2">
              <w:rPr>
                <w:rStyle w:val="Hyperlink"/>
                <w:sz w:val="20"/>
                <w:szCs w:val="20"/>
              </w:rPr>
              <w:t>3.1.1</w:t>
            </w:r>
            <w:r w:rsidR="0070779B" w:rsidRPr="006427D2">
              <w:rPr>
                <w:rFonts w:asciiTheme="minorHAnsi" w:eastAsiaTheme="minorEastAsia" w:hAnsiTheme="minorHAnsi" w:cstheme="minorBidi"/>
                <w:sz w:val="20"/>
                <w:szCs w:val="20"/>
              </w:rPr>
              <w:tab/>
            </w:r>
            <w:r w:rsidR="0070779B" w:rsidRPr="006427D2">
              <w:rPr>
                <w:rStyle w:val="Hyperlink"/>
                <w:sz w:val="20"/>
                <w:szCs w:val="20"/>
              </w:rPr>
              <w:t>Previous Problems</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_Toc123921173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6</w:t>
            </w:r>
            <w:r w:rsidR="0070779B" w:rsidRPr="006427D2">
              <w:rPr>
                <w:webHidden/>
                <w:sz w:val="20"/>
                <w:szCs w:val="20"/>
              </w:rPr>
              <w:fldChar w:fldCharType="end"/>
            </w:r>
          </w:hyperlink>
        </w:p>
        <w:p w14:paraId="2C20E945" w14:textId="4E1528A5" w:rsidR="0070779B" w:rsidRPr="006427D2" w:rsidRDefault="00000000" w:rsidP="006427D2">
          <w:pPr>
            <w:pStyle w:val="TOC3"/>
            <w:spacing w:line="276" w:lineRule="auto"/>
            <w:rPr>
              <w:rFonts w:asciiTheme="minorHAnsi" w:eastAsiaTheme="minorEastAsia" w:hAnsiTheme="minorHAnsi" w:cstheme="minorBidi"/>
              <w:sz w:val="20"/>
              <w:szCs w:val="20"/>
            </w:rPr>
          </w:pPr>
          <w:hyperlink w:anchor="_Toc123921174" w:history="1">
            <w:r w:rsidR="0070779B" w:rsidRPr="006427D2">
              <w:rPr>
                <w:rStyle w:val="Hyperlink"/>
                <w:sz w:val="20"/>
                <w:szCs w:val="20"/>
              </w:rPr>
              <w:t>3.1.2</w:t>
            </w:r>
            <w:r w:rsidR="0070779B" w:rsidRPr="006427D2">
              <w:rPr>
                <w:rFonts w:asciiTheme="minorHAnsi" w:eastAsiaTheme="minorEastAsia" w:hAnsiTheme="minorHAnsi" w:cstheme="minorBidi"/>
                <w:sz w:val="20"/>
                <w:szCs w:val="20"/>
              </w:rPr>
              <w:tab/>
            </w:r>
            <w:r w:rsidR="0070779B" w:rsidRPr="006427D2">
              <w:rPr>
                <w:rStyle w:val="Hyperlink"/>
                <w:sz w:val="20"/>
                <w:szCs w:val="20"/>
              </w:rPr>
              <w:t>Hardware Requirements</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_Toc123921174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6</w:t>
            </w:r>
            <w:r w:rsidR="0070779B" w:rsidRPr="006427D2">
              <w:rPr>
                <w:webHidden/>
                <w:sz w:val="20"/>
                <w:szCs w:val="20"/>
              </w:rPr>
              <w:fldChar w:fldCharType="end"/>
            </w:r>
          </w:hyperlink>
        </w:p>
        <w:p w14:paraId="05A1D66F" w14:textId="515A32BB" w:rsidR="0070779B" w:rsidRPr="006427D2" w:rsidRDefault="00000000" w:rsidP="006427D2">
          <w:pPr>
            <w:pStyle w:val="TOC3"/>
            <w:spacing w:line="276" w:lineRule="auto"/>
            <w:rPr>
              <w:rFonts w:asciiTheme="minorHAnsi" w:eastAsiaTheme="minorEastAsia" w:hAnsiTheme="minorHAnsi" w:cstheme="minorBidi"/>
              <w:sz w:val="20"/>
              <w:szCs w:val="20"/>
            </w:rPr>
          </w:pPr>
          <w:hyperlink w:anchor="_Toc123921175" w:history="1">
            <w:r w:rsidR="0070779B" w:rsidRPr="006427D2">
              <w:rPr>
                <w:rStyle w:val="Hyperlink"/>
                <w:sz w:val="20"/>
                <w:szCs w:val="20"/>
              </w:rPr>
              <w:t>3.1.3</w:t>
            </w:r>
            <w:r w:rsidR="0070779B" w:rsidRPr="006427D2">
              <w:rPr>
                <w:rFonts w:asciiTheme="minorHAnsi" w:eastAsiaTheme="minorEastAsia" w:hAnsiTheme="minorHAnsi" w:cstheme="minorBidi"/>
                <w:sz w:val="20"/>
                <w:szCs w:val="20"/>
              </w:rPr>
              <w:tab/>
            </w:r>
            <w:r w:rsidR="0070779B" w:rsidRPr="006427D2">
              <w:rPr>
                <w:rStyle w:val="Hyperlink"/>
                <w:sz w:val="20"/>
                <w:szCs w:val="20"/>
              </w:rPr>
              <w:t>Software Requirements</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_Toc123921175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7</w:t>
            </w:r>
            <w:r w:rsidR="0070779B" w:rsidRPr="006427D2">
              <w:rPr>
                <w:webHidden/>
                <w:sz w:val="20"/>
                <w:szCs w:val="20"/>
              </w:rPr>
              <w:fldChar w:fldCharType="end"/>
            </w:r>
          </w:hyperlink>
        </w:p>
        <w:p w14:paraId="2CAC160D" w14:textId="51C700D9" w:rsidR="0070779B" w:rsidRPr="006427D2" w:rsidRDefault="00000000" w:rsidP="006427D2">
          <w:pPr>
            <w:pStyle w:val="TOC3"/>
            <w:spacing w:line="276" w:lineRule="auto"/>
            <w:rPr>
              <w:rFonts w:asciiTheme="minorHAnsi" w:eastAsiaTheme="minorEastAsia" w:hAnsiTheme="minorHAnsi" w:cstheme="minorBidi"/>
              <w:sz w:val="20"/>
              <w:szCs w:val="20"/>
            </w:rPr>
          </w:pPr>
          <w:hyperlink w:anchor="_Toc123921176" w:history="1">
            <w:r w:rsidR="0070779B" w:rsidRPr="006427D2">
              <w:rPr>
                <w:rStyle w:val="Hyperlink"/>
                <w:sz w:val="20"/>
                <w:szCs w:val="20"/>
              </w:rPr>
              <w:t>3.1.4</w:t>
            </w:r>
            <w:r w:rsidR="0070779B" w:rsidRPr="006427D2">
              <w:rPr>
                <w:rFonts w:asciiTheme="minorHAnsi" w:eastAsiaTheme="minorEastAsia" w:hAnsiTheme="minorHAnsi" w:cstheme="minorBidi"/>
                <w:sz w:val="20"/>
                <w:szCs w:val="20"/>
              </w:rPr>
              <w:tab/>
            </w:r>
            <w:r w:rsidR="0070779B" w:rsidRPr="006427D2">
              <w:rPr>
                <w:rStyle w:val="Hyperlink"/>
                <w:sz w:val="20"/>
                <w:szCs w:val="20"/>
              </w:rPr>
              <w:t>Constraints</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_Toc123921176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7</w:t>
            </w:r>
            <w:r w:rsidR="0070779B" w:rsidRPr="006427D2">
              <w:rPr>
                <w:webHidden/>
                <w:sz w:val="20"/>
                <w:szCs w:val="20"/>
              </w:rPr>
              <w:fldChar w:fldCharType="end"/>
            </w:r>
          </w:hyperlink>
        </w:p>
        <w:p w14:paraId="60D6AD43" w14:textId="568CE163"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77" w:history="1">
            <w:r w:rsidR="0070779B" w:rsidRPr="006427D2">
              <w:rPr>
                <w:rStyle w:val="Hyperlink"/>
                <w:sz w:val="20"/>
                <w:szCs w:val="20"/>
              </w:rPr>
              <w:t>3.2</w:t>
            </w:r>
            <w:r w:rsidR="0070779B" w:rsidRPr="006427D2">
              <w:rPr>
                <w:rFonts w:asciiTheme="minorHAnsi" w:eastAsiaTheme="minorEastAsia" w:hAnsiTheme="minorHAnsi" w:cstheme="minorBidi"/>
                <w:sz w:val="20"/>
                <w:szCs w:val="20"/>
              </w:rPr>
              <w:tab/>
            </w:r>
            <w:r w:rsidR="0070779B" w:rsidRPr="006427D2">
              <w:rPr>
                <w:rStyle w:val="Hyperlink"/>
                <w:sz w:val="20"/>
                <w:szCs w:val="20"/>
              </w:rPr>
              <w:t>Sprints Requirements</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_Toc123921177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7</w:t>
            </w:r>
            <w:r w:rsidR="0070779B" w:rsidRPr="006427D2">
              <w:rPr>
                <w:webHidden/>
                <w:sz w:val="20"/>
                <w:szCs w:val="20"/>
              </w:rPr>
              <w:fldChar w:fldCharType="end"/>
            </w:r>
          </w:hyperlink>
        </w:p>
        <w:p w14:paraId="26C1DA8D" w14:textId="69CD9FE3"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78" w:history="1">
            <w:r w:rsidR="0070779B" w:rsidRPr="006427D2">
              <w:rPr>
                <w:rStyle w:val="Hyperlink"/>
                <w:sz w:val="20"/>
                <w:szCs w:val="20"/>
              </w:rPr>
              <w:t>3.3</w:t>
            </w:r>
            <w:r w:rsidR="0070779B" w:rsidRPr="006427D2">
              <w:rPr>
                <w:rFonts w:asciiTheme="minorHAnsi" w:eastAsiaTheme="minorEastAsia" w:hAnsiTheme="minorHAnsi" w:cstheme="minorBidi"/>
                <w:sz w:val="20"/>
                <w:szCs w:val="20"/>
              </w:rPr>
              <w:tab/>
            </w:r>
            <w:r w:rsidR="0070779B" w:rsidRPr="006427D2">
              <w:rPr>
                <w:rStyle w:val="Hyperlink"/>
                <w:sz w:val="20"/>
                <w:szCs w:val="20"/>
              </w:rPr>
              <w:t>Hardware Development</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_Toc123921178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8</w:t>
            </w:r>
            <w:r w:rsidR="0070779B" w:rsidRPr="006427D2">
              <w:rPr>
                <w:webHidden/>
                <w:sz w:val="20"/>
                <w:szCs w:val="20"/>
              </w:rPr>
              <w:fldChar w:fldCharType="end"/>
            </w:r>
          </w:hyperlink>
        </w:p>
        <w:p w14:paraId="75EA2CAF" w14:textId="580DF0B0"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79" w:history="1">
            <w:r w:rsidR="0070779B" w:rsidRPr="006427D2">
              <w:rPr>
                <w:rStyle w:val="Hyperlink"/>
                <w:sz w:val="20"/>
                <w:szCs w:val="20"/>
              </w:rPr>
              <w:t>3.4</w:t>
            </w:r>
            <w:r w:rsidR="0070779B" w:rsidRPr="006427D2">
              <w:rPr>
                <w:rFonts w:asciiTheme="minorHAnsi" w:eastAsiaTheme="minorEastAsia" w:hAnsiTheme="minorHAnsi" w:cstheme="minorBidi"/>
                <w:sz w:val="20"/>
                <w:szCs w:val="20"/>
              </w:rPr>
              <w:tab/>
            </w:r>
            <w:r w:rsidR="0070779B" w:rsidRPr="006427D2">
              <w:rPr>
                <w:rStyle w:val="Hyperlink"/>
                <w:sz w:val="20"/>
                <w:szCs w:val="20"/>
              </w:rPr>
              <w:t>Firmware Development</w:t>
            </w:r>
            <w:r w:rsidR="0070779B" w:rsidRPr="006427D2">
              <w:rPr>
                <w:webHidden/>
                <w:sz w:val="20"/>
                <w:szCs w:val="20"/>
              </w:rPr>
              <w:tab/>
            </w:r>
            <w:r w:rsidR="00537429" w:rsidRPr="006427D2">
              <w:rPr>
                <w:webHidden/>
                <w:sz w:val="20"/>
                <w:szCs w:val="20"/>
              </w:rPr>
              <w:t>10</w:t>
            </w:r>
          </w:hyperlink>
        </w:p>
        <w:p w14:paraId="33C13122" w14:textId="77404172" w:rsidR="0070779B" w:rsidRPr="006427D2" w:rsidRDefault="00000000" w:rsidP="006427D2">
          <w:pPr>
            <w:pStyle w:val="TOC3"/>
            <w:spacing w:line="276" w:lineRule="auto"/>
            <w:rPr>
              <w:rFonts w:asciiTheme="minorHAnsi" w:eastAsiaTheme="minorEastAsia" w:hAnsiTheme="minorHAnsi" w:cstheme="minorBidi"/>
              <w:sz w:val="20"/>
              <w:szCs w:val="20"/>
            </w:rPr>
          </w:pPr>
          <w:hyperlink w:anchor="_Toc123921180" w:history="1">
            <w:r w:rsidR="0070779B" w:rsidRPr="006427D2">
              <w:rPr>
                <w:rStyle w:val="Hyperlink"/>
                <w:sz w:val="20"/>
                <w:szCs w:val="20"/>
              </w:rPr>
              <w:t>3.4.1</w:t>
            </w:r>
            <w:r w:rsidR="0070779B" w:rsidRPr="006427D2">
              <w:rPr>
                <w:rFonts w:asciiTheme="minorHAnsi" w:eastAsiaTheme="minorEastAsia" w:hAnsiTheme="minorHAnsi" w:cstheme="minorBidi"/>
                <w:sz w:val="20"/>
                <w:szCs w:val="20"/>
              </w:rPr>
              <w:tab/>
            </w:r>
            <w:r w:rsidR="0070779B" w:rsidRPr="006427D2">
              <w:rPr>
                <w:rStyle w:val="Hyperlink"/>
                <w:sz w:val="20"/>
                <w:szCs w:val="20"/>
              </w:rPr>
              <w:t>Application Section</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_Toc123921180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10</w:t>
            </w:r>
            <w:r w:rsidR="0070779B" w:rsidRPr="006427D2">
              <w:rPr>
                <w:webHidden/>
                <w:sz w:val="20"/>
                <w:szCs w:val="20"/>
              </w:rPr>
              <w:fldChar w:fldCharType="end"/>
            </w:r>
          </w:hyperlink>
        </w:p>
        <w:p w14:paraId="1586AD10" w14:textId="7BCB72B6" w:rsidR="0070779B" w:rsidRPr="006427D2" w:rsidRDefault="00000000" w:rsidP="006427D2">
          <w:pPr>
            <w:pStyle w:val="TOC3"/>
            <w:spacing w:line="276" w:lineRule="auto"/>
            <w:rPr>
              <w:rFonts w:asciiTheme="minorHAnsi" w:eastAsiaTheme="minorEastAsia" w:hAnsiTheme="minorHAnsi" w:cstheme="minorBidi"/>
              <w:sz w:val="20"/>
              <w:szCs w:val="20"/>
            </w:rPr>
          </w:pPr>
          <w:hyperlink w:anchor="_Toc123921181" w:history="1">
            <w:r w:rsidR="0070779B" w:rsidRPr="006427D2">
              <w:rPr>
                <w:rStyle w:val="Hyperlink"/>
                <w:sz w:val="20"/>
                <w:szCs w:val="20"/>
              </w:rPr>
              <w:t>3.4.2</w:t>
            </w:r>
            <w:r w:rsidR="0070779B" w:rsidRPr="006427D2">
              <w:rPr>
                <w:rFonts w:asciiTheme="minorHAnsi" w:eastAsiaTheme="minorEastAsia" w:hAnsiTheme="minorHAnsi" w:cstheme="minorBidi"/>
                <w:sz w:val="20"/>
                <w:szCs w:val="20"/>
              </w:rPr>
              <w:tab/>
            </w:r>
            <w:r w:rsidR="0070779B" w:rsidRPr="006427D2">
              <w:rPr>
                <w:rStyle w:val="Hyperlink"/>
                <w:sz w:val="20"/>
                <w:szCs w:val="20"/>
              </w:rPr>
              <w:t>Board Support Package Section</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_Toc123921181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10</w:t>
            </w:r>
            <w:r w:rsidR="0070779B" w:rsidRPr="006427D2">
              <w:rPr>
                <w:webHidden/>
                <w:sz w:val="20"/>
                <w:szCs w:val="20"/>
              </w:rPr>
              <w:fldChar w:fldCharType="end"/>
            </w:r>
          </w:hyperlink>
        </w:p>
        <w:p w14:paraId="6AA9EBC4" w14:textId="67B74384" w:rsidR="0070779B" w:rsidRPr="006427D2" w:rsidRDefault="00000000" w:rsidP="006427D2">
          <w:pPr>
            <w:pStyle w:val="TOC1"/>
            <w:spacing w:line="276" w:lineRule="auto"/>
            <w:rPr>
              <w:rFonts w:asciiTheme="minorHAnsi" w:eastAsiaTheme="minorEastAsia" w:hAnsiTheme="minorHAnsi" w:cstheme="minorBidi"/>
              <w:caps w:val="0"/>
              <w:sz w:val="20"/>
              <w:szCs w:val="20"/>
            </w:rPr>
          </w:pPr>
          <w:hyperlink w:anchor="_Toc123921182" w:history="1">
            <w:r w:rsidR="0070779B" w:rsidRPr="006427D2">
              <w:rPr>
                <w:rStyle w:val="Hyperlink"/>
                <w:sz w:val="20"/>
                <w:szCs w:val="20"/>
              </w:rPr>
              <w:t>4</w:t>
            </w:r>
            <w:r w:rsidR="0070779B" w:rsidRPr="006427D2">
              <w:rPr>
                <w:rFonts w:asciiTheme="minorHAnsi" w:eastAsiaTheme="minorEastAsia" w:hAnsiTheme="minorHAnsi" w:cstheme="minorBidi"/>
                <w:caps w:val="0"/>
                <w:sz w:val="20"/>
                <w:szCs w:val="20"/>
              </w:rPr>
              <w:tab/>
            </w:r>
            <w:r w:rsidR="0070779B" w:rsidRPr="006427D2">
              <w:rPr>
                <w:rStyle w:val="Hyperlink"/>
                <w:sz w:val="20"/>
                <w:szCs w:val="20"/>
              </w:rPr>
              <w:t>Evaluation</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_Toc123921182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12</w:t>
            </w:r>
            <w:r w:rsidR="0070779B" w:rsidRPr="006427D2">
              <w:rPr>
                <w:webHidden/>
                <w:sz w:val="20"/>
                <w:szCs w:val="20"/>
              </w:rPr>
              <w:fldChar w:fldCharType="end"/>
            </w:r>
          </w:hyperlink>
        </w:p>
        <w:p w14:paraId="13C6BDCF" w14:textId="093493AB"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83" w:history="1">
            <w:r w:rsidR="0070779B" w:rsidRPr="006427D2">
              <w:rPr>
                <w:rStyle w:val="Hyperlink"/>
                <w:sz w:val="20"/>
                <w:szCs w:val="20"/>
              </w:rPr>
              <w:t>4.1</w:t>
            </w:r>
            <w:r w:rsidR="0070779B" w:rsidRPr="006427D2">
              <w:rPr>
                <w:rFonts w:asciiTheme="minorHAnsi" w:eastAsiaTheme="minorEastAsia" w:hAnsiTheme="minorHAnsi" w:cstheme="minorBidi"/>
                <w:sz w:val="20"/>
                <w:szCs w:val="20"/>
              </w:rPr>
              <w:tab/>
            </w:r>
            <w:r w:rsidR="0070779B" w:rsidRPr="006427D2">
              <w:rPr>
                <w:rStyle w:val="Hyperlink"/>
                <w:sz w:val="20"/>
                <w:szCs w:val="20"/>
              </w:rPr>
              <w:t>SWG 1</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_Toc123921183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12</w:t>
            </w:r>
            <w:r w:rsidR="0070779B" w:rsidRPr="006427D2">
              <w:rPr>
                <w:webHidden/>
                <w:sz w:val="20"/>
                <w:szCs w:val="20"/>
              </w:rPr>
              <w:fldChar w:fldCharType="end"/>
            </w:r>
          </w:hyperlink>
        </w:p>
        <w:p w14:paraId="4A6C6E7D" w14:textId="5FEB545B"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84" w:history="1">
            <w:r w:rsidR="0070779B" w:rsidRPr="006427D2">
              <w:rPr>
                <w:rStyle w:val="Hyperlink"/>
                <w:sz w:val="20"/>
                <w:szCs w:val="20"/>
              </w:rPr>
              <w:t>4.2</w:t>
            </w:r>
            <w:r w:rsidR="0070779B" w:rsidRPr="006427D2">
              <w:rPr>
                <w:rFonts w:asciiTheme="minorHAnsi" w:eastAsiaTheme="minorEastAsia" w:hAnsiTheme="minorHAnsi" w:cstheme="minorBidi"/>
                <w:sz w:val="20"/>
                <w:szCs w:val="20"/>
              </w:rPr>
              <w:tab/>
            </w:r>
            <w:r w:rsidR="0070779B" w:rsidRPr="006427D2">
              <w:rPr>
                <w:rStyle w:val="Hyperlink"/>
                <w:sz w:val="20"/>
                <w:szCs w:val="20"/>
              </w:rPr>
              <w:t>SWG 2</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_Toc123921184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13</w:t>
            </w:r>
            <w:r w:rsidR="0070779B" w:rsidRPr="006427D2">
              <w:rPr>
                <w:webHidden/>
                <w:sz w:val="20"/>
                <w:szCs w:val="20"/>
              </w:rPr>
              <w:fldChar w:fldCharType="end"/>
            </w:r>
          </w:hyperlink>
        </w:p>
        <w:p w14:paraId="3CD78568" w14:textId="1E40E3B9"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85" w:history="1">
            <w:r w:rsidR="0070779B" w:rsidRPr="006427D2">
              <w:rPr>
                <w:rStyle w:val="Hyperlink"/>
                <w:sz w:val="20"/>
                <w:szCs w:val="20"/>
              </w:rPr>
              <w:t>4.3</w:t>
            </w:r>
            <w:r w:rsidR="0070779B" w:rsidRPr="006427D2">
              <w:rPr>
                <w:rFonts w:asciiTheme="minorHAnsi" w:eastAsiaTheme="minorEastAsia" w:hAnsiTheme="minorHAnsi" w:cstheme="minorBidi"/>
                <w:sz w:val="20"/>
                <w:szCs w:val="20"/>
              </w:rPr>
              <w:tab/>
            </w:r>
            <w:r w:rsidR="0070779B" w:rsidRPr="006427D2">
              <w:rPr>
                <w:rStyle w:val="Hyperlink"/>
                <w:sz w:val="20"/>
                <w:szCs w:val="20"/>
              </w:rPr>
              <w:t>Schematics Development</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_Toc123921185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14</w:t>
            </w:r>
            <w:r w:rsidR="0070779B" w:rsidRPr="006427D2">
              <w:rPr>
                <w:webHidden/>
                <w:sz w:val="20"/>
                <w:szCs w:val="20"/>
              </w:rPr>
              <w:fldChar w:fldCharType="end"/>
            </w:r>
          </w:hyperlink>
        </w:p>
        <w:p w14:paraId="3325B203" w14:textId="0335CAE6" w:rsidR="0070779B" w:rsidRPr="006427D2" w:rsidRDefault="00000000" w:rsidP="006427D2">
          <w:pPr>
            <w:pStyle w:val="TOC3"/>
            <w:spacing w:line="276" w:lineRule="auto"/>
            <w:rPr>
              <w:rFonts w:asciiTheme="minorHAnsi" w:eastAsiaTheme="minorEastAsia" w:hAnsiTheme="minorHAnsi" w:cstheme="minorBidi"/>
              <w:sz w:val="20"/>
              <w:szCs w:val="20"/>
            </w:rPr>
          </w:pPr>
          <w:hyperlink w:anchor="_Toc123921186" w:history="1">
            <w:r w:rsidR="0070779B" w:rsidRPr="006427D2">
              <w:rPr>
                <w:rStyle w:val="Hyperlink"/>
                <w:sz w:val="20"/>
                <w:szCs w:val="20"/>
              </w:rPr>
              <w:t>4.3.1</w:t>
            </w:r>
            <w:r w:rsidR="0070779B" w:rsidRPr="006427D2">
              <w:rPr>
                <w:rFonts w:asciiTheme="minorHAnsi" w:eastAsiaTheme="minorEastAsia" w:hAnsiTheme="minorHAnsi" w:cstheme="minorBidi"/>
                <w:sz w:val="20"/>
                <w:szCs w:val="20"/>
              </w:rPr>
              <w:tab/>
            </w:r>
            <w:r w:rsidR="0070779B" w:rsidRPr="006427D2">
              <w:rPr>
                <w:rStyle w:val="Hyperlink"/>
                <w:sz w:val="20"/>
                <w:szCs w:val="20"/>
              </w:rPr>
              <w:t>Gateway PCB</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_Toc123921186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14</w:t>
            </w:r>
            <w:r w:rsidR="0070779B" w:rsidRPr="006427D2">
              <w:rPr>
                <w:webHidden/>
                <w:sz w:val="20"/>
                <w:szCs w:val="20"/>
              </w:rPr>
              <w:fldChar w:fldCharType="end"/>
            </w:r>
          </w:hyperlink>
        </w:p>
        <w:p w14:paraId="482ADEA7" w14:textId="6D017CCD" w:rsidR="0070779B" w:rsidRPr="006427D2" w:rsidRDefault="00000000" w:rsidP="006427D2">
          <w:pPr>
            <w:pStyle w:val="TOC3"/>
            <w:spacing w:line="276" w:lineRule="auto"/>
            <w:rPr>
              <w:sz w:val="20"/>
              <w:szCs w:val="20"/>
            </w:rPr>
          </w:pPr>
          <w:hyperlink w:anchor="_Toc123921187" w:history="1">
            <w:r w:rsidR="0070779B" w:rsidRPr="006427D2">
              <w:rPr>
                <w:rStyle w:val="Hyperlink"/>
                <w:sz w:val="20"/>
                <w:szCs w:val="20"/>
              </w:rPr>
              <w:t>4.3.2</w:t>
            </w:r>
            <w:r w:rsidR="0070779B" w:rsidRPr="006427D2">
              <w:rPr>
                <w:rFonts w:asciiTheme="minorHAnsi" w:eastAsiaTheme="minorEastAsia" w:hAnsiTheme="minorHAnsi" w:cstheme="minorBidi"/>
                <w:sz w:val="20"/>
                <w:szCs w:val="20"/>
              </w:rPr>
              <w:tab/>
            </w:r>
            <w:r w:rsidR="0070779B" w:rsidRPr="006427D2">
              <w:rPr>
                <w:rStyle w:val="Hyperlink"/>
                <w:sz w:val="20"/>
                <w:szCs w:val="20"/>
              </w:rPr>
              <w:t>Updated Node PCB</w:t>
            </w:r>
            <w:r w:rsidR="0070779B" w:rsidRPr="006427D2">
              <w:rPr>
                <w:webHidden/>
                <w:sz w:val="20"/>
                <w:szCs w:val="20"/>
              </w:rPr>
              <w:tab/>
            </w:r>
            <w:r w:rsidR="0070779B" w:rsidRPr="006427D2">
              <w:rPr>
                <w:webHidden/>
                <w:sz w:val="20"/>
                <w:szCs w:val="20"/>
              </w:rPr>
              <w:fldChar w:fldCharType="begin"/>
            </w:r>
            <w:r w:rsidR="0070779B" w:rsidRPr="006427D2">
              <w:rPr>
                <w:webHidden/>
                <w:sz w:val="20"/>
                <w:szCs w:val="20"/>
              </w:rPr>
              <w:instrText xml:space="preserve"> PAGEREF _Toc123921187 \h </w:instrText>
            </w:r>
            <w:r w:rsidR="0070779B" w:rsidRPr="006427D2">
              <w:rPr>
                <w:webHidden/>
                <w:sz w:val="20"/>
                <w:szCs w:val="20"/>
              </w:rPr>
            </w:r>
            <w:r w:rsidR="0070779B" w:rsidRPr="006427D2">
              <w:rPr>
                <w:webHidden/>
                <w:sz w:val="20"/>
                <w:szCs w:val="20"/>
              </w:rPr>
              <w:fldChar w:fldCharType="separate"/>
            </w:r>
            <w:r w:rsidR="00A13B47" w:rsidRPr="006427D2">
              <w:rPr>
                <w:webHidden/>
                <w:sz w:val="20"/>
                <w:szCs w:val="20"/>
              </w:rPr>
              <w:t>18</w:t>
            </w:r>
            <w:r w:rsidR="0070779B" w:rsidRPr="006427D2">
              <w:rPr>
                <w:webHidden/>
                <w:sz w:val="20"/>
                <w:szCs w:val="20"/>
              </w:rPr>
              <w:fldChar w:fldCharType="end"/>
            </w:r>
          </w:hyperlink>
        </w:p>
        <w:p w14:paraId="7989FF81" w14:textId="217C4B9F" w:rsidR="0048496C" w:rsidRPr="006427D2" w:rsidRDefault="00000000" w:rsidP="006427D2">
          <w:pPr>
            <w:pStyle w:val="TOC1"/>
            <w:spacing w:line="276" w:lineRule="auto"/>
            <w:rPr>
              <w:rFonts w:asciiTheme="minorHAnsi" w:eastAsiaTheme="minorEastAsia" w:hAnsiTheme="minorHAnsi" w:cstheme="minorBidi"/>
              <w:caps w:val="0"/>
              <w:sz w:val="20"/>
              <w:szCs w:val="20"/>
            </w:rPr>
          </w:pPr>
          <w:hyperlink w:anchor="_Toc123921182" w:history="1">
            <w:r w:rsidR="0048496C" w:rsidRPr="006427D2">
              <w:rPr>
                <w:rStyle w:val="Hyperlink"/>
                <w:sz w:val="20"/>
                <w:szCs w:val="20"/>
              </w:rPr>
              <w:t>5</w:t>
            </w:r>
            <w:r w:rsidR="0048496C" w:rsidRPr="006427D2">
              <w:rPr>
                <w:rFonts w:asciiTheme="minorHAnsi" w:eastAsiaTheme="minorEastAsia" w:hAnsiTheme="minorHAnsi" w:cstheme="minorBidi"/>
                <w:caps w:val="0"/>
                <w:sz w:val="20"/>
                <w:szCs w:val="20"/>
              </w:rPr>
              <w:tab/>
            </w:r>
            <w:r w:rsidR="00214F98" w:rsidRPr="006427D2">
              <w:rPr>
                <w:rStyle w:val="Hyperlink"/>
                <w:sz w:val="20"/>
                <w:szCs w:val="20"/>
              </w:rPr>
              <w:t>Raspberry PI Prototype</w:t>
            </w:r>
            <w:r w:rsidR="0048496C" w:rsidRPr="006427D2">
              <w:rPr>
                <w:webHidden/>
                <w:sz w:val="20"/>
                <w:szCs w:val="20"/>
              </w:rPr>
              <w:tab/>
            </w:r>
            <w:r w:rsidR="008C306D" w:rsidRPr="006427D2">
              <w:rPr>
                <w:webHidden/>
                <w:sz w:val="20"/>
                <w:szCs w:val="20"/>
              </w:rPr>
              <w:t>21</w:t>
            </w:r>
          </w:hyperlink>
        </w:p>
        <w:p w14:paraId="3E1BEDE0" w14:textId="2DFDC979" w:rsidR="0048496C" w:rsidRPr="006427D2" w:rsidRDefault="00000000" w:rsidP="006427D2">
          <w:pPr>
            <w:pStyle w:val="TOC2"/>
            <w:spacing w:line="276" w:lineRule="auto"/>
            <w:rPr>
              <w:sz w:val="20"/>
              <w:szCs w:val="20"/>
            </w:rPr>
          </w:pPr>
          <w:hyperlink w:anchor="_Toc123921183" w:history="1">
            <w:r w:rsidR="0048496C" w:rsidRPr="006427D2">
              <w:rPr>
                <w:rStyle w:val="Hyperlink"/>
                <w:sz w:val="20"/>
                <w:szCs w:val="20"/>
              </w:rPr>
              <w:t>5.1</w:t>
            </w:r>
            <w:r w:rsidR="0048496C" w:rsidRPr="006427D2">
              <w:rPr>
                <w:rFonts w:asciiTheme="minorHAnsi" w:eastAsiaTheme="minorEastAsia" w:hAnsiTheme="minorHAnsi" w:cstheme="minorBidi"/>
                <w:sz w:val="20"/>
                <w:szCs w:val="20"/>
              </w:rPr>
              <w:tab/>
            </w:r>
            <w:r w:rsidR="006427D2">
              <w:rPr>
                <w:rStyle w:val="Hyperlink"/>
                <w:sz w:val="20"/>
                <w:szCs w:val="20"/>
              </w:rPr>
              <w:t>Set up</w:t>
            </w:r>
            <w:r w:rsidR="0048496C" w:rsidRPr="006427D2">
              <w:rPr>
                <w:webHidden/>
                <w:sz w:val="20"/>
                <w:szCs w:val="20"/>
              </w:rPr>
              <w:tab/>
            </w:r>
            <w:r w:rsidR="008C306D" w:rsidRPr="006427D2">
              <w:rPr>
                <w:webHidden/>
                <w:sz w:val="20"/>
                <w:szCs w:val="20"/>
              </w:rPr>
              <w:t>21</w:t>
            </w:r>
          </w:hyperlink>
        </w:p>
        <w:p w14:paraId="50818783" w14:textId="2FF6E27B" w:rsidR="0048496C" w:rsidRDefault="00000000" w:rsidP="006427D2">
          <w:pPr>
            <w:pStyle w:val="TOC2"/>
            <w:spacing w:line="276" w:lineRule="auto"/>
            <w:rPr>
              <w:sz w:val="20"/>
              <w:szCs w:val="20"/>
            </w:rPr>
          </w:pPr>
          <w:hyperlink w:anchor="_Toc123921184" w:history="1">
            <w:r w:rsidR="0048496C" w:rsidRPr="006427D2">
              <w:rPr>
                <w:rStyle w:val="Hyperlink"/>
                <w:sz w:val="20"/>
                <w:szCs w:val="20"/>
              </w:rPr>
              <w:t>5.2</w:t>
            </w:r>
            <w:r w:rsidR="0048496C" w:rsidRPr="006427D2">
              <w:rPr>
                <w:rFonts w:asciiTheme="minorHAnsi" w:eastAsiaTheme="minorEastAsia" w:hAnsiTheme="minorHAnsi" w:cstheme="minorBidi"/>
                <w:sz w:val="20"/>
                <w:szCs w:val="20"/>
              </w:rPr>
              <w:tab/>
            </w:r>
            <w:r w:rsidR="006427D2">
              <w:rPr>
                <w:rStyle w:val="Hyperlink"/>
                <w:sz w:val="20"/>
                <w:szCs w:val="20"/>
              </w:rPr>
              <w:t>Reading the Sensor Data</w:t>
            </w:r>
            <w:r w:rsidR="0048496C" w:rsidRPr="006427D2">
              <w:rPr>
                <w:webHidden/>
                <w:sz w:val="20"/>
                <w:szCs w:val="20"/>
              </w:rPr>
              <w:tab/>
            </w:r>
            <w:r w:rsidR="002433F8">
              <w:rPr>
                <w:webHidden/>
                <w:sz w:val="20"/>
                <w:szCs w:val="20"/>
              </w:rPr>
              <w:t>21</w:t>
            </w:r>
          </w:hyperlink>
        </w:p>
        <w:p w14:paraId="16A29BD8" w14:textId="28BACD8B" w:rsidR="006427D2" w:rsidRPr="006427D2" w:rsidRDefault="006427D2" w:rsidP="006427D2">
          <w:pPr>
            <w:pStyle w:val="TOC2"/>
            <w:spacing w:line="276" w:lineRule="auto"/>
            <w:rPr>
              <w:sz w:val="20"/>
              <w:szCs w:val="20"/>
            </w:rPr>
          </w:pPr>
          <w:hyperlink w:anchor="_Toc123921183" w:history="1">
            <w:r w:rsidRPr="006427D2">
              <w:rPr>
                <w:rStyle w:val="Hyperlink"/>
                <w:sz w:val="20"/>
                <w:szCs w:val="20"/>
              </w:rPr>
              <w:t>5.</w:t>
            </w:r>
            <w:r>
              <w:rPr>
                <w:rStyle w:val="Hyperlink"/>
                <w:sz w:val="20"/>
                <w:szCs w:val="20"/>
              </w:rPr>
              <w:t>3</w:t>
            </w:r>
            <w:r w:rsidRPr="006427D2">
              <w:rPr>
                <w:rFonts w:asciiTheme="minorHAnsi" w:eastAsiaTheme="minorEastAsia" w:hAnsiTheme="minorHAnsi" w:cstheme="minorBidi"/>
                <w:sz w:val="20"/>
                <w:szCs w:val="20"/>
              </w:rPr>
              <w:tab/>
            </w:r>
            <w:r>
              <w:rPr>
                <w:rStyle w:val="Hyperlink"/>
                <w:sz w:val="20"/>
                <w:szCs w:val="20"/>
              </w:rPr>
              <w:t>Data Storing</w:t>
            </w:r>
            <w:r w:rsidRPr="006427D2">
              <w:rPr>
                <w:webHidden/>
                <w:sz w:val="20"/>
                <w:szCs w:val="20"/>
              </w:rPr>
              <w:tab/>
            </w:r>
            <w:r w:rsidR="002433F8">
              <w:rPr>
                <w:webHidden/>
                <w:sz w:val="20"/>
                <w:szCs w:val="20"/>
              </w:rPr>
              <w:t>22</w:t>
            </w:r>
          </w:hyperlink>
        </w:p>
        <w:p w14:paraId="43B1CA17" w14:textId="1BD07348" w:rsidR="006427D2" w:rsidRPr="006427D2" w:rsidRDefault="006427D2" w:rsidP="006427D2">
          <w:pPr>
            <w:pStyle w:val="TOC2"/>
            <w:spacing w:line="276" w:lineRule="auto"/>
            <w:rPr>
              <w:sz w:val="20"/>
              <w:szCs w:val="20"/>
            </w:rPr>
          </w:pPr>
          <w:hyperlink w:anchor="_Toc123921184" w:history="1">
            <w:r w:rsidRPr="006427D2">
              <w:rPr>
                <w:rStyle w:val="Hyperlink"/>
                <w:sz w:val="20"/>
                <w:szCs w:val="20"/>
              </w:rPr>
              <w:t>5.</w:t>
            </w:r>
            <w:r>
              <w:rPr>
                <w:rStyle w:val="Hyperlink"/>
                <w:sz w:val="20"/>
                <w:szCs w:val="20"/>
              </w:rPr>
              <w:t>4</w:t>
            </w:r>
            <w:r w:rsidRPr="006427D2">
              <w:rPr>
                <w:rFonts w:asciiTheme="minorHAnsi" w:eastAsiaTheme="minorEastAsia" w:hAnsiTheme="minorHAnsi" w:cstheme="minorBidi"/>
                <w:sz w:val="20"/>
                <w:szCs w:val="20"/>
              </w:rPr>
              <w:tab/>
            </w:r>
            <w:r>
              <w:rPr>
                <w:rStyle w:val="Hyperlink"/>
                <w:sz w:val="20"/>
                <w:szCs w:val="20"/>
              </w:rPr>
              <w:t>Data Visualization</w:t>
            </w:r>
            <w:r w:rsidRPr="006427D2">
              <w:rPr>
                <w:webHidden/>
                <w:sz w:val="20"/>
                <w:szCs w:val="20"/>
              </w:rPr>
              <w:tab/>
            </w:r>
            <w:r w:rsidR="002433F8">
              <w:rPr>
                <w:webHidden/>
                <w:sz w:val="20"/>
                <w:szCs w:val="20"/>
              </w:rPr>
              <w:t>22</w:t>
            </w:r>
          </w:hyperlink>
        </w:p>
        <w:p w14:paraId="726D4D22" w14:textId="74E394F4" w:rsidR="00214F98" w:rsidRPr="006427D2" w:rsidRDefault="00214F98" w:rsidP="006427D2">
          <w:pPr>
            <w:pStyle w:val="TOC1"/>
            <w:spacing w:line="276" w:lineRule="auto"/>
            <w:rPr>
              <w:rFonts w:asciiTheme="minorHAnsi" w:eastAsiaTheme="minorEastAsia" w:hAnsiTheme="minorHAnsi" w:cstheme="minorBidi"/>
              <w:caps w:val="0"/>
              <w:sz w:val="20"/>
              <w:szCs w:val="20"/>
            </w:rPr>
          </w:pPr>
          <w:hyperlink w:anchor="_Toc123921182" w:history="1">
            <w:r w:rsidR="006427D2">
              <w:rPr>
                <w:rStyle w:val="Hyperlink"/>
                <w:sz w:val="20"/>
                <w:szCs w:val="20"/>
              </w:rPr>
              <w:t>6</w:t>
            </w:r>
            <w:r w:rsidRPr="006427D2">
              <w:rPr>
                <w:rFonts w:asciiTheme="minorHAnsi" w:eastAsiaTheme="minorEastAsia" w:hAnsiTheme="minorHAnsi" w:cstheme="minorBidi"/>
                <w:caps w:val="0"/>
                <w:sz w:val="20"/>
                <w:szCs w:val="20"/>
              </w:rPr>
              <w:tab/>
            </w:r>
            <w:r w:rsidRPr="006427D2">
              <w:rPr>
                <w:rStyle w:val="Hyperlink"/>
                <w:sz w:val="20"/>
                <w:szCs w:val="20"/>
              </w:rPr>
              <w:t>Machine Learning Prototype</w:t>
            </w:r>
            <w:r w:rsidRPr="006427D2">
              <w:rPr>
                <w:webHidden/>
                <w:sz w:val="20"/>
                <w:szCs w:val="20"/>
              </w:rPr>
              <w:tab/>
            </w:r>
            <w:r w:rsidR="002433F8">
              <w:rPr>
                <w:webHidden/>
                <w:sz w:val="20"/>
                <w:szCs w:val="20"/>
              </w:rPr>
              <w:t>24</w:t>
            </w:r>
          </w:hyperlink>
        </w:p>
        <w:p w14:paraId="6635105A" w14:textId="7E1107C8" w:rsidR="00214F98" w:rsidRPr="006427D2" w:rsidRDefault="00214F98" w:rsidP="006427D2">
          <w:pPr>
            <w:pStyle w:val="TOC2"/>
            <w:spacing w:line="276" w:lineRule="auto"/>
            <w:rPr>
              <w:sz w:val="20"/>
              <w:szCs w:val="20"/>
            </w:rPr>
          </w:pPr>
          <w:hyperlink w:anchor="_Toc123921183" w:history="1">
            <w:r w:rsidR="006427D2">
              <w:rPr>
                <w:rStyle w:val="Hyperlink"/>
                <w:sz w:val="20"/>
                <w:szCs w:val="20"/>
              </w:rPr>
              <w:t>6</w:t>
            </w:r>
            <w:r w:rsidRPr="006427D2">
              <w:rPr>
                <w:rStyle w:val="Hyperlink"/>
                <w:sz w:val="20"/>
                <w:szCs w:val="20"/>
              </w:rPr>
              <w:t>.1</w:t>
            </w:r>
            <w:r w:rsidRPr="006427D2">
              <w:rPr>
                <w:rFonts w:asciiTheme="minorHAnsi" w:eastAsiaTheme="minorEastAsia" w:hAnsiTheme="minorHAnsi" w:cstheme="minorBidi"/>
                <w:sz w:val="20"/>
                <w:szCs w:val="20"/>
              </w:rPr>
              <w:tab/>
            </w:r>
            <w:r w:rsidRPr="006427D2">
              <w:rPr>
                <w:rStyle w:val="Hyperlink"/>
                <w:sz w:val="20"/>
                <w:szCs w:val="20"/>
              </w:rPr>
              <w:t>Data Pre-processing</w:t>
            </w:r>
            <w:r w:rsidRPr="006427D2">
              <w:rPr>
                <w:webHidden/>
                <w:sz w:val="20"/>
                <w:szCs w:val="20"/>
              </w:rPr>
              <w:tab/>
            </w:r>
            <w:r w:rsidR="002433F8">
              <w:rPr>
                <w:webHidden/>
                <w:sz w:val="20"/>
                <w:szCs w:val="20"/>
              </w:rPr>
              <w:t>24</w:t>
            </w:r>
          </w:hyperlink>
        </w:p>
        <w:p w14:paraId="1CC14868" w14:textId="18E39624" w:rsidR="00214F98" w:rsidRPr="006427D2" w:rsidRDefault="00214F98" w:rsidP="006427D2">
          <w:pPr>
            <w:pStyle w:val="TOC3"/>
            <w:spacing w:line="276" w:lineRule="auto"/>
            <w:rPr>
              <w:rFonts w:asciiTheme="minorHAnsi" w:eastAsiaTheme="minorEastAsia" w:hAnsiTheme="minorHAnsi" w:cstheme="minorBidi"/>
              <w:sz w:val="20"/>
              <w:szCs w:val="20"/>
            </w:rPr>
          </w:pPr>
          <w:hyperlink w:anchor="_Toc123921186" w:history="1">
            <w:r w:rsidR="006427D2">
              <w:rPr>
                <w:rStyle w:val="Hyperlink"/>
                <w:sz w:val="20"/>
                <w:szCs w:val="20"/>
              </w:rPr>
              <w:t>6</w:t>
            </w:r>
            <w:r w:rsidRPr="006427D2">
              <w:rPr>
                <w:rStyle w:val="Hyperlink"/>
                <w:sz w:val="20"/>
                <w:szCs w:val="20"/>
              </w:rPr>
              <w:t>.1.1</w:t>
            </w:r>
            <w:r w:rsidRPr="006427D2">
              <w:rPr>
                <w:rFonts w:asciiTheme="minorHAnsi" w:eastAsiaTheme="minorEastAsia" w:hAnsiTheme="minorHAnsi" w:cstheme="minorBidi"/>
                <w:sz w:val="20"/>
                <w:szCs w:val="20"/>
              </w:rPr>
              <w:tab/>
            </w:r>
            <w:r w:rsidRPr="006427D2">
              <w:rPr>
                <w:rStyle w:val="Hyperlink"/>
                <w:sz w:val="20"/>
                <w:szCs w:val="20"/>
              </w:rPr>
              <w:t>Labelling and One Hot Encoding</w:t>
            </w:r>
            <w:r w:rsidRPr="006427D2">
              <w:rPr>
                <w:webHidden/>
                <w:sz w:val="20"/>
                <w:szCs w:val="20"/>
              </w:rPr>
              <w:tab/>
            </w:r>
            <w:r w:rsidR="002433F8">
              <w:rPr>
                <w:webHidden/>
                <w:sz w:val="20"/>
                <w:szCs w:val="20"/>
              </w:rPr>
              <w:t>24</w:t>
            </w:r>
          </w:hyperlink>
        </w:p>
        <w:p w14:paraId="3E036CFD" w14:textId="393B9738" w:rsidR="00214F98" w:rsidRPr="006427D2" w:rsidRDefault="00214F98" w:rsidP="006427D2">
          <w:pPr>
            <w:pStyle w:val="TOC3"/>
            <w:spacing w:line="276" w:lineRule="auto"/>
            <w:rPr>
              <w:rFonts w:asciiTheme="minorHAnsi" w:eastAsiaTheme="minorEastAsia" w:hAnsiTheme="minorHAnsi" w:cstheme="minorBidi"/>
              <w:sz w:val="20"/>
              <w:szCs w:val="20"/>
            </w:rPr>
          </w:pPr>
          <w:hyperlink w:anchor="_Toc123921187" w:history="1">
            <w:r w:rsidR="006427D2">
              <w:rPr>
                <w:rStyle w:val="Hyperlink"/>
                <w:sz w:val="20"/>
                <w:szCs w:val="20"/>
              </w:rPr>
              <w:t>6</w:t>
            </w:r>
            <w:r w:rsidRPr="006427D2">
              <w:rPr>
                <w:rStyle w:val="Hyperlink"/>
                <w:sz w:val="20"/>
                <w:szCs w:val="20"/>
              </w:rPr>
              <w:t>.1.2</w:t>
            </w:r>
            <w:r w:rsidRPr="006427D2">
              <w:rPr>
                <w:rFonts w:asciiTheme="minorHAnsi" w:eastAsiaTheme="minorEastAsia" w:hAnsiTheme="minorHAnsi" w:cstheme="minorBidi"/>
                <w:sz w:val="20"/>
                <w:szCs w:val="20"/>
              </w:rPr>
              <w:tab/>
            </w:r>
            <w:r w:rsidRPr="006427D2">
              <w:rPr>
                <w:rStyle w:val="Hyperlink"/>
                <w:sz w:val="20"/>
                <w:szCs w:val="20"/>
              </w:rPr>
              <w:t>Data Splitting and Feature Scaling</w:t>
            </w:r>
            <w:r w:rsidRPr="006427D2">
              <w:rPr>
                <w:webHidden/>
                <w:sz w:val="20"/>
                <w:szCs w:val="20"/>
              </w:rPr>
              <w:tab/>
            </w:r>
            <w:r w:rsidR="002433F8">
              <w:rPr>
                <w:webHidden/>
                <w:sz w:val="20"/>
                <w:szCs w:val="20"/>
              </w:rPr>
              <w:t>25</w:t>
            </w:r>
          </w:hyperlink>
        </w:p>
        <w:p w14:paraId="2478EA06" w14:textId="2A860260" w:rsidR="00214F98" w:rsidRPr="006427D2" w:rsidRDefault="00214F98" w:rsidP="006427D2">
          <w:pPr>
            <w:pStyle w:val="TOC2"/>
            <w:spacing w:line="276" w:lineRule="auto"/>
            <w:rPr>
              <w:sz w:val="20"/>
              <w:szCs w:val="20"/>
            </w:rPr>
          </w:pPr>
          <w:hyperlink w:anchor="_Toc123921184" w:history="1">
            <w:r w:rsidR="006427D2">
              <w:rPr>
                <w:rStyle w:val="Hyperlink"/>
                <w:sz w:val="20"/>
                <w:szCs w:val="20"/>
              </w:rPr>
              <w:t>6</w:t>
            </w:r>
            <w:r w:rsidRPr="006427D2">
              <w:rPr>
                <w:rStyle w:val="Hyperlink"/>
                <w:sz w:val="20"/>
                <w:szCs w:val="20"/>
              </w:rPr>
              <w:t>.2</w:t>
            </w:r>
            <w:r w:rsidRPr="006427D2">
              <w:rPr>
                <w:rFonts w:asciiTheme="minorHAnsi" w:eastAsiaTheme="minorEastAsia" w:hAnsiTheme="minorHAnsi" w:cstheme="minorBidi"/>
                <w:sz w:val="20"/>
                <w:szCs w:val="20"/>
              </w:rPr>
              <w:tab/>
            </w:r>
            <w:r w:rsidRPr="006427D2">
              <w:rPr>
                <w:rStyle w:val="Hyperlink"/>
                <w:sz w:val="20"/>
                <w:szCs w:val="20"/>
              </w:rPr>
              <w:t>ANN Model</w:t>
            </w:r>
            <w:r w:rsidRPr="006427D2">
              <w:rPr>
                <w:webHidden/>
                <w:sz w:val="20"/>
                <w:szCs w:val="20"/>
              </w:rPr>
              <w:tab/>
            </w:r>
            <w:r w:rsidR="002433F8">
              <w:rPr>
                <w:webHidden/>
                <w:sz w:val="20"/>
                <w:szCs w:val="20"/>
              </w:rPr>
              <w:t>25</w:t>
            </w:r>
          </w:hyperlink>
        </w:p>
        <w:p w14:paraId="4DB69FED" w14:textId="5C2287B1" w:rsidR="00214F98" w:rsidRPr="006427D2" w:rsidRDefault="00214F98" w:rsidP="006427D2">
          <w:pPr>
            <w:pStyle w:val="TOC3"/>
            <w:spacing w:line="276" w:lineRule="auto"/>
            <w:rPr>
              <w:rFonts w:asciiTheme="minorHAnsi" w:eastAsiaTheme="minorEastAsia" w:hAnsiTheme="minorHAnsi" w:cstheme="minorBidi"/>
              <w:sz w:val="20"/>
              <w:szCs w:val="20"/>
            </w:rPr>
          </w:pPr>
          <w:hyperlink w:anchor="_Toc123921186" w:history="1">
            <w:r w:rsidRPr="006427D2">
              <w:rPr>
                <w:rStyle w:val="Hyperlink"/>
                <w:sz w:val="20"/>
                <w:szCs w:val="20"/>
              </w:rPr>
              <w:t>5.2.1</w:t>
            </w:r>
            <w:r w:rsidRPr="006427D2">
              <w:rPr>
                <w:rFonts w:asciiTheme="minorHAnsi" w:eastAsiaTheme="minorEastAsia" w:hAnsiTheme="minorHAnsi" w:cstheme="minorBidi"/>
                <w:sz w:val="20"/>
                <w:szCs w:val="20"/>
              </w:rPr>
              <w:tab/>
            </w:r>
            <w:r w:rsidRPr="006427D2">
              <w:rPr>
                <w:rStyle w:val="Hyperlink"/>
                <w:sz w:val="20"/>
                <w:szCs w:val="20"/>
              </w:rPr>
              <w:t>Building the ANN Model</w:t>
            </w:r>
            <w:r w:rsidRPr="006427D2">
              <w:rPr>
                <w:webHidden/>
                <w:sz w:val="20"/>
                <w:szCs w:val="20"/>
              </w:rPr>
              <w:tab/>
            </w:r>
            <w:r w:rsidR="002433F8">
              <w:rPr>
                <w:webHidden/>
                <w:sz w:val="20"/>
                <w:szCs w:val="20"/>
              </w:rPr>
              <w:t>25</w:t>
            </w:r>
          </w:hyperlink>
        </w:p>
        <w:p w14:paraId="72222654" w14:textId="317604C2" w:rsidR="00214F98" w:rsidRPr="006427D2" w:rsidRDefault="00214F98" w:rsidP="006427D2">
          <w:pPr>
            <w:pStyle w:val="TOC3"/>
            <w:spacing w:line="276" w:lineRule="auto"/>
            <w:rPr>
              <w:sz w:val="20"/>
              <w:szCs w:val="20"/>
            </w:rPr>
          </w:pPr>
          <w:hyperlink w:anchor="_Toc123921187" w:history="1">
            <w:r w:rsidRPr="006427D2">
              <w:rPr>
                <w:rStyle w:val="Hyperlink"/>
                <w:sz w:val="20"/>
                <w:szCs w:val="20"/>
              </w:rPr>
              <w:t>5.2.2</w:t>
            </w:r>
            <w:r w:rsidRPr="006427D2">
              <w:rPr>
                <w:rFonts w:asciiTheme="minorHAnsi" w:eastAsiaTheme="minorEastAsia" w:hAnsiTheme="minorHAnsi" w:cstheme="minorBidi"/>
                <w:sz w:val="20"/>
                <w:szCs w:val="20"/>
              </w:rPr>
              <w:tab/>
            </w:r>
            <w:r w:rsidRPr="006427D2">
              <w:rPr>
                <w:rStyle w:val="Hyperlink"/>
                <w:sz w:val="20"/>
                <w:szCs w:val="20"/>
              </w:rPr>
              <w:t>Training the ANN Model</w:t>
            </w:r>
            <w:r w:rsidRPr="006427D2">
              <w:rPr>
                <w:webHidden/>
                <w:sz w:val="20"/>
                <w:szCs w:val="20"/>
              </w:rPr>
              <w:tab/>
            </w:r>
            <w:r w:rsidR="002433F8">
              <w:rPr>
                <w:webHidden/>
                <w:sz w:val="20"/>
                <w:szCs w:val="20"/>
              </w:rPr>
              <w:t>26</w:t>
            </w:r>
          </w:hyperlink>
        </w:p>
        <w:p w14:paraId="23255F8D" w14:textId="0F752376" w:rsidR="00214F98" w:rsidRPr="006427D2" w:rsidRDefault="00214F98" w:rsidP="006427D2">
          <w:pPr>
            <w:pStyle w:val="TOC3"/>
            <w:spacing w:line="276" w:lineRule="auto"/>
            <w:rPr>
              <w:rFonts w:asciiTheme="minorHAnsi" w:eastAsiaTheme="minorEastAsia" w:hAnsiTheme="minorHAnsi" w:cstheme="minorBidi"/>
              <w:sz w:val="20"/>
              <w:szCs w:val="20"/>
            </w:rPr>
          </w:pPr>
          <w:hyperlink w:anchor="_Toc123921187" w:history="1">
            <w:r w:rsidRPr="006427D2">
              <w:rPr>
                <w:rStyle w:val="Hyperlink"/>
                <w:sz w:val="20"/>
                <w:szCs w:val="20"/>
              </w:rPr>
              <w:t>5.2.3</w:t>
            </w:r>
            <w:r w:rsidRPr="006427D2">
              <w:rPr>
                <w:rFonts w:asciiTheme="minorHAnsi" w:eastAsiaTheme="minorEastAsia" w:hAnsiTheme="minorHAnsi" w:cstheme="minorBidi"/>
                <w:sz w:val="20"/>
                <w:szCs w:val="20"/>
              </w:rPr>
              <w:tab/>
            </w:r>
            <w:r w:rsidRPr="006427D2">
              <w:rPr>
                <w:rStyle w:val="Hyperlink"/>
                <w:sz w:val="20"/>
                <w:szCs w:val="20"/>
              </w:rPr>
              <w:t>Making Prediction and Evaluating the Model</w:t>
            </w:r>
            <w:r w:rsidRPr="006427D2">
              <w:rPr>
                <w:webHidden/>
                <w:sz w:val="20"/>
                <w:szCs w:val="20"/>
              </w:rPr>
              <w:tab/>
            </w:r>
            <w:r w:rsidR="002433F8">
              <w:rPr>
                <w:webHidden/>
                <w:sz w:val="20"/>
                <w:szCs w:val="20"/>
              </w:rPr>
              <w:t>27</w:t>
            </w:r>
          </w:hyperlink>
        </w:p>
        <w:p w14:paraId="2FAC8409" w14:textId="2F273FEC" w:rsidR="0070779B" w:rsidRPr="006427D2" w:rsidRDefault="00000000" w:rsidP="006427D2">
          <w:pPr>
            <w:pStyle w:val="TOC1"/>
            <w:spacing w:line="276" w:lineRule="auto"/>
            <w:rPr>
              <w:rFonts w:asciiTheme="minorHAnsi" w:eastAsiaTheme="minorEastAsia" w:hAnsiTheme="minorHAnsi" w:cstheme="minorBidi"/>
              <w:caps w:val="0"/>
              <w:sz w:val="20"/>
              <w:szCs w:val="20"/>
            </w:rPr>
          </w:pPr>
          <w:hyperlink w:anchor="_Toc123921188" w:history="1">
            <w:r w:rsidR="006427D2">
              <w:rPr>
                <w:rStyle w:val="Hyperlink"/>
                <w:sz w:val="20"/>
                <w:szCs w:val="20"/>
              </w:rPr>
              <w:t>7</w:t>
            </w:r>
            <w:r w:rsidR="0070779B" w:rsidRPr="006427D2">
              <w:rPr>
                <w:rFonts w:asciiTheme="minorHAnsi" w:eastAsiaTheme="minorEastAsia" w:hAnsiTheme="minorHAnsi" w:cstheme="minorBidi"/>
                <w:caps w:val="0"/>
                <w:sz w:val="20"/>
                <w:szCs w:val="20"/>
              </w:rPr>
              <w:tab/>
            </w:r>
            <w:r w:rsidR="0070779B" w:rsidRPr="006427D2">
              <w:rPr>
                <w:rStyle w:val="Hyperlink"/>
                <w:sz w:val="20"/>
                <w:szCs w:val="20"/>
              </w:rPr>
              <w:t>Discussion</w:t>
            </w:r>
            <w:r w:rsidR="0070779B" w:rsidRPr="006427D2">
              <w:rPr>
                <w:webHidden/>
                <w:sz w:val="20"/>
                <w:szCs w:val="20"/>
              </w:rPr>
              <w:tab/>
            </w:r>
            <w:r w:rsidR="002433F8">
              <w:rPr>
                <w:webHidden/>
                <w:sz w:val="20"/>
                <w:szCs w:val="20"/>
              </w:rPr>
              <w:t>29</w:t>
            </w:r>
          </w:hyperlink>
        </w:p>
        <w:p w14:paraId="08521F2B" w14:textId="339CFD00"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89" w:history="1">
            <w:r w:rsidR="006427D2">
              <w:rPr>
                <w:rStyle w:val="Hyperlink"/>
                <w:sz w:val="20"/>
                <w:szCs w:val="20"/>
              </w:rPr>
              <w:t>7</w:t>
            </w:r>
            <w:r w:rsidR="0070779B" w:rsidRPr="006427D2">
              <w:rPr>
                <w:rStyle w:val="Hyperlink"/>
                <w:sz w:val="20"/>
                <w:szCs w:val="20"/>
              </w:rPr>
              <w:t>.1</w:t>
            </w:r>
            <w:r w:rsidR="0070779B" w:rsidRPr="006427D2">
              <w:rPr>
                <w:rFonts w:asciiTheme="minorHAnsi" w:eastAsiaTheme="minorEastAsia" w:hAnsiTheme="minorHAnsi" w:cstheme="minorBidi"/>
                <w:sz w:val="20"/>
                <w:szCs w:val="20"/>
              </w:rPr>
              <w:tab/>
            </w:r>
            <w:r w:rsidR="0070779B" w:rsidRPr="006427D2">
              <w:rPr>
                <w:rStyle w:val="Hyperlink"/>
                <w:sz w:val="20"/>
                <w:szCs w:val="20"/>
              </w:rPr>
              <w:t>Future Work</w:t>
            </w:r>
            <w:r w:rsidR="0070779B" w:rsidRPr="006427D2">
              <w:rPr>
                <w:webHidden/>
                <w:sz w:val="20"/>
                <w:szCs w:val="20"/>
              </w:rPr>
              <w:tab/>
            </w:r>
            <w:r w:rsidR="002433F8">
              <w:rPr>
                <w:webHidden/>
                <w:sz w:val="20"/>
                <w:szCs w:val="20"/>
              </w:rPr>
              <w:t>29</w:t>
            </w:r>
          </w:hyperlink>
        </w:p>
        <w:p w14:paraId="51827C8D" w14:textId="3FE6B83A" w:rsidR="0070779B" w:rsidRPr="006427D2" w:rsidRDefault="00000000" w:rsidP="006427D2">
          <w:pPr>
            <w:pStyle w:val="TOC2"/>
            <w:spacing w:line="276" w:lineRule="auto"/>
            <w:rPr>
              <w:rFonts w:asciiTheme="minorHAnsi" w:eastAsiaTheme="minorEastAsia" w:hAnsiTheme="minorHAnsi" w:cstheme="minorBidi"/>
              <w:sz w:val="20"/>
              <w:szCs w:val="20"/>
            </w:rPr>
          </w:pPr>
          <w:hyperlink w:anchor="_Toc123921190" w:history="1">
            <w:r w:rsidR="006427D2">
              <w:rPr>
                <w:rStyle w:val="Hyperlink"/>
                <w:sz w:val="20"/>
                <w:szCs w:val="20"/>
              </w:rPr>
              <w:t>7</w:t>
            </w:r>
            <w:r w:rsidR="0070779B" w:rsidRPr="006427D2">
              <w:rPr>
                <w:rStyle w:val="Hyperlink"/>
                <w:sz w:val="20"/>
                <w:szCs w:val="20"/>
              </w:rPr>
              <w:t>.2</w:t>
            </w:r>
            <w:r w:rsidR="0070779B" w:rsidRPr="006427D2">
              <w:rPr>
                <w:rFonts w:asciiTheme="minorHAnsi" w:eastAsiaTheme="minorEastAsia" w:hAnsiTheme="minorHAnsi" w:cstheme="minorBidi"/>
                <w:sz w:val="20"/>
                <w:szCs w:val="20"/>
              </w:rPr>
              <w:tab/>
            </w:r>
            <w:r w:rsidR="0070779B" w:rsidRPr="006427D2">
              <w:rPr>
                <w:rStyle w:val="Hyperlink"/>
                <w:sz w:val="20"/>
                <w:szCs w:val="20"/>
              </w:rPr>
              <w:t>Limitation</w:t>
            </w:r>
            <w:r w:rsidR="0070779B" w:rsidRPr="006427D2">
              <w:rPr>
                <w:webHidden/>
                <w:sz w:val="20"/>
                <w:szCs w:val="20"/>
              </w:rPr>
              <w:tab/>
            </w:r>
            <w:r w:rsidR="002433F8">
              <w:rPr>
                <w:webHidden/>
                <w:sz w:val="20"/>
                <w:szCs w:val="20"/>
              </w:rPr>
              <w:t>29</w:t>
            </w:r>
          </w:hyperlink>
        </w:p>
        <w:p w14:paraId="20634A8B" w14:textId="4227F01A" w:rsidR="00823904" w:rsidRPr="006427D2" w:rsidRDefault="0070779B" w:rsidP="006427D2">
          <w:pPr>
            <w:rPr>
              <w:sz w:val="20"/>
            </w:rPr>
            <w:sectPr w:rsidR="00823904" w:rsidRPr="006427D2" w:rsidSect="00805343">
              <w:headerReference w:type="even" r:id="rId9"/>
              <w:headerReference w:type="default" r:id="rId10"/>
              <w:type w:val="continuous"/>
              <w:pgSz w:w="11906" w:h="16838"/>
              <w:pgMar w:top="1418" w:right="1418" w:bottom="1701" w:left="1418" w:header="709" w:footer="709" w:gutter="0"/>
              <w:cols w:space="708"/>
              <w:docGrid w:linePitch="360"/>
            </w:sectPr>
          </w:pPr>
          <w:r w:rsidRPr="006427D2">
            <w:rPr>
              <w:b/>
              <w:bCs/>
              <w:sz w:val="20"/>
            </w:rPr>
            <w:fldChar w:fldCharType="end"/>
          </w:r>
        </w:p>
      </w:sdtContent>
    </w:sdt>
    <w:p w14:paraId="1C2F8B2B" w14:textId="28CF0F97" w:rsidR="00823904" w:rsidRDefault="009E64B7" w:rsidP="004D2EC2">
      <w:pPr>
        <w:pStyle w:val="Heading1"/>
      </w:pPr>
      <w:bookmarkStart w:id="9" w:name="_Toc533086939"/>
      <w:bookmarkStart w:id="10" w:name="_Ref533146820"/>
      <w:bookmarkStart w:id="11" w:name="_Ref533146838"/>
      <w:bookmarkStart w:id="12" w:name="_Ref123824229"/>
      <w:bookmarkStart w:id="13" w:name="_Ref123824781"/>
      <w:bookmarkStart w:id="14" w:name="_Ref123825004"/>
      <w:bookmarkStart w:id="15" w:name="_Toc123921164"/>
      <w:bookmarkEnd w:id="8"/>
      <w:bookmarkEnd w:id="7"/>
      <w:bookmarkEnd w:id="6"/>
      <w:bookmarkEnd w:id="5"/>
      <w:bookmarkEnd w:id="4"/>
      <w:bookmarkEnd w:id="3"/>
      <w:bookmarkEnd w:id="2"/>
      <w:r w:rsidRPr="00C36468">
        <w:lastRenderedPageBreak/>
        <w:t>Introduction</w:t>
      </w:r>
      <w:bookmarkEnd w:id="9"/>
      <w:bookmarkEnd w:id="10"/>
      <w:bookmarkEnd w:id="11"/>
      <w:bookmarkEnd w:id="12"/>
      <w:bookmarkEnd w:id="13"/>
      <w:bookmarkEnd w:id="14"/>
      <w:bookmarkEnd w:id="15"/>
    </w:p>
    <w:p w14:paraId="557921ED" w14:textId="77777777" w:rsidR="00AB4E82" w:rsidRPr="00AB4E82" w:rsidRDefault="00AB4E82" w:rsidP="00AB4E82">
      <w:pPr>
        <w:pStyle w:val="1parag"/>
      </w:pPr>
    </w:p>
    <w:p w14:paraId="6BCA91E9" w14:textId="5942BDFD" w:rsidR="00A20E17" w:rsidRDefault="00A20E17" w:rsidP="00A20E17">
      <w:pPr>
        <w:pStyle w:val="1parag"/>
        <w:spacing w:line="240" w:lineRule="auto"/>
      </w:pPr>
      <w:r>
        <w:t xml:space="preserve">The use of IoT (Internet of Things) agriculture sensors in the farming industry has the potential to greatly improve crop yields, increase efficiency, and reduce waste. These sensors are equipped with various types of sensors that can collect data on important factors such as soil moisture levels, temperature, humidity, and light intensity. By </w:t>
      </w:r>
      <w:proofErr w:type="spellStart"/>
      <w:r>
        <w:t>analyzing</w:t>
      </w:r>
      <w:proofErr w:type="spellEnd"/>
      <w:r>
        <w:t xml:space="preserve"> this data, farmers can optimize irrigation systems, monitor crop health, and predict weather patterns. Additionally, by connecting these sensors to the internet, the data they collect can be accessed and </w:t>
      </w:r>
      <w:proofErr w:type="spellStart"/>
      <w:r>
        <w:t>analyzed</w:t>
      </w:r>
      <w:proofErr w:type="spellEnd"/>
      <w:r>
        <w:t xml:space="preserve"> remotely.</w:t>
      </w:r>
    </w:p>
    <w:p w14:paraId="707F8699" w14:textId="77777777" w:rsidR="00A20E17" w:rsidRPr="00A20E17" w:rsidRDefault="00A20E17" w:rsidP="00A20E17"/>
    <w:p w14:paraId="554C7980" w14:textId="675B86CD" w:rsidR="00A20E17" w:rsidRDefault="00A20E17" w:rsidP="00A20E17">
      <w:pPr>
        <w:pStyle w:val="1parag"/>
        <w:spacing w:line="240" w:lineRule="auto"/>
      </w:pPr>
      <w:r>
        <w:t>Water is a vital resource for agriculture, as it is necessary for the growth of crops and the raising of livestock. However, water is a finite resource and it is essential to use it efficiently in order to sustainably feed a growing global population. There are several reasons why water conservation is important in agriculture:</w:t>
      </w:r>
    </w:p>
    <w:p w14:paraId="3D4F63FA" w14:textId="77777777" w:rsidR="00A20E17" w:rsidRPr="00A20E17" w:rsidRDefault="00A20E17" w:rsidP="00A20E17"/>
    <w:p w14:paraId="71DE0607" w14:textId="77777777" w:rsidR="00A20E17" w:rsidRDefault="00A20E17" w:rsidP="00A20E17">
      <w:pPr>
        <w:pStyle w:val="1parag"/>
        <w:numPr>
          <w:ilvl w:val="0"/>
          <w:numId w:val="17"/>
        </w:numPr>
        <w:spacing w:line="240" w:lineRule="auto"/>
      </w:pPr>
      <w:r w:rsidRPr="00A20E17">
        <w:rPr>
          <w:b/>
          <w:bCs/>
        </w:rPr>
        <w:t>Water scarcity:</w:t>
      </w:r>
      <w:r>
        <w:t xml:space="preserve"> Many regions around the world are experiencing water scarcity, making it crucial to use this resource efficiently.</w:t>
      </w:r>
    </w:p>
    <w:p w14:paraId="6D9A3546" w14:textId="77777777" w:rsidR="00A20E17" w:rsidRDefault="00A20E17" w:rsidP="00A20E17">
      <w:pPr>
        <w:pStyle w:val="1parag"/>
        <w:numPr>
          <w:ilvl w:val="0"/>
          <w:numId w:val="17"/>
        </w:numPr>
        <w:spacing w:line="240" w:lineRule="auto"/>
      </w:pPr>
      <w:r w:rsidRPr="00A20E17">
        <w:rPr>
          <w:b/>
          <w:bCs/>
        </w:rPr>
        <w:t>Climate change:</w:t>
      </w:r>
      <w:r>
        <w:t xml:space="preserve"> Climate change is affecting the availability and distribution of water, making it more important than ever to use water wisely.</w:t>
      </w:r>
    </w:p>
    <w:p w14:paraId="4FFAACA6" w14:textId="77777777" w:rsidR="00A20E17" w:rsidRDefault="00A20E17" w:rsidP="00A20E17">
      <w:pPr>
        <w:pStyle w:val="1parag"/>
        <w:numPr>
          <w:ilvl w:val="0"/>
          <w:numId w:val="17"/>
        </w:numPr>
        <w:spacing w:line="240" w:lineRule="auto"/>
      </w:pPr>
      <w:r w:rsidRPr="00A20E17">
        <w:rPr>
          <w:b/>
          <w:bCs/>
        </w:rPr>
        <w:t>Cost:</w:t>
      </w:r>
      <w:r>
        <w:t xml:space="preserve"> Water is often a significant cost for farmers, and using it efficiently can help reduce these costs.</w:t>
      </w:r>
    </w:p>
    <w:p w14:paraId="5EBE3DA3" w14:textId="29BB512D" w:rsidR="00A20E17" w:rsidRDefault="00A20E17" w:rsidP="00A20E17">
      <w:pPr>
        <w:pStyle w:val="1parag"/>
        <w:numPr>
          <w:ilvl w:val="0"/>
          <w:numId w:val="17"/>
        </w:numPr>
        <w:spacing w:line="240" w:lineRule="auto"/>
      </w:pPr>
      <w:r w:rsidRPr="00A20E17">
        <w:rPr>
          <w:b/>
          <w:bCs/>
        </w:rPr>
        <w:t>Environmental impact:</w:t>
      </w:r>
      <w:r>
        <w:t xml:space="preserve"> Irrigation can have a significant impact on the environment, both in terms of water usage and the potential for pollution. Using water efficiently can help mitigate these impacts.</w:t>
      </w:r>
    </w:p>
    <w:p w14:paraId="1225FFA5" w14:textId="77777777" w:rsidR="00A20E17" w:rsidRPr="00A20E17" w:rsidRDefault="00A20E17" w:rsidP="00A20E17"/>
    <w:p w14:paraId="434F6E2E" w14:textId="77777777" w:rsidR="00A20E17" w:rsidRDefault="00A20E17" w:rsidP="00A20E17">
      <w:pPr>
        <w:pStyle w:val="1parag"/>
        <w:spacing w:line="240" w:lineRule="auto"/>
      </w:pPr>
      <w:r>
        <w:t>By using water efficiently, farmers can help ensure that this vital resource is used sustainably and help to meet the growing demand for food while preserving the environment. The aim of this thesis is to develop a cost-effective IoT hardware solution that is affordable for farmers and provides a high rate of return in terms of both yield and input cost. The goal of this project is to utilize IoT technology, specifically soil moisture sensors, to aid in water conservation efforts within the agricultural industry.</w:t>
      </w:r>
    </w:p>
    <w:p w14:paraId="10CB637E" w14:textId="77777777" w:rsidR="005F3D3D" w:rsidRPr="005F3D3D" w:rsidRDefault="005F3D3D" w:rsidP="00AB4E82">
      <w:pPr>
        <w:pStyle w:val="1parag"/>
        <w:spacing w:line="240" w:lineRule="auto"/>
      </w:pPr>
    </w:p>
    <w:p w14:paraId="6ADF0CF5" w14:textId="35BCF2DD" w:rsidR="00DC206F" w:rsidRPr="00C36468" w:rsidRDefault="002C729C" w:rsidP="004D2EC2">
      <w:pPr>
        <w:pStyle w:val="Heading1"/>
      </w:pPr>
      <w:bookmarkStart w:id="16" w:name="_Toc533162518"/>
      <w:bookmarkStart w:id="17" w:name="_Toc123921165"/>
      <w:r>
        <w:lastRenderedPageBreak/>
        <w:t>System Architecture</w:t>
      </w:r>
      <w:bookmarkEnd w:id="16"/>
      <w:bookmarkEnd w:id="17"/>
    </w:p>
    <w:p w14:paraId="09BB8CC5" w14:textId="77777777" w:rsidR="002C729C" w:rsidRDefault="002C729C" w:rsidP="00AB4E82">
      <w:pPr>
        <w:pStyle w:val="1parag"/>
        <w:spacing w:line="240" w:lineRule="auto"/>
      </w:pPr>
    </w:p>
    <w:p w14:paraId="23D80F72" w14:textId="77777777" w:rsidR="00836663" w:rsidRPr="00C36468" w:rsidRDefault="00836663" w:rsidP="002712B5">
      <w:pPr>
        <w:spacing w:line="240" w:lineRule="auto"/>
        <w:jc w:val="left"/>
      </w:pPr>
    </w:p>
    <w:p w14:paraId="32D54508" w14:textId="23177371" w:rsidR="00AE11B5" w:rsidRDefault="00790924" w:rsidP="002712B5">
      <w:pPr>
        <w:pStyle w:val="Heading2"/>
        <w:jc w:val="left"/>
      </w:pPr>
      <w:bookmarkStart w:id="18" w:name="_Toc123920473"/>
      <w:bookmarkStart w:id="19" w:name="_Toc123921166"/>
      <w:r>
        <w:t xml:space="preserve">Figure of Overall </w:t>
      </w:r>
      <w:r w:rsidR="002C729C">
        <w:t>System Connectivity</w:t>
      </w:r>
      <w:bookmarkEnd w:id="18"/>
      <w:bookmarkEnd w:id="19"/>
      <w:r>
        <w:t xml:space="preserve"> </w:t>
      </w:r>
    </w:p>
    <w:p w14:paraId="55B47092" w14:textId="77777777" w:rsidR="00AB4E82" w:rsidRPr="00AB4E82" w:rsidRDefault="00AB4E82" w:rsidP="00AB4E82">
      <w:pPr>
        <w:pStyle w:val="1parag"/>
      </w:pPr>
    </w:p>
    <w:p w14:paraId="50F50DBC" w14:textId="77777777" w:rsidR="002C729C" w:rsidRPr="002C729C" w:rsidRDefault="002C729C" w:rsidP="00AB4E82">
      <w:pPr>
        <w:pStyle w:val="1parag"/>
        <w:spacing w:line="240" w:lineRule="auto"/>
      </w:pPr>
    </w:p>
    <w:p w14:paraId="67B8EC57" w14:textId="798AA8F3" w:rsidR="002C729C" w:rsidRDefault="00790924" w:rsidP="00AB4E82">
      <w:pPr>
        <w:spacing w:line="240" w:lineRule="auto"/>
        <w:ind w:firstLine="0"/>
      </w:pPr>
      <w:r>
        <w:rPr>
          <w:noProof/>
        </w:rPr>
        <w:drawing>
          <wp:inline distT="0" distB="0" distL="0" distR="0" wp14:anchorId="57806C56" wp14:editId="52824E25">
            <wp:extent cx="6066459" cy="2781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74175" cy="2784838"/>
                    </a:xfrm>
                    <a:prstGeom prst="rect">
                      <a:avLst/>
                    </a:prstGeom>
                  </pic:spPr>
                </pic:pic>
              </a:graphicData>
            </a:graphic>
          </wp:inline>
        </w:drawing>
      </w:r>
    </w:p>
    <w:p w14:paraId="250974D0" w14:textId="62F0D41C" w:rsidR="00790924" w:rsidRDefault="00283551" w:rsidP="00283551">
      <w:pPr>
        <w:spacing w:line="240" w:lineRule="auto"/>
        <w:jc w:val="center"/>
      </w:pPr>
      <w:r>
        <w:t>Fig 2.1: Generic architecture of the IoT solution</w:t>
      </w:r>
    </w:p>
    <w:p w14:paraId="1D610C2C" w14:textId="77777777" w:rsidR="00790924" w:rsidRPr="00C36468" w:rsidRDefault="00790924" w:rsidP="00AB4E82">
      <w:pPr>
        <w:spacing w:line="240" w:lineRule="auto"/>
      </w:pPr>
    </w:p>
    <w:p w14:paraId="5A8FB171" w14:textId="064F6590" w:rsidR="002C729C" w:rsidRDefault="002C729C" w:rsidP="002712B5">
      <w:pPr>
        <w:pStyle w:val="Heading2"/>
        <w:jc w:val="left"/>
      </w:pPr>
      <w:bookmarkStart w:id="20" w:name="_Toc123920474"/>
      <w:bookmarkStart w:id="21" w:name="_Toc123921167"/>
      <w:r>
        <w:t>Workflow</w:t>
      </w:r>
      <w:bookmarkEnd w:id="20"/>
      <w:bookmarkEnd w:id="21"/>
    </w:p>
    <w:p w14:paraId="2EF7F498" w14:textId="77777777" w:rsidR="00AB4E82" w:rsidRPr="00AB4E82" w:rsidRDefault="00AB4E82" w:rsidP="00AB4E82">
      <w:pPr>
        <w:pStyle w:val="1parag"/>
      </w:pPr>
    </w:p>
    <w:p w14:paraId="5F89FEE8" w14:textId="0883D792" w:rsidR="002C729C" w:rsidRDefault="002C729C" w:rsidP="00AB4E82">
      <w:pPr>
        <w:pStyle w:val="1parag"/>
        <w:spacing w:line="240" w:lineRule="auto"/>
      </w:pPr>
      <w:r>
        <w:t>As described in figure, this project consists at three components</w:t>
      </w:r>
    </w:p>
    <w:p w14:paraId="44F1C073" w14:textId="77777777" w:rsidR="002C729C" w:rsidRDefault="002C729C" w:rsidP="00AB4E82">
      <w:pPr>
        <w:pStyle w:val="1parag"/>
        <w:spacing w:line="240" w:lineRule="auto"/>
      </w:pPr>
    </w:p>
    <w:p w14:paraId="4C04EA44" w14:textId="77777777" w:rsidR="002C729C" w:rsidRDefault="002C729C">
      <w:pPr>
        <w:pStyle w:val="1parag"/>
        <w:numPr>
          <w:ilvl w:val="0"/>
          <w:numId w:val="4"/>
        </w:numPr>
        <w:spacing w:line="240" w:lineRule="auto"/>
      </w:pPr>
      <w:r w:rsidRPr="000575E7">
        <w:t>Node</w:t>
      </w:r>
      <w:r>
        <w:t xml:space="preserve"> (Field sensing instruments)</w:t>
      </w:r>
    </w:p>
    <w:p w14:paraId="739C0053" w14:textId="77777777" w:rsidR="002C729C" w:rsidRDefault="002C729C">
      <w:pPr>
        <w:pStyle w:val="1parag"/>
        <w:numPr>
          <w:ilvl w:val="0"/>
          <w:numId w:val="4"/>
        </w:numPr>
        <w:spacing w:line="240" w:lineRule="auto"/>
      </w:pPr>
      <w:r w:rsidRPr="000575E7">
        <w:t>Gateway</w:t>
      </w:r>
      <w:r>
        <w:t xml:space="preserve"> (Central reporting agent) </w:t>
      </w:r>
    </w:p>
    <w:p w14:paraId="42C57740" w14:textId="05430E91" w:rsidR="002C729C" w:rsidRDefault="002C729C">
      <w:pPr>
        <w:pStyle w:val="1parag"/>
        <w:numPr>
          <w:ilvl w:val="0"/>
          <w:numId w:val="4"/>
        </w:numPr>
        <w:spacing w:line="240" w:lineRule="auto"/>
      </w:pPr>
      <w:r w:rsidRPr="000575E7">
        <w:t>Cloud</w:t>
      </w:r>
      <w:r>
        <w:t>/Portal</w:t>
      </w:r>
      <w:r w:rsidRPr="000575E7">
        <w:t xml:space="preserve"> (</w:t>
      </w:r>
      <w:r>
        <w:t>Data visualization service</w:t>
      </w:r>
      <w:r w:rsidRPr="000575E7">
        <w:t>)</w:t>
      </w:r>
    </w:p>
    <w:p w14:paraId="7892857F" w14:textId="77777777" w:rsidR="00D013FF" w:rsidRPr="00D013FF" w:rsidRDefault="00D013FF" w:rsidP="00AB4E82">
      <w:pPr>
        <w:spacing w:line="240" w:lineRule="auto"/>
      </w:pPr>
    </w:p>
    <w:p w14:paraId="7622C319" w14:textId="2C7C98E9" w:rsidR="002C729C" w:rsidRDefault="002C729C" w:rsidP="00AB4E82">
      <w:pPr>
        <w:pStyle w:val="1parag"/>
        <w:spacing w:line="240" w:lineRule="auto"/>
      </w:pPr>
      <w:r>
        <w:t xml:space="preserve">Collection of data starts from </w:t>
      </w:r>
      <w:r w:rsidRPr="000575E7">
        <w:t xml:space="preserve">Node </w:t>
      </w:r>
      <w:r>
        <w:t>that send field data periodically to the gateway over LoRa communication protocol. Multiple nodes install in field send data independently to gateway on its turns. Gateway first receive data from multiple nodes</w:t>
      </w:r>
      <w:r w:rsidRPr="000575E7">
        <w:t xml:space="preserve"> </w:t>
      </w:r>
      <w:r>
        <w:t>and stores in buffer. Based on first come first serve base, gateway transform received data to given cloud format and send it to cloud through GSM 2G/3G connectivity. On the cloud, portal (Smart Water Grid) fetch data from the cloud and display it to farmer for real-time assistance. Further details of each component are separately illustrated below.</w:t>
      </w:r>
    </w:p>
    <w:p w14:paraId="095AD449" w14:textId="77777777" w:rsidR="002C729C" w:rsidRPr="00C36468" w:rsidRDefault="002C729C" w:rsidP="00A20E17">
      <w:pPr>
        <w:spacing w:line="240" w:lineRule="auto"/>
        <w:ind w:firstLine="0"/>
      </w:pPr>
    </w:p>
    <w:p w14:paraId="7C8E9EB3" w14:textId="0813EB7E" w:rsidR="002C729C" w:rsidRPr="002C729C" w:rsidRDefault="002C729C" w:rsidP="002712B5">
      <w:pPr>
        <w:pStyle w:val="Heading2"/>
        <w:jc w:val="left"/>
      </w:pPr>
      <w:bookmarkStart w:id="22" w:name="_Toc123920475"/>
      <w:bookmarkStart w:id="23" w:name="_Toc123921168"/>
      <w:r>
        <w:t>Communication Protocol</w:t>
      </w:r>
      <w:bookmarkEnd w:id="22"/>
      <w:bookmarkEnd w:id="23"/>
    </w:p>
    <w:p w14:paraId="12B01D25" w14:textId="77777777" w:rsidR="002C729C" w:rsidRPr="002C729C" w:rsidRDefault="002C729C" w:rsidP="00AB4E82">
      <w:pPr>
        <w:spacing w:line="240" w:lineRule="auto"/>
      </w:pPr>
    </w:p>
    <w:p w14:paraId="2728748F" w14:textId="77777777" w:rsidR="0083245F" w:rsidRDefault="00D013FF" w:rsidP="00AB4E82">
      <w:pPr>
        <w:pStyle w:val="1parag"/>
        <w:spacing w:line="240" w:lineRule="auto"/>
      </w:pPr>
      <w:r>
        <w:t xml:space="preserve">Overall system is handling two major type of communication protocol. First one is for the backward </w:t>
      </w:r>
      <w:r w:rsidR="0083245F">
        <w:t>compatibility</w:t>
      </w:r>
      <w:r>
        <w:t xml:space="preserve"> </w:t>
      </w:r>
      <w:r w:rsidR="0083245F">
        <w:t xml:space="preserve">(SWG-1) </w:t>
      </w:r>
      <w:r>
        <w:t xml:space="preserve">and second is for the upgraded </w:t>
      </w:r>
      <w:r w:rsidR="0083245F">
        <w:t>packet</w:t>
      </w:r>
      <w:r>
        <w:t xml:space="preserve"> to support integration with new portal (SWG-2). </w:t>
      </w:r>
    </w:p>
    <w:p w14:paraId="33960CD1" w14:textId="77777777" w:rsidR="0083245F" w:rsidRDefault="0083245F" w:rsidP="00AB4E82">
      <w:pPr>
        <w:pStyle w:val="1parag"/>
        <w:spacing w:line="240" w:lineRule="auto"/>
      </w:pPr>
    </w:p>
    <w:p w14:paraId="0889C536" w14:textId="4D3C99C2" w:rsidR="0083245F" w:rsidRDefault="00D013FF" w:rsidP="00AB4E82">
      <w:pPr>
        <w:pStyle w:val="1parag"/>
        <w:spacing w:line="240" w:lineRule="auto"/>
      </w:pPr>
      <w:r>
        <w:t xml:space="preserve">Since, </w:t>
      </w:r>
      <w:r w:rsidR="0083245F">
        <w:t xml:space="preserve">new </w:t>
      </w:r>
      <w:r>
        <w:t xml:space="preserve">device is supporting wireless communications </w:t>
      </w:r>
      <w:r w:rsidR="0083245F">
        <w:t xml:space="preserve">between nodes and </w:t>
      </w:r>
      <w:r>
        <w:t>gateway over LoRa channel, therefore, first protocol is</w:t>
      </w:r>
      <w:r w:rsidR="0087353E">
        <w:t xml:space="preserve"> further</w:t>
      </w:r>
      <w:r>
        <w:t xml:space="preserve"> </w:t>
      </w:r>
      <w:r w:rsidR="0083245F">
        <w:t>split into two parts as mentioned in below section 2.3.1.</w:t>
      </w:r>
    </w:p>
    <w:p w14:paraId="0A6BBFCB" w14:textId="43FE5415" w:rsidR="007D7C5E" w:rsidRDefault="007D7C5E" w:rsidP="00AB4E82">
      <w:pPr>
        <w:spacing w:line="240" w:lineRule="auto"/>
      </w:pPr>
    </w:p>
    <w:p w14:paraId="1A1F8B19" w14:textId="279FD6EE" w:rsidR="00D013FF" w:rsidRPr="002712B5" w:rsidRDefault="00D013FF" w:rsidP="002712B5">
      <w:pPr>
        <w:pStyle w:val="Heading3"/>
        <w:tabs>
          <w:tab w:val="clear" w:pos="3839"/>
        </w:tabs>
        <w:ind w:left="709"/>
        <w:jc w:val="left"/>
        <w:rPr>
          <w:i w:val="0"/>
          <w:iCs/>
        </w:rPr>
      </w:pPr>
      <w:bookmarkStart w:id="24" w:name="_Toc123920476"/>
      <w:bookmarkStart w:id="25" w:name="_Toc123921169"/>
      <w:r w:rsidRPr="002712B5">
        <w:rPr>
          <w:i w:val="0"/>
          <w:iCs/>
        </w:rPr>
        <w:t xml:space="preserve">Communication Protocol for </w:t>
      </w:r>
      <w:r w:rsidR="00BF6C3C" w:rsidRPr="002712B5">
        <w:rPr>
          <w:i w:val="0"/>
          <w:iCs/>
        </w:rPr>
        <w:t>B</w:t>
      </w:r>
      <w:r w:rsidRPr="002712B5">
        <w:rPr>
          <w:i w:val="0"/>
          <w:iCs/>
        </w:rPr>
        <w:t xml:space="preserve">ackward </w:t>
      </w:r>
      <w:r w:rsidR="00BF6C3C" w:rsidRPr="002712B5">
        <w:rPr>
          <w:i w:val="0"/>
          <w:iCs/>
        </w:rPr>
        <w:t>C</w:t>
      </w:r>
      <w:r w:rsidRPr="002712B5">
        <w:rPr>
          <w:i w:val="0"/>
          <w:iCs/>
        </w:rPr>
        <w:t>ompatibility</w:t>
      </w:r>
      <w:bookmarkEnd w:id="24"/>
      <w:bookmarkEnd w:id="25"/>
    </w:p>
    <w:p w14:paraId="3A053ACF" w14:textId="77777777" w:rsidR="00A20E17" w:rsidRPr="00A20E17" w:rsidRDefault="00A20E17" w:rsidP="00A20E17">
      <w:pPr>
        <w:pStyle w:val="1parag"/>
      </w:pPr>
    </w:p>
    <w:p w14:paraId="764CEA09" w14:textId="3B210B64" w:rsidR="0083245F" w:rsidRDefault="00426897" w:rsidP="00AB4E82">
      <w:pPr>
        <w:pStyle w:val="1parag"/>
        <w:spacing w:line="240" w:lineRule="auto"/>
      </w:pPr>
      <w:r>
        <w:t xml:space="preserve">Node is sending data packet to </w:t>
      </w:r>
      <w:r w:rsidR="0083245F">
        <w:t xml:space="preserve">Gateway </w:t>
      </w:r>
      <w:r>
        <w:t>as per custom protocol especially designed for testing of multiple node integration with gateway over lora channel</w:t>
      </w:r>
      <w:r w:rsidR="00790924">
        <w:t xml:space="preserve"> as mentioned in section 2.3.1.1</w:t>
      </w:r>
      <w:r>
        <w:t>. Main objective of this protocol is to keep low power consumption at node</w:t>
      </w:r>
      <w:r w:rsidR="00790924">
        <w:t xml:space="preserve"> device</w:t>
      </w:r>
      <w:r>
        <w:t xml:space="preserve"> and maximum data integrity </w:t>
      </w:r>
      <w:r w:rsidR="00790924">
        <w:t>at gateway side</w:t>
      </w:r>
      <w:r>
        <w:t xml:space="preserve">. </w:t>
      </w:r>
      <w:r w:rsidR="0083245F">
        <w:t>After successful reception of data</w:t>
      </w:r>
      <w:r>
        <w:t xml:space="preserve"> at </w:t>
      </w:r>
      <w:r w:rsidR="0083245F">
        <w:t>gateway</w:t>
      </w:r>
      <w:r>
        <w:t xml:space="preserve">, it </w:t>
      </w:r>
      <w:r w:rsidR="00283551">
        <w:t>decodes</w:t>
      </w:r>
      <w:r>
        <w:t xml:space="preserve"> </w:t>
      </w:r>
      <w:r w:rsidR="0087353E">
        <w:t xml:space="preserve">node sensors </w:t>
      </w:r>
      <w:r w:rsidR="00283551">
        <w:t>data into</w:t>
      </w:r>
      <w:r>
        <w:t xml:space="preserve"> old </w:t>
      </w:r>
      <w:r w:rsidR="0083245F">
        <w:t xml:space="preserve">cloud/portal (SWG-1) </w:t>
      </w:r>
      <w:r w:rsidR="0087353E">
        <w:t xml:space="preserve">format as mentioned in section 2.3.1.2. </w:t>
      </w:r>
    </w:p>
    <w:p w14:paraId="0EEC8A4A" w14:textId="4301AFD0" w:rsidR="00D013FF" w:rsidRDefault="00D013FF" w:rsidP="00AB4E82">
      <w:pPr>
        <w:spacing w:line="240" w:lineRule="auto"/>
        <w:ind w:firstLine="0"/>
      </w:pPr>
    </w:p>
    <w:p w14:paraId="3197D5E8" w14:textId="026A5645" w:rsidR="00D013FF" w:rsidRPr="00F61EBF" w:rsidRDefault="00D013FF" w:rsidP="002712B5">
      <w:pPr>
        <w:pStyle w:val="Heading4"/>
        <w:jc w:val="left"/>
        <w:rPr>
          <w:b/>
          <w:bCs/>
          <w:i w:val="0"/>
          <w:iCs/>
        </w:rPr>
      </w:pPr>
      <w:bookmarkStart w:id="26" w:name="_Toc123920477"/>
      <w:r w:rsidRPr="00F61EBF">
        <w:rPr>
          <w:b/>
          <w:bCs/>
          <w:i w:val="0"/>
          <w:iCs/>
        </w:rPr>
        <w:t>Communication Protocol between Node and Gateway</w:t>
      </w:r>
      <w:bookmarkEnd w:id="26"/>
    </w:p>
    <w:p w14:paraId="0034FAD8" w14:textId="37C57565" w:rsidR="00D013FF" w:rsidRDefault="00D013FF" w:rsidP="00AB4E82">
      <w:pPr>
        <w:spacing w:line="240" w:lineRule="auto"/>
      </w:pPr>
    </w:p>
    <w:tbl>
      <w:tblPr>
        <w:tblStyle w:val="TableGrid"/>
        <w:tblW w:w="8635" w:type="dxa"/>
        <w:tblLook w:val="04A0" w:firstRow="1" w:lastRow="0" w:firstColumn="1" w:lastColumn="0" w:noHBand="0" w:noVBand="1"/>
      </w:tblPr>
      <w:tblGrid>
        <w:gridCol w:w="1271"/>
        <w:gridCol w:w="794"/>
        <w:gridCol w:w="900"/>
        <w:gridCol w:w="1260"/>
        <w:gridCol w:w="1260"/>
        <w:gridCol w:w="1260"/>
        <w:gridCol w:w="1260"/>
        <w:gridCol w:w="630"/>
      </w:tblGrid>
      <w:tr w:rsidR="004D2EC2" w14:paraId="4DDFB7FC" w14:textId="77777777" w:rsidTr="004D2EC2">
        <w:tc>
          <w:tcPr>
            <w:tcW w:w="1271" w:type="dxa"/>
          </w:tcPr>
          <w:p w14:paraId="5395BF6C" w14:textId="77777777" w:rsidR="004D2EC2" w:rsidRDefault="004D2EC2" w:rsidP="008247C3">
            <w:pPr>
              <w:jc w:val="center"/>
            </w:pPr>
          </w:p>
        </w:tc>
        <w:tc>
          <w:tcPr>
            <w:tcW w:w="794" w:type="dxa"/>
          </w:tcPr>
          <w:p w14:paraId="32DD6DCD" w14:textId="77777777" w:rsidR="004D2EC2" w:rsidRDefault="004D2EC2" w:rsidP="008247C3">
            <w:pPr>
              <w:jc w:val="center"/>
            </w:pPr>
            <w:r>
              <w:t>Synch word</w:t>
            </w:r>
          </w:p>
        </w:tc>
        <w:tc>
          <w:tcPr>
            <w:tcW w:w="900" w:type="dxa"/>
          </w:tcPr>
          <w:p w14:paraId="73CA1A9A" w14:textId="77777777" w:rsidR="004D2EC2" w:rsidRDefault="004D2EC2" w:rsidP="008247C3">
            <w:pPr>
              <w:jc w:val="center"/>
            </w:pPr>
            <w:r>
              <w:t>Node ID</w:t>
            </w:r>
          </w:p>
        </w:tc>
        <w:tc>
          <w:tcPr>
            <w:tcW w:w="1260" w:type="dxa"/>
          </w:tcPr>
          <w:p w14:paraId="2B6B6A93" w14:textId="77777777" w:rsidR="004D2EC2" w:rsidRDefault="004D2EC2" w:rsidP="008247C3">
            <w:pPr>
              <w:jc w:val="center"/>
            </w:pPr>
            <w:r>
              <w:t>Data Byte 1</w:t>
            </w:r>
          </w:p>
        </w:tc>
        <w:tc>
          <w:tcPr>
            <w:tcW w:w="1260" w:type="dxa"/>
          </w:tcPr>
          <w:p w14:paraId="52E46124" w14:textId="77777777" w:rsidR="004D2EC2" w:rsidRDefault="004D2EC2" w:rsidP="008247C3">
            <w:pPr>
              <w:jc w:val="center"/>
            </w:pPr>
            <w:r>
              <w:t>Data Byte 2</w:t>
            </w:r>
          </w:p>
        </w:tc>
        <w:tc>
          <w:tcPr>
            <w:tcW w:w="1260" w:type="dxa"/>
          </w:tcPr>
          <w:p w14:paraId="1E6F96D2" w14:textId="77777777" w:rsidR="004D2EC2" w:rsidRDefault="004D2EC2" w:rsidP="008247C3">
            <w:pPr>
              <w:jc w:val="center"/>
            </w:pPr>
            <w:r>
              <w:t>Data Byte 3</w:t>
            </w:r>
          </w:p>
        </w:tc>
        <w:tc>
          <w:tcPr>
            <w:tcW w:w="1260" w:type="dxa"/>
          </w:tcPr>
          <w:p w14:paraId="39F9A99E" w14:textId="77777777" w:rsidR="004D2EC2" w:rsidRDefault="004D2EC2" w:rsidP="008247C3">
            <w:pPr>
              <w:jc w:val="center"/>
            </w:pPr>
            <w:r>
              <w:t>Data Byte 4</w:t>
            </w:r>
          </w:p>
        </w:tc>
        <w:tc>
          <w:tcPr>
            <w:tcW w:w="630" w:type="dxa"/>
          </w:tcPr>
          <w:p w14:paraId="39ECD622" w14:textId="77777777" w:rsidR="004D2EC2" w:rsidRDefault="004D2EC2" w:rsidP="008247C3">
            <w:pPr>
              <w:jc w:val="center"/>
            </w:pPr>
            <w:r>
              <w:t>CRC</w:t>
            </w:r>
          </w:p>
        </w:tc>
      </w:tr>
      <w:tr w:rsidR="004D2EC2" w14:paraId="3CBB5D6A" w14:textId="77777777" w:rsidTr="004D2EC2">
        <w:tc>
          <w:tcPr>
            <w:tcW w:w="1271" w:type="dxa"/>
          </w:tcPr>
          <w:p w14:paraId="1AA20C06" w14:textId="77777777" w:rsidR="004D2EC2" w:rsidRDefault="004D2EC2" w:rsidP="008247C3">
            <w:pPr>
              <w:jc w:val="center"/>
            </w:pPr>
            <w:r>
              <w:t>No. of Bytes</w:t>
            </w:r>
          </w:p>
        </w:tc>
        <w:tc>
          <w:tcPr>
            <w:tcW w:w="794" w:type="dxa"/>
          </w:tcPr>
          <w:p w14:paraId="55B414F9" w14:textId="77777777" w:rsidR="004D2EC2" w:rsidRDefault="004D2EC2" w:rsidP="008247C3">
            <w:pPr>
              <w:jc w:val="center"/>
            </w:pPr>
            <w:r>
              <w:t>1</w:t>
            </w:r>
          </w:p>
        </w:tc>
        <w:tc>
          <w:tcPr>
            <w:tcW w:w="900" w:type="dxa"/>
          </w:tcPr>
          <w:p w14:paraId="789589A4" w14:textId="77777777" w:rsidR="004D2EC2" w:rsidRDefault="004D2EC2" w:rsidP="008247C3">
            <w:pPr>
              <w:jc w:val="center"/>
            </w:pPr>
            <w:r>
              <w:t>1</w:t>
            </w:r>
          </w:p>
        </w:tc>
        <w:tc>
          <w:tcPr>
            <w:tcW w:w="1260" w:type="dxa"/>
          </w:tcPr>
          <w:p w14:paraId="1BCE5C14" w14:textId="77777777" w:rsidR="004D2EC2" w:rsidRDefault="004D2EC2" w:rsidP="008247C3">
            <w:pPr>
              <w:jc w:val="center"/>
            </w:pPr>
            <w:r>
              <w:t>1</w:t>
            </w:r>
          </w:p>
        </w:tc>
        <w:tc>
          <w:tcPr>
            <w:tcW w:w="1260" w:type="dxa"/>
          </w:tcPr>
          <w:p w14:paraId="56AF3CB6" w14:textId="77777777" w:rsidR="004D2EC2" w:rsidRDefault="004D2EC2" w:rsidP="008247C3">
            <w:pPr>
              <w:jc w:val="center"/>
            </w:pPr>
            <w:r>
              <w:t>1</w:t>
            </w:r>
          </w:p>
        </w:tc>
        <w:tc>
          <w:tcPr>
            <w:tcW w:w="1260" w:type="dxa"/>
          </w:tcPr>
          <w:p w14:paraId="1BB8FCF8" w14:textId="77777777" w:rsidR="004D2EC2" w:rsidRDefault="004D2EC2" w:rsidP="008247C3">
            <w:pPr>
              <w:jc w:val="center"/>
            </w:pPr>
            <w:r>
              <w:t>1</w:t>
            </w:r>
          </w:p>
        </w:tc>
        <w:tc>
          <w:tcPr>
            <w:tcW w:w="1260" w:type="dxa"/>
          </w:tcPr>
          <w:p w14:paraId="22CD6A52" w14:textId="77777777" w:rsidR="004D2EC2" w:rsidRDefault="004D2EC2" w:rsidP="008247C3">
            <w:pPr>
              <w:jc w:val="center"/>
            </w:pPr>
            <w:r>
              <w:t>2</w:t>
            </w:r>
          </w:p>
        </w:tc>
        <w:tc>
          <w:tcPr>
            <w:tcW w:w="630" w:type="dxa"/>
          </w:tcPr>
          <w:p w14:paraId="3D74966B" w14:textId="77777777" w:rsidR="004D2EC2" w:rsidRDefault="004D2EC2" w:rsidP="008247C3">
            <w:pPr>
              <w:jc w:val="center"/>
            </w:pPr>
            <w:r>
              <w:t>2</w:t>
            </w:r>
          </w:p>
        </w:tc>
      </w:tr>
    </w:tbl>
    <w:p w14:paraId="2D3571C5" w14:textId="765A5061" w:rsidR="004D2EC2" w:rsidRDefault="004D2EC2" w:rsidP="00AB4E82">
      <w:pPr>
        <w:spacing w:line="240" w:lineRule="auto"/>
      </w:pPr>
    </w:p>
    <w:p w14:paraId="22FEAD23" w14:textId="6F268DE5" w:rsidR="00D013FF" w:rsidRPr="00F61EBF" w:rsidRDefault="00D013FF" w:rsidP="002712B5">
      <w:pPr>
        <w:pStyle w:val="Heading4"/>
        <w:jc w:val="left"/>
        <w:rPr>
          <w:b/>
          <w:bCs/>
          <w:i w:val="0"/>
          <w:iCs/>
        </w:rPr>
      </w:pPr>
      <w:bookmarkStart w:id="27" w:name="_Toc123920478"/>
      <w:r w:rsidRPr="00F61EBF">
        <w:rPr>
          <w:b/>
          <w:bCs/>
          <w:i w:val="0"/>
          <w:iCs/>
        </w:rPr>
        <w:t xml:space="preserve">Communication Protocol between </w:t>
      </w:r>
      <w:r w:rsidR="00BF6C3C" w:rsidRPr="00F61EBF">
        <w:rPr>
          <w:b/>
          <w:bCs/>
          <w:i w:val="0"/>
          <w:iCs/>
        </w:rPr>
        <w:t>Gateway and Cloud/Porta</w:t>
      </w:r>
      <w:r w:rsidR="0041669B">
        <w:rPr>
          <w:b/>
          <w:bCs/>
          <w:i w:val="0"/>
          <w:iCs/>
        </w:rPr>
        <w:t>l</w:t>
      </w:r>
      <w:r w:rsidR="00BF6C3C" w:rsidRPr="00F61EBF">
        <w:rPr>
          <w:b/>
          <w:bCs/>
          <w:i w:val="0"/>
          <w:iCs/>
        </w:rPr>
        <w:t xml:space="preserve"> (SWG-1)</w:t>
      </w:r>
      <w:bookmarkEnd w:id="27"/>
    </w:p>
    <w:p w14:paraId="54E094A1" w14:textId="032C92E2" w:rsidR="00D013FF" w:rsidRDefault="00D013FF" w:rsidP="00AB4E82">
      <w:pPr>
        <w:spacing w:line="240" w:lineRule="auto"/>
      </w:pPr>
    </w:p>
    <w:tbl>
      <w:tblPr>
        <w:tblStyle w:val="TableGrid"/>
        <w:tblW w:w="0" w:type="auto"/>
        <w:tblLook w:val="04A0" w:firstRow="1" w:lastRow="0" w:firstColumn="1" w:lastColumn="0" w:noHBand="0" w:noVBand="1"/>
      </w:tblPr>
      <w:tblGrid>
        <w:gridCol w:w="784"/>
        <w:gridCol w:w="930"/>
        <w:gridCol w:w="676"/>
        <w:gridCol w:w="808"/>
        <w:gridCol w:w="1056"/>
        <w:gridCol w:w="751"/>
        <w:gridCol w:w="962"/>
        <w:gridCol w:w="878"/>
        <w:gridCol w:w="878"/>
        <w:gridCol w:w="714"/>
        <w:gridCol w:w="623"/>
      </w:tblGrid>
      <w:tr w:rsidR="004D2EC2" w14:paraId="79BB6C6C" w14:textId="77777777" w:rsidTr="004D2EC2">
        <w:tc>
          <w:tcPr>
            <w:tcW w:w="930" w:type="dxa"/>
          </w:tcPr>
          <w:p w14:paraId="252DF889" w14:textId="1E829ABB" w:rsidR="004D2EC2" w:rsidRPr="00962510" w:rsidRDefault="004D2EC2" w:rsidP="008247C3">
            <w:pPr>
              <w:jc w:val="center"/>
            </w:pPr>
          </w:p>
        </w:tc>
        <w:tc>
          <w:tcPr>
            <w:tcW w:w="492" w:type="dxa"/>
          </w:tcPr>
          <w:p w14:paraId="43EB81FF" w14:textId="1376B18E" w:rsidR="004D2EC2" w:rsidRPr="00962510" w:rsidRDefault="004D2EC2" w:rsidP="008247C3">
            <w:pPr>
              <w:jc w:val="center"/>
            </w:pPr>
            <w:r w:rsidRPr="00962510">
              <w:t>Header</w:t>
            </w:r>
          </w:p>
        </w:tc>
        <w:tc>
          <w:tcPr>
            <w:tcW w:w="743" w:type="dxa"/>
          </w:tcPr>
          <w:p w14:paraId="6FA47184" w14:textId="2DD4486E" w:rsidR="004D2EC2" w:rsidRPr="00962510" w:rsidRDefault="004D2EC2" w:rsidP="008247C3">
            <w:pPr>
              <w:jc w:val="center"/>
            </w:pPr>
            <w:r w:rsidRPr="00962510">
              <w:t>IMEI</w:t>
            </w:r>
          </w:p>
        </w:tc>
        <w:tc>
          <w:tcPr>
            <w:tcW w:w="835" w:type="dxa"/>
          </w:tcPr>
          <w:p w14:paraId="12A3B550" w14:textId="77777777" w:rsidR="004D2EC2" w:rsidRPr="00962510" w:rsidRDefault="004D2EC2" w:rsidP="008247C3">
            <w:pPr>
              <w:jc w:val="center"/>
            </w:pPr>
            <w:r w:rsidRPr="00962510">
              <w:t>Portal IP</w:t>
            </w:r>
          </w:p>
        </w:tc>
        <w:tc>
          <w:tcPr>
            <w:tcW w:w="1056" w:type="dxa"/>
          </w:tcPr>
          <w:p w14:paraId="2D6F8851" w14:textId="77777777" w:rsidR="004D2EC2" w:rsidRPr="00962510" w:rsidRDefault="004D2EC2" w:rsidP="008247C3">
            <w:pPr>
              <w:jc w:val="center"/>
            </w:pPr>
            <w:r w:rsidRPr="00962510">
              <w:t>Signal Strength</w:t>
            </w:r>
          </w:p>
        </w:tc>
        <w:tc>
          <w:tcPr>
            <w:tcW w:w="796" w:type="dxa"/>
          </w:tcPr>
          <w:p w14:paraId="2ACD657E" w14:textId="77777777" w:rsidR="004D2EC2" w:rsidRPr="00962510" w:rsidRDefault="004D2EC2" w:rsidP="008247C3">
            <w:pPr>
              <w:jc w:val="center"/>
            </w:pPr>
            <w:r w:rsidRPr="00962510">
              <w:t>Bit Error Rate (BER)</w:t>
            </w:r>
          </w:p>
        </w:tc>
        <w:tc>
          <w:tcPr>
            <w:tcW w:w="962" w:type="dxa"/>
          </w:tcPr>
          <w:p w14:paraId="24BB52FD" w14:textId="77777777" w:rsidR="004D2EC2" w:rsidRPr="00962510" w:rsidRDefault="004D2EC2" w:rsidP="008247C3">
            <w:pPr>
              <w:jc w:val="center"/>
            </w:pPr>
            <w:r w:rsidRPr="00962510">
              <w:t>Device Voltage</w:t>
            </w:r>
          </w:p>
        </w:tc>
        <w:tc>
          <w:tcPr>
            <w:tcW w:w="885" w:type="dxa"/>
          </w:tcPr>
          <w:p w14:paraId="416B80F0" w14:textId="77777777" w:rsidR="004D2EC2" w:rsidRPr="00962510" w:rsidRDefault="004D2EC2" w:rsidP="008247C3">
            <w:pPr>
              <w:jc w:val="center"/>
            </w:pPr>
            <w:r w:rsidRPr="00962510">
              <w:t>Sensor value 1</w:t>
            </w:r>
          </w:p>
        </w:tc>
        <w:tc>
          <w:tcPr>
            <w:tcW w:w="885" w:type="dxa"/>
          </w:tcPr>
          <w:p w14:paraId="543E4689" w14:textId="77777777" w:rsidR="004D2EC2" w:rsidRPr="00962510" w:rsidRDefault="004D2EC2" w:rsidP="008247C3">
            <w:pPr>
              <w:jc w:val="center"/>
            </w:pPr>
            <w:r w:rsidRPr="00962510">
              <w:t>Sensor value 2</w:t>
            </w:r>
          </w:p>
        </w:tc>
        <w:tc>
          <w:tcPr>
            <w:tcW w:w="770" w:type="dxa"/>
          </w:tcPr>
          <w:p w14:paraId="7424DD51" w14:textId="77777777" w:rsidR="004D2EC2" w:rsidRPr="00962510" w:rsidRDefault="004D2EC2" w:rsidP="008247C3">
            <w:pPr>
              <w:jc w:val="center"/>
            </w:pPr>
            <w:r w:rsidRPr="00962510">
              <w:t>Time</w:t>
            </w:r>
          </w:p>
        </w:tc>
        <w:tc>
          <w:tcPr>
            <w:tcW w:w="706" w:type="dxa"/>
          </w:tcPr>
          <w:p w14:paraId="454B6DAD" w14:textId="77777777" w:rsidR="004D2EC2" w:rsidRPr="00962510" w:rsidRDefault="004D2EC2" w:rsidP="008247C3">
            <w:pPr>
              <w:jc w:val="center"/>
            </w:pPr>
            <w:r w:rsidRPr="00962510">
              <w:t>CRC</w:t>
            </w:r>
          </w:p>
        </w:tc>
      </w:tr>
      <w:tr w:rsidR="004D2EC2" w14:paraId="614BBC00" w14:textId="77777777" w:rsidTr="004D2EC2">
        <w:tc>
          <w:tcPr>
            <w:tcW w:w="930" w:type="dxa"/>
          </w:tcPr>
          <w:p w14:paraId="055B19B4" w14:textId="633EEF48" w:rsidR="004D2EC2" w:rsidRPr="00962510" w:rsidRDefault="004D2EC2" w:rsidP="008247C3">
            <w:pPr>
              <w:jc w:val="center"/>
            </w:pPr>
            <w:r>
              <w:t>No. of Bytes</w:t>
            </w:r>
          </w:p>
        </w:tc>
        <w:tc>
          <w:tcPr>
            <w:tcW w:w="492" w:type="dxa"/>
          </w:tcPr>
          <w:p w14:paraId="01F4D5B6" w14:textId="28AFA81F" w:rsidR="004D2EC2" w:rsidRDefault="004D2EC2" w:rsidP="008247C3">
            <w:pPr>
              <w:jc w:val="center"/>
            </w:pPr>
            <w:r>
              <w:t>1</w:t>
            </w:r>
          </w:p>
        </w:tc>
        <w:tc>
          <w:tcPr>
            <w:tcW w:w="743" w:type="dxa"/>
          </w:tcPr>
          <w:p w14:paraId="12F5AFE3" w14:textId="3CE6EBE7" w:rsidR="004D2EC2" w:rsidRPr="00962510" w:rsidRDefault="004D2EC2" w:rsidP="008247C3">
            <w:pPr>
              <w:jc w:val="center"/>
            </w:pPr>
            <w:r>
              <w:t>14</w:t>
            </w:r>
          </w:p>
        </w:tc>
        <w:tc>
          <w:tcPr>
            <w:tcW w:w="835" w:type="dxa"/>
          </w:tcPr>
          <w:p w14:paraId="7669525B" w14:textId="7F4D6F3D" w:rsidR="004D2EC2" w:rsidRPr="00962510" w:rsidRDefault="004D2EC2" w:rsidP="008247C3">
            <w:pPr>
              <w:jc w:val="center"/>
            </w:pPr>
            <w:r>
              <w:t>12</w:t>
            </w:r>
          </w:p>
        </w:tc>
        <w:tc>
          <w:tcPr>
            <w:tcW w:w="1056" w:type="dxa"/>
          </w:tcPr>
          <w:p w14:paraId="4189646B" w14:textId="58B182E6" w:rsidR="004D2EC2" w:rsidRPr="00962510" w:rsidRDefault="004D2EC2" w:rsidP="008247C3">
            <w:pPr>
              <w:jc w:val="center"/>
            </w:pPr>
            <w:r>
              <w:t>2</w:t>
            </w:r>
          </w:p>
        </w:tc>
        <w:tc>
          <w:tcPr>
            <w:tcW w:w="796" w:type="dxa"/>
          </w:tcPr>
          <w:p w14:paraId="4EDE4459" w14:textId="2CF7A89E" w:rsidR="004D2EC2" w:rsidRPr="00962510" w:rsidRDefault="004D2EC2" w:rsidP="008247C3">
            <w:pPr>
              <w:jc w:val="center"/>
            </w:pPr>
            <w:r>
              <w:t>2</w:t>
            </w:r>
          </w:p>
        </w:tc>
        <w:tc>
          <w:tcPr>
            <w:tcW w:w="962" w:type="dxa"/>
          </w:tcPr>
          <w:p w14:paraId="3FF0DE41" w14:textId="340C80ED" w:rsidR="004D2EC2" w:rsidRPr="00962510" w:rsidRDefault="004D2EC2" w:rsidP="008247C3">
            <w:pPr>
              <w:jc w:val="center"/>
            </w:pPr>
            <w:r>
              <w:t>4</w:t>
            </w:r>
          </w:p>
        </w:tc>
        <w:tc>
          <w:tcPr>
            <w:tcW w:w="885" w:type="dxa"/>
          </w:tcPr>
          <w:p w14:paraId="168B27E0" w14:textId="5EBAE188" w:rsidR="004D2EC2" w:rsidRPr="00962510" w:rsidRDefault="004D2EC2" w:rsidP="008247C3">
            <w:pPr>
              <w:jc w:val="center"/>
            </w:pPr>
            <w:r>
              <w:t>3</w:t>
            </w:r>
          </w:p>
        </w:tc>
        <w:tc>
          <w:tcPr>
            <w:tcW w:w="885" w:type="dxa"/>
          </w:tcPr>
          <w:p w14:paraId="7385820E" w14:textId="426B0BA7" w:rsidR="004D2EC2" w:rsidRPr="00962510" w:rsidRDefault="004D2EC2" w:rsidP="008247C3">
            <w:pPr>
              <w:jc w:val="center"/>
            </w:pPr>
            <w:r>
              <w:t>2</w:t>
            </w:r>
          </w:p>
        </w:tc>
        <w:tc>
          <w:tcPr>
            <w:tcW w:w="770" w:type="dxa"/>
          </w:tcPr>
          <w:p w14:paraId="63DB5070" w14:textId="78561B04" w:rsidR="004D2EC2" w:rsidRPr="00962510" w:rsidRDefault="004D2EC2" w:rsidP="008247C3">
            <w:pPr>
              <w:jc w:val="center"/>
            </w:pPr>
            <w:r>
              <w:t>12</w:t>
            </w:r>
          </w:p>
        </w:tc>
        <w:tc>
          <w:tcPr>
            <w:tcW w:w="706" w:type="dxa"/>
          </w:tcPr>
          <w:p w14:paraId="6FA9D48B" w14:textId="1A57715A" w:rsidR="004D2EC2" w:rsidRPr="00962510" w:rsidRDefault="004D2EC2" w:rsidP="008247C3">
            <w:pPr>
              <w:jc w:val="center"/>
            </w:pPr>
            <w:r>
              <w:t>2</w:t>
            </w:r>
          </w:p>
        </w:tc>
      </w:tr>
    </w:tbl>
    <w:p w14:paraId="1CCDFB4A" w14:textId="64215DC1" w:rsidR="004D2EC2" w:rsidRDefault="004D2EC2" w:rsidP="00A20E17">
      <w:pPr>
        <w:spacing w:line="240" w:lineRule="auto"/>
        <w:ind w:firstLine="0"/>
      </w:pPr>
    </w:p>
    <w:p w14:paraId="645822F8" w14:textId="27A437C7" w:rsidR="00BF6C3C" w:rsidRPr="00F61EBF" w:rsidRDefault="00BF6C3C" w:rsidP="002712B5">
      <w:pPr>
        <w:pStyle w:val="Heading3"/>
        <w:tabs>
          <w:tab w:val="clear" w:pos="3839"/>
        </w:tabs>
        <w:ind w:left="709"/>
        <w:jc w:val="left"/>
        <w:rPr>
          <w:i w:val="0"/>
          <w:iCs/>
        </w:rPr>
      </w:pPr>
      <w:bookmarkStart w:id="28" w:name="_Toc123920479"/>
      <w:bookmarkStart w:id="29" w:name="_Toc123921170"/>
      <w:r w:rsidRPr="00F61EBF">
        <w:rPr>
          <w:i w:val="0"/>
          <w:iCs/>
        </w:rPr>
        <w:t>Communication Protocol for New Portal (SWG-2)</w:t>
      </w:r>
      <w:bookmarkEnd w:id="28"/>
      <w:bookmarkEnd w:id="29"/>
    </w:p>
    <w:p w14:paraId="61FC9BF7" w14:textId="77777777" w:rsidR="004D2EC2" w:rsidRPr="004D2EC2" w:rsidRDefault="004D2EC2" w:rsidP="004D2EC2">
      <w:pPr>
        <w:pStyle w:val="1parag"/>
      </w:pPr>
    </w:p>
    <w:p w14:paraId="68D3AC79" w14:textId="0953C536" w:rsidR="00BF6C3C" w:rsidRDefault="00791DD9" w:rsidP="00A20E17">
      <w:pPr>
        <w:spacing w:line="240" w:lineRule="auto"/>
        <w:ind w:firstLine="0"/>
      </w:pPr>
      <w:r>
        <w:t xml:space="preserve">New protocol is designed to overcome the limitations of old format as it was only support two sensors. New protocol support multiple sensors integration with single device and able to connect large number of devices with single gateway. Below is the communication protocol floating between Node, </w:t>
      </w:r>
      <w:r w:rsidR="002712B5">
        <w:t>Gateway,</w:t>
      </w:r>
      <w:r>
        <w:t xml:space="preserve"> and Cloud/</w:t>
      </w:r>
      <w:r w:rsidR="008B22A2">
        <w:t xml:space="preserve"> </w:t>
      </w:r>
      <w:r>
        <w:t>Portal</w:t>
      </w:r>
      <w:r w:rsidR="008B22A2">
        <w:t xml:space="preserve"> </w:t>
      </w:r>
      <w:r>
        <w:t xml:space="preserve">(SWG-2). </w:t>
      </w:r>
      <w:r w:rsidR="00557449">
        <w:t xml:space="preserve">Further details of this protocol </w:t>
      </w:r>
      <w:r w:rsidR="002712B5">
        <w:t>are</w:t>
      </w:r>
      <w:r w:rsidR="00557449">
        <w:t xml:space="preserve"> available in section </w:t>
      </w:r>
      <w:r w:rsidR="002712B5" w:rsidRPr="002712B5">
        <w:t>3.4.</w:t>
      </w:r>
    </w:p>
    <w:p w14:paraId="014FA67E" w14:textId="1EE814F8" w:rsidR="00F72587" w:rsidRDefault="00F72587" w:rsidP="00AB4E82">
      <w:pPr>
        <w:spacing w:line="240" w:lineRule="auto"/>
      </w:pPr>
    </w:p>
    <w:tbl>
      <w:tblPr>
        <w:tblW w:w="7528" w:type="dxa"/>
        <w:jc w:val="center"/>
        <w:tblLook w:val="04A0" w:firstRow="1" w:lastRow="0" w:firstColumn="1" w:lastColumn="0" w:noHBand="0" w:noVBand="1"/>
      </w:tblPr>
      <w:tblGrid>
        <w:gridCol w:w="1805"/>
        <w:gridCol w:w="2160"/>
        <w:gridCol w:w="3563"/>
      </w:tblGrid>
      <w:tr w:rsidR="000E0933" w:rsidRPr="000E0933" w14:paraId="6882C8F7" w14:textId="77777777" w:rsidTr="000E0933">
        <w:trPr>
          <w:trHeight w:val="312"/>
          <w:jc w:val="center"/>
        </w:trPr>
        <w:tc>
          <w:tcPr>
            <w:tcW w:w="1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95481" w14:textId="77777777" w:rsidR="000E0933" w:rsidRPr="000E0933" w:rsidRDefault="000E0933" w:rsidP="000E0933">
            <w:pPr>
              <w:spacing w:line="240" w:lineRule="auto"/>
              <w:ind w:firstLine="0"/>
              <w:jc w:val="left"/>
              <w:rPr>
                <w:b/>
                <w:bCs/>
                <w:color w:val="000000"/>
                <w:sz w:val="22"/>
                <w:szCs w:val="22"/>
                <w:lang w:val="en-SG" w:eastAsia="en-SG"/>
              </w:rPr>
            </w:pPr>
            <w:r w:rsidRPr="000E0933">
              <w:rPr>
                <w:b/>
                <w:bCs/>
                <w:color w:val="000000"/>
                <w:sz w:val="22"/>
                <w:szCs w:val="22"/>
                <w:lang w:val="en-SG" w:eastAsia="en-SG"/>
              </w:rPr>
              <w:t>Header</w:t>
            </w:r>
          </w:p>
        </w:tc>
        <w:tc>
          <w:tcPr>
            <w:tcW w:w="2160" w:type="dxa"/>
            <w:tcBorders>
              <w:top w:val="single" w:sz="4" w:space="0" w:color="auto"/>
              <w:left w:val="nil"/>
              <w:bottom w:val="single" w:sz="4" w:space="0" w:color="auto"/>
              <w:right w:val="single" w:sz="4" w:space="0" w:color="auto"/>
            </w:tcBorders>
            <w:shd w:val="clear" w:color="auto" w:fill="auto"/>
            <w:noWrap/>
            <w:vAlign w:val="center"/>
            <w:hideMark/>
          </w:tcPr>
          <w:p w14:paraId="016B90D7" w14:textId="77777777" w:rsidR="000E0933" w:rsidRPr="000E0933" w:rsidRDefault="000E0933" w:rsidP="000E0933">
            <w:pPr>
              <w:spacing w:line="240" w:lineRule="auto"/>
              <w:ind w:firstLine="0"/>
              <w:jc w:val="left"/>
              <w:rPr>
                <w:color w:val="000000"/>
                <w:szCs w:val="24"/>
                <w:lang w:val="en-SG" w:eastAsia="en-SG"/>
              </w:rPr>
            </w:pPr>
            <w:r w:rsidRPr="000E0933">
              <w:rPr>
                <w:color w:val="000000"/>
                <w:szCs w:val="24"/>
                <w:lang w:eastAsia="en-SG"/>
              </w:rPr>
              <w:t>@</w:t>
            </w:r>
            <w:proofErr w:type="gramStart"/>
            <w:r w:rsidRPr="000E0933">
              <w:rPr>
                <w:color w:val="000000"/>
                <w:szCs w:val="24"/>
                <w:lang w:eastAsia="en-SG"/>
              </w:rPr>
              <w:t>som</w:t>
            </w:r>
            <w:proofErr w:type="gramEnd"/>
            <w:r w:rsidRPr="000E0933">
              <w:rPr>
                <w:color w:val="000000"/>
                <w:szCs w:val="24"/>
                <w:lang w:eastAsia="en-SG"/>
              </w:rPr>
              <w:t>\r\n</w:t>
            </w:r>
          </w:p>
        </w:tc>
        <w:tc>
          <w:tcPr>
            <w:tcW w:w="3563" w:type="dxa"/>
            <w:tcBorders>
              <w:top w:val="single" w:sz="4" w:space="0" w:color="auto"/>
              <w:left w:val="nil"/>
              <w:bottom w:val="single" w:sz="4" w:space="0" w:color="auto"/>
              <w:right w:val="single" w:sz="4" w:space="0" w:color="auto"/>
            </w:tcBorders>
            <w:shd w:val="clear" w:color="auto" w:fill="auto"/>
            <w:noWrap/>
            <w:vAlign w:val="bottom"/>
            <w:hideMark/>
          </w:tcPr>
          <w:p w14:paraId="16A02F85" w14:textId="77777777" w:rsidR="000E0933" w:rsidRPr="000E0933" w:rsidRDefault="000E0933" w:rsidP="000E0933">
            <w:pPr>
              <w:spacing w:line="240" w:lineRule="auto"/>
              <w:ind w:firstLine="0"/>
              <w:jc w:val="left"/>
              <w:rPr>
                <w:color w:val="000000"/>
                <w:sz w:val="22"/>
                <w:szCs w:val="22"/>
                <w:lang w:val="en-SG" w:eastAsia="en-SG"/>
              </w:rPr>
            </w:pPr>
            <w:r w:rsidRPr="000E0933">
              <w:rPr>
                <w:color w:val="000000"/>
                <w:sz w:val="22"/>
                <w:szCs w:val="22"/>
                <w:lang w:val="en-SG" w:eastAsia="en-SG"/>
              </w:rPr>
              <w:t> </w:t>
            </w:r>
          </w:p>
        </w:tc>
      </w:tr>
      <w:tr w:rsidR="000E0933" w:rsidRPr="000E0933" w14:paraId="45139140" w14:textId="77777777" w:rsidTr="000E0933">
        <w:trPr>
          <w:trHeight w:val="312"/>
          <w:jc w:val="center"/>
        </w:trPr>
        <w:tc>
          <w:tcPr>
            <w:tcW w:w="1805" w:type="dxa"/>
            <w:tcBorders>
              <w:top w:val="nil"/>
              <w:left w:val="single" w:sz="4" w:space="0" w:color="auto"/>
              <w:bottom w:val="single" w:sz="4" w:space="0" w:color="auto"/>
              <w:right w:val="single" w:sz="4" w:space="0" w:color="auto"/>
            </w:tcBorders>
            <w:shd w:val="clear" w:color="auto" w:fill="auto"/>
            <w:noWrap/>
            <w:vAlign w:val="bottom"/>
            <w:hideMark/>
          </w:tcPr>
          <w:p w14:paraId="7C649903" w14:textId="77777777" w:rsidR="000E0933" w:rsidRPr="000E0933" w:rsidRDefault="000E0933" w:rsidP="000E0933">
            <w:pPr>
              <w:spacing w:line="240" w:lineRule="auto"/>
              <w:ind w:firstLine="0"/>
              <w:jc w:val="left"/>
              <w:rPr>
                <w:b/>
                <w:bCs/>
                <w:color w:val="000000"/>
                <w:sz w:val="22"/>
                <w:szCs w:val="22"/>
                <w:lang w:val="en-SG" w:eastAsia="en-SG"/>
              </w:rPr>
            </w:pPr>
            <w:r w:rsidRPr="000E0933">
              <w:rPr>
                <w:b/>
                <w:bCs/>
                <w:color w:val="000000"/>
                <w:sz w:val="22"/>
                <w:szCs w:val="22"/>
                <w:lang w:val="en-SG" w:eastAsia="en-SG"/>
              </w:rPr>
              <w:t>Device Info</w:t>
            </w:r>
          </w:p>
        </w:tc>
        <w:tc>
          <w:tcPr>
            <w:tcW w:w="2160" w:type="dxa"/>
            <w:tcBorders>
              <w:top w:val="nil"/>
              <w:left w:val="nil"/>
              <w:bottom w:val="single" w:sz="4" w:space="0" w:color="auto"/>
              <w:right w:val="single" w:sz="4" w:space="0" w:color="auto"/>
            </w:tcBorders>
            <w:shd w:val="clear" w:color="auto" w:fill="auto"/>
            <w:noWrap/>
            <w:vAlign w:val="center"/>
            <w:hideMark/>
          </w:tcPr>
          <w:p w14:paraId="3A4EF230" w14:textId="77777777" w:rsidR="000E0933" w:rsidRPr="000E0933" w:rsidRDefault="000E0933" w:rsidP="000E0933">
            <w:pPr>
              <w:spacing w:line="240" w:lineRule="auto"/>
              <w:ind w:firstLine="0"/>
              <w:jc w:val="left"/>
              <w:rPr>
                <w:color w:val="000000"/>
                <w:szCs w:val="24"/>
                <w:lang w:val="en-SG" w:eastAsia="en-SG"/>
              </w:rPr>
            </w:pPr>
            <w:proofErr w:type="spellStart"/>
            <w:r w:rsidRPr="000E0933">
              <w:rPr>
                <w:color w:val="000000"/>
                <w:szCs w:val="24"/>
                <w:lang w:val="en-SG" w:eastAsia="en-SG"/>
              </w:rPr>
              <w:t>MessageVersion</w:t>
            </w:r>
            <w:proofErr w:type="spellEnd"/>
            <w:r w:rsidRPr="000E0933">
              <w:rPr>
                <w:color w:val="000000"/>
                <w:szCs w:val="24"/>
                <w:lang w:val="en-SG" w:eastAsia="en-SG"/>
              </w:rPr>
              <w:t>\r\n</w:t>
            </w:r>
          </w:p>
        </w:tc>
        <w:tc>
          <w:tcPr>
            <w:tcW w:w="3563" w:type="dxa"/>
            <w:tcBorders>
              <w:top w:val="nil"/>
              <w:left w:val="nil"/>
              <w:bottom w:val="single" w:sz="4" w:space="0" w:color="auto"/>
              <w:right w:val="single" w:sz="4" w:space="0" w:color="auto"/>
            </w:tcBorders>
            <w:shd w:val="clear" w:color="auto" w:fill="auto"/>
            <w:noWrap/>
            <w:vAlign w:val="center"/>
            <w:hideMark/>
          </w:tcPr>
          <w:p w14:paraId="01ADFD13" w14:textId="730D53AE" w:rsidR="000E0933" w:rsidRPr="000E0933" w:rsidRDefault="000E0933" w:rsidP="000E0933">
            <w:pPr>
              <w:spacing w:line="240" w:lineRule="auto"/>
              <w:ind w:firstLine="0"/>
              <w:jc w:val="left"/>
              <w:rPr>
                <w:color w:val="000000"/>
                <w:szCs w:val="24"/>
                <w:lang w:val="en-SG" w:eastAsia="en-SG"/>
              </w:rPr>
            </w:pPr>
            <w:proofErr w:type="spellStart"/>
            <w:r w:rsidRPr="000E0933">
              <w:rPr>
                <w:color w:val="000000"/>
                <w:szCs w:val="24"/>
                <w:lang w:val="en-SG" w:eastAsia="en-SG"/>
              </w:rPr>
              <w:t>DeviceID</w:t>
            </w:r>
            <w:proofErr w:type="spellEnd"/>
            <w:r w:rsidRPr="000E0933">
              <w:rPr>
                <w:color w:val="000000"/>
                <w:szCs w:val="24"/>
                <w:lang w:val="en-SG" w:eastAsia="en-SG"/>
              </w:rPr>
              <w:t xml:space="preserve">\r\n </w:t>
            </w:r>
            <w:proofErr w:type="spellStart"/>
            <w:r w:rsidRPr="000E0933">
              <w:rPr>
                <w:color w:val="000000"/>
                <w:szCs w:val="24"/>
                <w:lang w:val="en-SG" w:eastAsia="en-SG"/>
              </w:rPr>
              <w:t>MsgTimeString</w:t>
            </w:r>
            <w:proofErr w:type="spellEnd"/>
            <w:r w:rsidRPr="000E0933">
              <w:rPr>
                <w:color w:val="000000"/>
                <w:szCs w:val="24"/>
                <w:lang w:val="en-SG" w:eastAsia="en-SG"/>
              </w:rPr>
              <w:t>\r\n</w:t>
            </w:r>
          </w:p>
        </w:tc>
      </w:tr>
      <w:tr w:rsidR="000E0933" w:rsidRPr="000E0933" w14:paraId="4D960285" w14:textId="77777777" w:rsidTr="000E0933">
        <w:trPr>
          <w:trHeight w:val="312"/>
          <w:jc w:val="center"/>
        </w:trPr>
        <w:tc>
          <w:tcPr>
            <w:tcW w:w="1805" w:type="dxa"/>
            <w:tcBorders>
              <w:top w:val="nil"/>
              <w:left w:val="single" w:sz="4" w:space="0" w:color="auto"/>
              <w:bottom w:val="single" w:sz="4" w:space="0" w:color="auto"/>
              <w:right w:val="single" w:sz="4" w:space="0" w:color="auto"/>
            </w:tcBorders>
            <w:shd w:val="clear" w:color="auto" w:fill="auto"/>
            <w:noWrap/>
            <w:vAlign w:val="bottom"/>
            <w:hideMark/>
          </w:tcPr>
          <w:p w14:paraId="1AB82A12" w14:textId="77777777" w:rsidR="000E0933" w:rsidRPr="000E0933" w:rsidRDefault="000E0933" w:rsidP="000E0933">
            <w:pPr>
              <w:spacing w:line="240" w:lineRule="auto"/>
              <w:ind w:firstLine="0"/>
              <w:jc w:val="left"/>
              <w:rPr>
                <w:b/>
                <w:bCs/>
                <w:color w:val="000000"/>
                <w:sz w:val="22"/>
                <w:szCs w:val="22"/>
                <w:lang w:val="en-SG" w:eastAsia="en-SG"/>
              </w:rPr>
            </w:pPr>
            <w:r w:rsidRPr="000E0933">
              <w:rPr>
                <w:b/>
                <w:bCs/>
                <w:color w:val="000000"/>
                <w:sz w:val="22"/>
                <w:szCs w:val="22"/>
                <w:lang w:val="en-SG" w:eastAsia="en-SG"/>
              </w:rPr>
              <w:t>Device parameters</w:t>
            </w:r>
          </w:p>
        </w:tc>
        <w:tc>
          <w:tcPr>
            <w:tcW w:w="2160" w:type="dxa"/>
            <w:tcBorders>
              <w:top w:val="nil"/>
              <w:left w:val="nil"/>
              <w:bottom w:val="single" w:sz="4" w:space="0" w:color="auto"/>
              <w:right w:val="single" w:sz="4" w:space="0" w:color="auto"/>
            </w:tcBorders>
            <w:shd w:val="clear" w:color="auto" w:fill="auto"/>
            <w:noWrap/>
            <w:vAlign w:val="center"/>
            <w:hideMark/>
          </w:tcPr>
          <w:p w14:paraId="2632B953" w14:textId="77777777" w:rsidR="000E0933" w:rsidRPr="000E0933" w:rsidRDefault="000E0933" w:rsidP="000E0933">
            <w:pPr>
              <w:spacing w:line="240" w:lineRule="auto"/>
              <w:ind w:firstLine="0"/>
              <w:jc w:val="left"/>
              <w:rPr>
                <w:color w:val="000000"/>
                <w:szCs w:val="24"/>
                <w:lang w:val="en-SG" w:eastAsia="en-SG"/>
              </w:rPr>
            </w:pPr>
            <w:r w:rsidRPr="000E0933">
              <w:rPr>
                <w:rFonts w:eastAsia="Calibri"/>
                <w:color w:val="000000"/>
                <w:szCs w:val="24"/>
                <w:lang w:eastAsia="en-SG"/>
              </w:rPr>
              <w:t>Diagnostics\r\n</w:t>
            </w:r>
          </w:p>
        </w:tc>
        <w:tc>
          <w:tcPr>
            <w:tcW w:w="3563" w:type="dxa"/>
            <w:tcBorders>
              <w:top w:val="nil"/>
              <w:left w:val="nil"/>
              <w:bottom w:val="single" w:sz="4" w:space="0" w:color="auto"/>
              <w:right w:val="single" w:sz="4" w:space="0" w:color="auto"/>
            </w:tcBorders>
            <w:shd w:val="clear" w:color="auto" w:fill="auto"/>
            <w:noWrap/>
            <w:vAlign w:val="center"/>
            <w:hideMark/>
          </w:tcPr>
          <w:p w14:paraId="02FC7541" w14:textId="77777777" w:rsidR="000E0933" w:rsidRPr="000E0933" w:rsidRDefault="000E0933" w:rsidP="000E0933">
            <w:pPr>
              <w:spacing w:line="240" w:lineRule="auto"/>
              <w:ind w:firstLine="0"/>
              <w:jc w:val="left"/>
              <w:rPr>
                <w:color w:val="000000"/>
                <w:szCs w:val="24"/>
                <w:lang w:val="en-SG" w:eastAsia="en-SG"/>
              </w:rPr>
            </w:pPr>
            <w:proofErr w:type="spellStart"/>
            <w:proofErr w:type="gramStart"/>
            <w:r w:rsidRPr="000E0933">
              <w:rPr>
                <w:color w:val="000000"/>
                <w:szCs w:val="24"/>
                <w:lang w:val="en-SG" w:eastAsia="en-SG"/>
              </w:rPr>
              <w:t>Dcodenumber,Time</w:t>
            </w:r>
            <w:proofErr w:type="spellEnd"/>
            <w:proofErr w:type="gramEnd"/>
            <w:r w:rsidRPr="000E0933">
              <w:rPr>
                <w:color w:val="000000"/>
                <w:szCs w:val="24"/>
                <w:lang w:val="en-SG" w:eastAsia="en-SG"/>
              </w:rPr>
              <w:t>, Content\r\n</w:t>
            </w:r>
          </w:p>
        </w:tc>
      </w:tr>
      <w:tr w:rsidR="000E0933" w:rsidRPr="000E0933" w14:paraId="05C65065" w14:textId="77777777" w:rsidTr="000E0933">
        <w:trPr>
          <w:trHeight w:val="312"/>
          <w:jc w:val="center"/>
        </w:trPr>
        <w:tc>
          <w:tcPr>
            <w:tcW w:w="1805" w:type="dxa"/>
            <w:tcBorders>
              <w:top w:val="nil"/>
              <w:left w:val="single" w:sz="4" w:space="0" w:color="auto"/>
              <w:bottom w:val="single" w:sz="4" w:space="0" w:color="auto"/>
              <w:right w:val="single" w:sz="4" w:space="0" w:color="auto"/>
            </w:tcBorders>
            <w:shd w:val="clear" w:color="auto" w:fill="auto"/>
            <w:noWrap/>
            <w:vAlign w:val="bottom"/>
            <w:hideMark/>
          </w:tcPr>
          <w:p w14:paraId="0EEB8335" w14:textId="77777777" w:rsidR="000E0933" w:rsidRPr="000E0933" w:rsidRDefault="000E0933" w:rsidP="000E0933">
            <w:pPr>
              <w:spacing w:line="240" w:lineRule="auto"/>
              <w:ind w:firstLine="0"/>
              <w:jc w:val="left"/>
              <w:rPr>
                <w:b/>
                <w:bCs/>
                <w:color w:val="000000"/>
                <w:sz w:val="22"/>
                <w:szCs w:val="22"/>
                <w:lang w:val="en-SG" w:eastAsia="en-SG"/>
              </w:rPr>
            </w:pPr>
            <w:r w:rsidRPr="000E0933">
              <w:rPr>
                <w:b/>
                <w:bCs/>
                <w:color w:val="000000"/>
                <w:sz w:val="22"/>
                <w:szCs w:val="22"/>
                <w:lang w:val="en-SG" w:eastAsia="en-SG"/>
              </w:rPr>
              <w:t>Sensor Data</w:t>
            </w:r>
          </w:p>
        </w:tc>
        <w:tc>
          <w:tcPr>
            <w:tcW w:w="2160" w:type="dxa"/>
            <w:tcBorders>
              <w:top w:val="nil"/>
              <w:left w:val="nil"/>
              <w:bottom w:val="single" w:sz="4" w:space="0" w:color="auto"/>
              <w:right w:val="single" w:sz="4" w:space="0" w:color="auto"/>
            </w:tcBorders>
            <w:shd w:val="clear" w:color="auto" w:fill="auto"/>
            <w:noWrap/>
            <w:vAlign w:val="center"/>
            <w:hideMark/>
          </w:tcPr>
          <w:p w14:paraId="7C154864" w14:textId="77777777" w:rsidR="000E0933" w:rsidRPr="000E0933" w:rsidRDefault="000E0933" w:rsidP="000E0933">
            <w:pPr>
              <w:spacing w:line="240" w:lineRule="auto"/>
              <w:ind w:firstLine="0"/>
              <w:jc w:val="left"/>
              <w:rPr>
                <w:color w:val="000000"/>
                <w:szCs w:val="24"/>
                <w:lang w:val="en-SG" w:eastAsia="en-SG"/>
              </w:rPr>
            </w:pPr>
            <w:r w:rsidRPr="000E0933">
              <w:rPr>
                <w:rFonts w:eastAsia="Calibri"/>
                <w:color w:val="000000"/>
                <w:szCs w:val="24"/>
                <w:lang w:eastAsia="en-SG"/>
              </w:rPr>
              <w:t>Readings\r\n</w:t>
            </w:r>
          </w:p>
        </w:tc>
        <w:tc>
          <w:tcPr>
            <w:tcW w:w="3563" w:type="dxa"/>
            <w:tcBorders>
              <w:top w:val="nil"/>
              <w:left w:val="nil"/>
              <w:bottom w:val="single" w:sz="4" w:space="0" w:color="auto"/>
              <w:right w:val="single" w:sz="4" w:space="0" w:color="auto"/>
            </w:tcBorders>
            <w:shd w:val="clear" w:color="auto" w:fill="auto"/>
            <w:noWrap/>
            <w:vAlign w:val="center"/>
            <w:hideMark/>
          </w:tcPr>
          <w:p w14:paraId="578710C0" w14:textId="77777777" w:rsidR="000E0933" w:rsidRPr="000E0933" w:rsidRDefault="000E0933" w:rsidP="000E0933">
            <w:pPr>
              <w:spacing w:line="240" w:lineRule="auto"/>
              <w:ind w:firstLine="0"/>
              <w:jc w:val="left"/>
              <w:rPr>
                <w:color w:val="000000"/>
                <w:szCs w:val="24"/>
                <w:lang w:val="en-SG" w:eastAsia="en-SG"/>
              </w:rPr>
            </w:pPr>
            <w:r w:rsidRPr="000E0933">
              <w:rPr>
                <w:color w:val="000000"/>
                <w:szCs w:val="24"/>
                <w:lang w:val="en-SG" w:eastAsia="en-SG"/>
              </w:rPr>
              <w:t xml:space="preserve">Time, </w:t>
            </w:r>
            <w:proofErr w:type="spellStart"/>
            <w:r w:rsidRPr="000E0933">
              <w:rPr>
                <w:color w:val="000000"/>
                <w:szCs w:val="24"/>
                <w:lang w:val="en-SG" w:eastAsia="en-SG"/>
              </w:rPr>
              <w:t>SensorName</w:t>
            </w:r>
            <w:proofErr w:type="spellEnd"/>
            <w:r w:rsidRPr="000E0933">
              <w:rPr>
                <w:color w:val="000000"/>
                <w:szCs w:val="24"/>
                <w:lang w:val="en-SG" w:eastAsia="en-SG"/>
              </w:rPr>
              <w:t xml:space="preserve">, </w:t>
            </w:r>
            <w:proofErr w:type="spellStart"/>
            <w:r w:rsidRPr="000E0933">
              <w:rPr>
                <w:color w:val="000000"/>
                <w:szCs w:val="24"/>
                <w:lang w:val="en-SG" w:eastAsia="en-SG"/>
              </w:rPr>
              <w:t>SensorValue</w:t>
            </w:r>
            <w:proofErr w:type="spellEnd"/>
            <w:r w:rsidRPr="000E0933">
              <w:rPr>
                <w:color w:val="000000"/>
                <w:szCs w:val="24"/>
                <w:lang w:val="en-SG" w:eastAsia="en-SG"/>
              </w:rPr>
              <w:t>\r\n</w:t>
            </w:r>
          </w:p>
        </w:tc>
      </w:tr>
      <w:tr w:rsidR="000E0933" w:rsidRPr="000E0933" w14:paraId="68783FC1" w14:textId="77777777" w:rsidTr="000E0933">
        <w:trPr>
          <w:trHeight w:val="312"/>
          <w:jc w:val="center"/>
        </w:trPr>
        <w:tc>
          <w:tcPr>
            <w:tcW w:w="1805" w:type="dxa"/>
            <w:tcBorders>
              <w:top w:val="nil"/>
              <w:left w:val="single" w:sz="4" w:space="0" w:color="auto"/>
              <w:bottom w:val="single" w:sz="4" w:space="0" w:color="auto"/>
              <w:right w:val="single" w:sz="4" w:space="0" w:color="auto"/>
            </w:tcBorders>
            <w:shd w:val="clear" w:color="auto" w:fill="auto"/>
            <w:noWrap/>
            <w:vAlign w:val="bottom"/>
            <w:hideMark/>
          </w:tcPr>
          <w:p w14:paraId="2406E6C5" w14:textId="77777777" w:rsidR="000E0933" w:rsidRPr="000E0933" w:rsidRDefault="000E0933" w:rsidP="000E0933">
            <w:pPr>
              <w:spacing w:line="240" w:lineRule="auto"/>
              <w:ind w:firstLine="0"/>
              <w:jc w:val="left"/>
              <w:rPr>
                <w:b/>
                <w:bCs/>
                <w:color w:val="000000"/>
                <w:sz w:val="22"/>
                <w:szCs w:val="22"/>
                <w:lang w:val="en-SG" w:eastAsia="en-SG"/>
              </w:rPr>
            </w:pPr>
            <w:r w:rsidRPr="000E0933">
              <w:rPr>
                <w:b/>
                <w:bCs/>
                <w:color w:val="000000"/>
                <w:sz w:val="22"/>
                <w:szCs w:val="22"/>
                <w:lang w:val="en-SG" w:eastAsia="en-SG"/>
              </w:rPr>
              <w:t>Inner message</w:t>
            </w:r>
          </w:p>
        </w:tc>
        <w:tc>
          <w:tcPr>
            <w:tcW w:w="2160" w:type="dxa"/>
            <w:tcBorders>
              <w:top w:val="nil"/>
              <w:left w:val="nil"/>
              <w:bottom w:val="single" w:sz="4" w:space="0" w:color="auto"/>
              <w:right w:val="single" w:sz="4" w:space="0" w:color="auto"/>
            </w:tcBorders>
            <w:shd w:val="clear" w:color="auto" w:fill="auto"/>
            <w:noWrap/>
            <w:vAlign w:val="center"/>
            <w:hideMark/>
          </w:tcPr>
          <w:p w14:paraId="37CFD042" w14:textId="77777777" w:rsidR="000E0933" w:rsidRPr="000E0933" w:rsidRDefault="000E0933" w:rsidP="000E0933">
            <w:pPr>
              <w:spacing w:line="240" w:lineRule="auto"/>
              <w:ind w:firstLine="0"/>
              <w:jc w:val="left"/>
              <w:rPr>
                <w:color w:val="000000"/>
                <w:szCs w:val="24"/>
                <w:lang w:val="en-SG" w:eastAsia="en-SG"/>
              </w:rPr>
            </w:pPr>
            <w:proofErr w:type="spellStart"/>
            <w:r w:rsidRPr="000E0933">
              <w:rPr>
                <w:color w:val="000000"/>
                <w:szCs w:val="24"/>
                <w:lang w:eastAsia="en-SG"/>
              </w:rPr>
              <w:t>InnerMessages</w:t>
            </w:r>
            <w:proofErr w:type="spellEnd"/>
            <w:r w:rsidRPr="000E0933">
              <w:rPr>
                <w:color w:val="000000"/>
                <w:szCs w:val="24"/>
                <w:lang w:eastAsia="en-SG"/>
              </w:rPr>
              <w:t>\r\n</w:t>
            </w:r>
          </w:p>
        </w:tc>
        <w:tc>
          <w:tcPr>
            <w:tcW w:w="3563" w:type="dxa"/>
            <w:tcBorders>
              <w:top w:val="nil"/>
              <w:left w:val="nil"/>
              <w:bottom w:val="single" w:sz="4" w:space="0" w:color="auto"/>
              <w:right w:val="single" w:sz="4" w:space="0" w:color="auto"/>
            </w:tcBorders>
            <w:shd w:val="clear" w:color="auto" w:fill="auto"/>
            <w:noWrap/>
            <w:vAlign w:val="center"/>
            <w:hideMark/>
          </w:tcPr>
          <w:p w14:paraId="3A7552C3" w14:textId="77777777" w:rsidR="000E0933" w:rsidRPr="000E0933" w:rsidRDefault="000E0933" w:rsidP="000E0933">
            <w:pPr>
              <w:spacing w:line="240" w:lineRule="auto"/>
              <w:ind w:firstLine="0"/>
              <w:jc w:val="left"/>
              <w:rPr>
                <w:color w:val="000000"/>
                <w:szCs w:val="24"/>
                <w:lang w:val="en-SG" w:eastAsia="en-SG"/>
              </w:rPr>
            </w:pPr>
            <w:proofErr w:type="spellStart"/>
            <w:r w:rsidRPr="000E0933">
              <w:rPr>
                <w:color w:val="000000"/>
                <w:szCs w:val="24"/>
                <w:lang w:val="en-SG" w:eastAsia="en-SG"/>
              </w:rPr>
              <w:t>DeviceMessage</w:t>
            </w:r>
            <w:proofErr w:type="spellEnd"/>
            <w:r w:rsidRPr="000E0933">
              <w:rPr>
                <w:color w:val="000000"/>
                <w:szCs w:val="24"/>
                <w:lang w:val="en-SG" w:eastAsia="en-SG"/>
              </w:rPr>
              <w:t xml:space="preserve"> (Optional)</w:t>
            </w:r>
          </w:p>
        </w:tc>
      </w:tr>
      <w:tr w:rsidR="000E0933" w:rsidRPr="000E0933" w14:paraId="141DA37A" w14:textId="77777777" w:rsidTr="000E0933">
        <w:trPr>
          <w:trHeight w:val="312"/>
          <w:jc w:val="center"/>
        </w:trPr>
        <w:tc>
          <w:tcPr>
            <w:tcW w:w="1805" w:type="dxa"/>
            <w:tcBorders>
              <w:top w:val="nil"/>
              <w:left w:val="single" w:sz="4" w:space="0" w:color="auto"/>
              <w:bottom w:val="single" w:sz="4" w:space="0" w:color="auto"/>
              <w:right w:val="single" w:sz="4" w:space="0" w:color="auto"/>
            </w:tcBorders>
            <w:shd w:val="clear" w:color="auto" w:fill="auto"/>
            <w:noWrap/>
            <w:vAlign w:val="bottom"/>
            <w:hideMark/>
          </w:tcPr>
          <w:p w14:paraId="6832B610" w14:textId="77777777" w:rsidR="000E0933" w:rsidRPr="000E0933" w:rsidRDefault="000E0933" w:rsidP="000E0933">
            <w:pPr>
              <w:spacing w:line="240" w:lineRule="auto"/>
              <w:ind w:firstLine="0"/>
              <w:jc w:val="left"/>
              <w:rPr>
                <w:b/>
                <w:bCs/>
                <w:color w:val="000000"/>
                <w:sz w:val="22"/>
                <w:szCs w:val="22"/>
                <w:lang w:val="en-SG" w:eastAsia="en-SG"/>
              </w:rPr>
            </w:pPr>
            <w:r w:rsidRPr="000E0933">
              <w:rPr>
                <w:b/>
                <w:bCs/>
                <w:color w:val="000000"/>
                <w:sz w:val="22"/>
                <w:szCs w:val="22"/>
                <w:lang w:val="en-SG" w:eastAsia="en-SG"/>
              </w:rPr>
              <w:t>Packet validity</w:t>
            </w:r>
          </w:p>
        </w:tc>
        <w:tc>
          <w:tcPr>
            <w:tcW w:w="2160" w:type="dxa"/>
            <w:tcBorders>
              <w:top w:val="nil"/>
              <w:left w:val="nil"/>
              <w:bottom w:val="single" w:sz="4" w:space="0" w:color="auto"/>
              <w:right w:val="single" w:sz="4" w:space="0" w:color="auto"/>
            </w:tcBorders>
            <w:shd w:val="clear" w:color="auto" w:fill="auto"/>
            <w:noWrap/>
            <w:vAlign w:val="center"/>
            <w:hideMark/>
          </w:tcPr>
          <w:p w14:paraId="7C7F73AD" w14:textId="77777777" w:rsidR="000E0933" w:rsidRPr="000E0933" w:rsidRDefault="000E0933" w:rsidP="000E0933">
            <w:pPr>
              <w:spacing w:line="240" w:lineRule="auto"/>
              <w:ind w:firstLine="0"/>
              <w:rPr>
                <w:color w:val="000000"/>
                <w:szCs w:val="24"/>
                <w:lang w:val="en-SG" w:eastAsia="en-SG"/>
              </w:rPr>
            </w:pPr>
            <w:r w:rsidRPr="000E0933">
              <w:rPr>
                <w:color w:val="000000"/>
                <w:szCs w:val="24"/>
                <w:lang w:eastAsia="en-SG"/>
              </w:rPr>
              <w:t>CRC\r\n</w:t>
            </w:r>
          </w:p>
        </w:tc>
        <w:tc>
          <w:tcPr>
            <w:tcW w:w="3563" w:type="dxa"/>
            <w:tcBorders>
              <w:top w:val="nil"/>
              <w:left w:val="nil"/>
              <w:bottom w:val="single" w:sz="4" w:space="0" w:color="auto"/>
              <w:right w:val="single" w:sz="4" w:space="0" w:color="auto"/>
            </w:tcBorders>
            <w:shd w:val="clear" w:color="auto" w:fill="auto"/>
            <w:noWrap/>
            <w:vAlign w:val="center"/>
            <w:hideMark/>
          </w:tcPr>
          <w:p w14:paraId="4085BB51" w14:textId="77777777" w:rsidR="000E0933" w:rsidRPr="000E0933" w:rsidRDefault="000E0933" w:rsidP="000E0933">
            <w:pPr>
              <w:spacing w:line="240" w:lineRule="auto"/>
              <w:ind w:firstLine="0"/>
              <w:rPr>
                <w:color w:val="000000"/>
                <w:szCs w:val="24"/>
                <w:lang w:val="en-SG" w:eastAsia="en-SG"/>
              </w:rPr>
            </w:pPr>
            <w:r w:rsidRPr="000E0933">
              <w:rPr>
                <w:color w:val="000000"/>
                <w:szCs w:val="24"/>
                <w:lang w:val="en-SG" w:eastAsia="en-SG"/>
              </w:rPr>
              <w:t>Value</w:t>
            </w:r>
          </w:p>
        </w:tc>
      </w:tr>
      <w:tr w:rsidR="000E0933" w:rsidRPr="000E0933" w14:paraId="73E87B03" w14:textId="77777777" w:rsidTr="000E0933">
        <w:trPr>
          <w:trHeight w:val="312"/>
          <w:jc w:val="center"/>
        </w:trPr>
        <w:tc>
          <w:tcPr>
            <w:tcW w:w="1805" w:type="dxa"/>
            <w:tcBorders>
              <w:top w:val="nil"/>
              <w:left w:val="single" w:sz="4" w:space="0" w:color="auto"/>
              <w:bottom w:val="single" w:sz="4" w:space="0" w:color="auto"/>
              <w:right w:val="single" w:sz="4" w:space="0" w:color="auto"/>
            </w:tcBorders>
            <w:shd w:val="clear" w:color="auto" w:fill="auto"/>
            <w:noWrap/>
            <w:vAlign w:val="bottom"/>
            <w:hideMark/>
          </w:tcPr>
          <w:p w14:paraId="50154B86" w14:textId="77777777" w:rsidR="000E0933" w:rsidRPr="000E0933" w:rsidRDefault="000E0933" w:rsidP="000E0933">
            <w:pPr>
              <w:spacing w:line="240" w:lineRule="auto"/>
              <w:ind w:firstLine="0"/>
              <w:jc w:val="left"/>
              <w:rPr>
                <w:b/>
                <w:bCs/>
                <w:color w:val="000000"/>
                <w:sz w:val="22"/>
                <w:szCs w:val="22"/>
                <w:lang w:val="en-SG" w:eastAsia="en-SG"/>
              </w:rPr>
            </w:pPr>
            <w:r w:rsidRPr="000E0933">
              <w:rPr>
                <w:b/>
                <w:bCs/>
                <w:color w:val="000000"/>
                <w:sz w:val="22"/>
                <w:szCs w:val="22"/>
                <w:lang w:val="en-SG" w:eastAsia="en-SG"/>
              </w:rPr>
              <w:t>Footer</w:t>
            </w:r>
          </w:p>
        </w:tc>
        <w:tc>
          <w:tcPr>
            <w:tcW w:w="2160" w:type="dxa"/>
            <w:tcBorders>
              <w:top w:val="nil"/>
              <w:left w:val="nil"/>
              <w:bottom w:val="single" w:sz="4" w:space="0" w:color="auto"/>
              <w:right w:val="single" w:sz="4" w:space="0" w:color="auto"/>
            </w:tcBorders>
            <w:shd w:val="clear" w:color="auto" w:fill="auto"/>
            <w:noWrap/>
            <w:vAlign w:val="center"/>
            <w:hideMark/>
          </w:tcPr>
          <w:p w14:paraId="5BFF231A" w14:textId="77777777" w:rsidR="000E0933" w:rsidRPr="000E0933" w:rsidRDefault="000E0933" w:rsidP="000E0933">
            <w:pPr>
              <w:spacing w:line="240" w:lineRule="auto"/>
              <w:ind w:firstLine="0"/>
              <w:rPr>
                <w:color w:val="000000"/>
                <w:szCs w:val="24"/>
                <w:lang w:val="en-SG" w:eastAsia="en-SG"/>
              </w:rPr>
            </w:pPr>
            <w:r w:rsidRPr="000E0933">
              <w:rPr>
                <w:color w:val="000000"/>
                <w:szCs w:val="24"/>
                <w:lang w:eastAsia="en-SG"/>
              </w:rPr>
              <w:t>@</w:t>
            </w:r>
            <w:proofErr w:type="gramStart"/>
            <w:r w:rsidRPr="000E0933">
              <w:rPr>
                <w:color w:val="000000"/>
                <w:szCs w:val="24"/>
                <w:lang w:eastAsia="en-SG"/>
              </w:rPr>
              <w:t>eom</w:t>
            </w:r>
            <w:proofErr w:type="gramEnd"/>
            <w:r w:rsidRPr="000E0933">
              <w:rPr>
                <w:color w:val="000000"/>
                <w:szCs w:val="24"/>
                <w:lang w:eastAsia="en-SG"/>
              </w:rPr>
              <w:t>\r\n</w:t>
            </w:r>
          </w:p>
        </w:tc>
        <w:tc>
          <w:tcPr>
            <w:tcW w:w="3563" w:type="dxa"/>
            <w:tcBorders>
              <w:top w:val="nil"/>
              <w:left w:val="nil"/>
              <w:bottom w:val="single" w:sz="4" w:space="0" w:color="auto"/>
              <w:right w:val="single" w:sz="4" w:space="0" w:color="auto"/>
            </w:tcBorders>
            <w:shd w:val="clear" w:color="auto" w:fill="auto"/>
            <w:noWrap/>
            <w:vAlign w:val="bottom"/>
            <w:hideMark/>
          </w:tcPr>
          <w:p w14:paraId="65F28AF6" w14:textId="77777777" w:rsidR="000E0933" w:rsidRPr="000E0933" w:rsidRDefault="000E0933" w:rsidP="000E0933">
            <w:pPr>
              <w:spacing w:line="240" w:lineRule="auto"/>
              <w:ind w:firstLine="0"/>
              <w:jc w:val="left"/>
              <w:rPr>
                <w:color w:val="000000"/>
                <w:sz w:val="22"/>
                <w:szCs w:val="22"/>
                <w:lang w:val="en-SG" w:eastAsia="en-SG"/>
              </w:rPr>
            </w:pPr>
            <w:r w:rsidRPr="000E0933">
              <w:rPr>
                <w:color w:val="000000"/>
                <w:sz w:val="22"/>
                <w:szCs w:val="22"/>
                <w:lang w:val="en-SG" w:eastAsia="en-SG"/>
              </w:rPr>
              <w:t> </w:t>
            </w:r>
          </w:p>
        </w:tc>
      </w:tr>
    </w:tbl>
    <w:p w14:paraId="487933DA" w14:textId="06B0B40C" w:rsidR="000E0933" w:rsidRDefault="000E0933" w:rsidP="00AB4E82">
      <w:pPr>
        <w:spacing w:line="240" w:lineRule="auto"/>
      </w:pPr>
    </w:p>
    <w:p w14:paraId="43F7F212" w14:textId="44C08F5F" w:rsidR="00283551" w:rsidRDefault="00283551" w:rsidP="00283551">
      <w:pPr>
        <w:spacing w:line="240" w:lineRule="auto"/>
        <w:jc w:val="center"/>
      </w:pPr>
      <w:r>
        <w:t>Fig 2.2: Packet structure of transported data</w:t>
      </w:r>
    </w:p>
    <w:p w14:paraId="0BEC31D5" w14:textId="51C21806" w:rsidR="00F06921" w:rsidRPr="00C36468" w:rsidRDefault="000E0933" w:rsidP="004D2EC2">
      <w:pPr>
        <w:pStyle w:val="Heading1"/>
      </w:pPr>
      <w:bookmarkStart w:id="30" w:name="_Toc123921171"/>
      <w:r>
        <w:lastRenderedPageBreak/>
        <w:t>I</w:t>
      </w:r>
      <w:r w:rsidR="00F06921">
        <w:t>mplementation</w:t>
      </w:r>
      <w:bookmarkEnd w:id="30"/>
    </w:p>
    <w:p w14:paraId="4B192FF2" w14:textId="77777777" w:rsidR="00F06921" w:rsidRPr="00C36468" w:rsidRDefault="00F06921" w:rsidP="002712B5">
      <w:pPr>
        <w:spacing w:line="240" w:lineRule="auto"/>
        <w:jc w:val="left"/>
      </w:pPr>
    </w:p>
    <w:p w14:paraId="20514091" w14:textId="03084324" w:rsidR="00F06921" w:rsidRDefault="00F06921" w:rsidP="002712B5">
      <w:pPr>
        <w:pStyle w:val="Heading2"/>
        <w:jc w:val="left"/>
      </w:pPr>
      <w:bookmarkStart w:id="31" w:name="_Toc123920480"/>
      <w:bookmarkStart w:id="32" w:name="_Toc123921172"/>
      <w:r>
        <w:t>Client Requirements</w:t>
      </w:r>
      <w:bookmarkEnd w:id="31"/>
      <w:bookmarkEnd w:id="32"/>
      <w:r w:rsidR="001D5B11">
        <w:t xml:space="preserve"> </w:t>
      </w:r>
    </w:p>
    <w:p w14:paraId="6F046729" w14:textId="77777777" w:rsidR="00625166" w:rsidRPr="00625166" w:rsidRDefault="00625166" w:rsidP="00625166">
      <w:pPr>
        <w:pStyle w:val="1parag"/>
      </w:pPr>
    </w:p>
    <w:p w14:paraId="1FA98BCD" w14:textId="5BFA8657" w:rsidR="00F06921" w:rsidRDefault="00F06921" w:rsidP="00AB4E82">
      <w:pPr>
        <w:spacing w:line="240" w:lineRule="auto"/>
        <w:ind w:firstLine="0"/>
      </w:pPr>
      <w:r>
        <w:t>The client requires a system that can handle data from multiple sensors with varying storage capacities and has internet connectivity at each node to transfer data to the cloud. There are also constraints on the use of the GSM module and considerations for hardware reliability due to environmental factors. The client has provided the following requirements and constraints for the project:</w:t>
      </w:r>
    </w:p>
    <w:p w14:paraId="3500B03E" w14:textId="6BA3D29B" w:rsidR="001D5B11" w:rsidRDefault="001D5B11" w:rsidP="00AB4E82">
      <w:pPr>
        <w:spacing w:line="240" w:lineRule="auto"/>
        <w:ind w:firstLine="0"/>
      </w:pPr>
    </w:p>
    <w:p w14:paraId="4DAA6D00" w14:textId="77777777" w:rsidR="008B22A2" w:rsidRPr="00C36468" w:rsidRDefault="008B22A2" w:rsidP="00AB4E82">
      <w:pPr>
        <w:spacing w:line="240" w:lineRule="auto"/>
      </w:pPr>
    </w:p>
    <w:p w14:paraId="1E24855A" w14:textId="796F364B" w:rsidR="008B22A2" w:rsidRPr="002712B5" w:rsidRDefault="008B22A2" w:rsidP="002712B5">
      <w:pPr>
        <w:pStyle w:val="Heading3"/>
        <w:tabs>
          <w:tab w:val="clear" w:pos="3839"/>
        </w:tabs>
        <w:ind w:left="709"/>
        <w:jc w:val="left"/>
        <w:rPr>
          <w:i w:val="0"/>
          <w:iCs/>
        </w:rPr>
      </w:pPr>
      <w:bookmarkStart w:id="33" w:name="_Toc123920481"/>
      <w:bookmarkStart w:id="34" w:name="_Toc123921173"/>
      <w:r w:rsidRPr="002712B5">
        <w:rPr>
          <w:i w:val="0"/>
          <w:iCs/>
        </w:rPr>
        <w:t>Previous Problems</w:t>
      </w:r>
      <w:bookmarkEnd w:id="33"/>
      <w:bookmarkEnd w:id="34"/>
    </w:p>
    <w:p w14:paraId="3A82DB99" w14:textId="77777777" w:rsidR="00AB4E82" w:rsidRPr="00AB4E82" w:rsidRDefault="00AB4E82" w:rsidP="00AB4E82">
      <w:pPr>
        <w:pStyle w:val="1parag"/>
      </w:pPr>
    </w:p>
    <w:p w14:paraId="3A5BEF0B" w14:textId="77777777" w:rsidR="008B22A2" w:rsidRDefault="008B22A2">
      <w:pPr>
        <w:pStyle w:val="ListParagraph"/>
        <w:numPr>
          <w:ilvl w:val="0"/>
          <w:numId w:val="8"/>
        </w:numPr>
        <w:spacing w:line="240" w:lineRule="auto"/>
        <w:contextualSpacing/>
        <w:rPr>
          <w:sz w:val="22"/>
          <w:lang w:eastAsia="en-US"/>
        </w:rPr>
      </w:pPr>
      <w:r>
        <w:t>The system should be able to handle data from multiple sensors, each with different maximum capacities for data storage (e.g., sensor one holds up to four digits while sensor two holds up to three digits).</w:t>
      </w:r>
    </w:p>
    <w:p w14:paraId="73EE3DA1" w14:textId="77777777" w:rsidR="008B22A2" w:rsidRDefault="008B22A2">
      <w:pPr>
        <w:pStyle w:val="ListParagraph"/>
        <w:numPr>
          <w:ilvl w:val="0"/>
          <w:numId w:val="8"/>
        </w:numPr>
        <w:spacing w:line="240" w:lineRule="auto"/>
        <w:contextualSpacing/>
      </w:pPr>
      <w:r>
        <w:t>Every node must have internet connectivity to transfer data to the cloud.</w:t>
      </w:r>
    </w:p>
    <w:p w14:paraId="2CA9B679" w14:textId="77777777" w:rsidR="008B22A2" w:rsidRDefault="008B22A2">
      <w:pPr>
        <w:pStyle w:val="ListParagraph"/>
        <w:numPr>
          <w:ilvl w:val="0"/>
          <w:numId w:val="8"/>
        </w:numPr>
        <w:spacing w:line="240" w:lineRule="auto"/>
        <w:contextualSpacing/>
        <w:rPr>
          <w:sz w:val="22"/>
          <w:lang w:eastAsia="en-US"/>
        </w:rPr>
      </w:pPr>
      <w:r>
        <w:t>The old system has hardware reliability issues due to environmental factors.</w:t>
      </w:r>
    </w:p>
    <w:p w14:paraId="05CA0B1D" w14:textId="77777777" w:rsidR="008B22A2" w:rsidRDefault="008B22A2">
      <w:pPr>
        <w:pStyle w:val="ListParagraph"/>
        <w:numPr>
          <w:ilvl w:val="0"/>
          <w:numId w:val="8"/>
        </w:numPr>
        <w:spacing w:line="240" w:lineRule="auto"/>
        <w:contextualSpacing/>
      </w:pPr>
      <w:r>
        <w:t>The GSM module (SIM 900D) is unavailable for use in the system.</w:t>
      </w:r>
    </w:p>
    <w:p w14:paraId="06D36C76" w14:textId="77F4B0EC" w:rsidR="008B22A2" w:rsidRDefault="008B22A2" w:rsidP="00AB4E82">
      <w:pPr>
        <w:spacing w:line="240" w:lineRule="auto"/>
        <w:ind w:firstLine="0"/>
      </w:pPr>
    </w:p>
    <w:p w14:paraId="01344792" w14:textId="77777777" w:rsidR="008B22A2" w:rsidRDefault="008B22A2" w:rsidP="00AB4E82">
      <w:pPr>
        <w:spacing w:line="240" w:lineRule="auto"/>
        <w:ind w:firstLine="0"/>
      </w:pPr>
    </w:p>
    <w:p w14:paraId="7FEFC1E3" w14:textId="77777777" w:rsidR="001D5B11" w:rsidRPr="00C36468" w:rsidRDefault="001D5B11" w:rsidP="00AB4E82">
      <w:pPr>
        <w:spacing w:line="240" w:lineRule="auto"/>
      </w:pPr>
    </w:p>
    <w:p w14:paraId="2BEE1C20" w14:textId="492F5C44" w:rsidR="001D5B11" w:rsidRPr="002712B5" w:rsidRDefault="001D5B11" w:rsidP="002712B5">
      <w:pPr>
        <w:pStyle w:val="Heading3"/>
        <w:tabs>
          <w:tab w:val="clear" w:pos="3839"/>
          <w:tab w:val="num" w:pos="3544"/>
        </w:tabs>
        <w:ind w:left="709"/>
        <w:jc w:val="left"/>
        <w:rPr>
          <w:i w:val="0"/>
          <w:iCs/>
        </w:rPr>
      </w:pPr>
      <w:bookmarkStart w:id="35" w:name="_Toc123920482"/>
      <w:bookmarkStart w:id="36" w:name="_Toc123921174"/>
      <w:r w:rsidRPr="002712B5">
        <w:rPr>
          <w:i w:val="0"/>
          <w:iCs/>
        </w:rPr>
        <w:t>Hardware Requirements</w:t>
      </w:r>
      <w:bookmarkEnd w:id="35"/>
      <w:bookmarkEnd w:id="36"/>
    </w:p>
    <w:p w14:paraId="38F374D2" w14:textId="77777777" w:rsidR="00AB4E82" w:rsidRPr="00AB4E82" w:rsidRDefault="00AB4E82" w:rsidP="00AB4E82">
      <w:pPr>
        <w:pStyle w:val="1parag"/>
      </w:pPr>
    </w:p>
    <w:p w14:paraId="5B354E0B" w14:textId="6ED56724" w:rsidR="008B22A2" w:rsidRDefault="008B22A2" w:rsidP="00AB4E82">
      <w:pPr>
        <w:spacing w:line="240" w:lineRule="auto"/>
      </w:pPr>
      <w:r>
        <w:t>The hardware requirements for the system include:</w:t>
      </w:r>
    </w:p>
    <w:p w14:paraId="0BE2BB87" w14:textId="77777777" w:rsidR="00AB4E82" w:rsidRDefault="00AB4E82" w:rsidP="00AB4E82">
      <w:pPr>
        <w:spacing w:line="240" w:lineRule="auto"/>
        <w:rPr>
          <w:sz w:val="22"/>
          <w:lang w:eastAsia="en-US"/>
        </w:rPr>
      </w:pPr>
    </w:p>
    <w:p w14:paraId="26FFEC04" w14:textId="77777777" w:rsidR="008B22A2" w:rsidRDefault="008B22A2">
      <w:pPr>
        <w:pStyle w:val="ListParagraph"/>
        <w:numPr>
          <w:ilvl w:val="0"/>
          <w:numId w:val="5"/>
        </w:numPr>
        <w:spacing w:line="240" w:lineRule="auto"/>
        <w:contextualSpacing/>
      </w:pPr>
      <w:r>
        <w:rPr>
          <w:b/>
          <w:bCs/>
        </w:rPr>
        <w:t>Smart power management:</w:t>
      </w:r>
      <w:r>
        <w:t xml:space="preserve"> This refers to the ability of the system to intelligently manage power usage to optimize performance and conserve energy.</w:t>
      </w:r>
    </w:p>
    <w:p w14:paraId="430E1E22" w14:textId="77777777" w:rsidR="008B22A2" w:rsidRDefault="008B22A2">
      <w:pPr>
        <w:pStyle w:val="ListParagraph"/>
        <w:numPr>
          <w:ilvl w:val="0"/>
          <w:numId w:val="5"/>
        </w:numPr>
        <w:spacing w:line="240" w:lineRule="auto"/>
        <w:contextualSpacing/>
      </w:pPr>
      <w:r>
        <w:rPr>
          <w:b/>
          <w:bCs/>
        </w:rPr>
        <w:t>Smart battery charging:</w:t>
      </w:r>
      <w:r>
        <w:t xml:space="preserve"> This refers to the ability of the system to optimize the charging of batteries to extend their lifespan and improve efficiency.</w:t>
      </w:r>
    </w:p>
    <w:p w14:paraId="0FA6DF89" w14:textId="77777777" w:rsidR="008B22A2" w:rsidRDefault="008B22A2">
      <w:pPr>
        <w:pStyle w:val="ListParagraph"/>
        <w:numPr>
          <w:ilvl w:val="0"/>
          <w:numId w:val="5"/>
        </w:numPr>
        <w:spacing w:line="240" w:lineRule="auto"/>
        <w:contextualSpacing/>
      </w:pPr>
      <w:r>
        <w:rPr>
          <w:b/>
          <w:bCs/>
        </w:rPr>
        <w:t>Multiple communication buses:</w:t>
      </w:r>
      <w:r>
        <w:t xml:space="preserve"> The system should be able to communicate using multiple protocols, such as I2C, SPI, and 485.</w:t>
      </w:r>
    </w:p>
    <w:p w14:paraId="0FDA54CD" w14:textId="77777777" w:rsidR="008B22A2" w:rsidRDefault="008B22A2">
      <w:pPr>
        <w:pStyle w:val="ListParagraph"/>
        <w:numPr>
          <w:ilvl w:val="0"/>
          <w:numId w:val="5"/>
        </w:numPr>
        <w:spacing w:line="240" w:lineRule="auto"/>
        <w:contextualSpacing/>
      </w:pPr>
      <w:r>
        <w:rPr>
          <w:b/>
          <w:bCs/>
        </w:rPr>
        <w:t>Telemetry/debug:</w:t>
      </w:r>
      <w:r>
        <w:t xml:space="preserve"> The system should have multiple modes for telemetry (gathering and transmitting data) and debugging (identifying and fixing issues).</w:t>
      </w:r>
    </w:p>
    <w:p w14:paraId="45F401A2" w14:textId="77777777" w:rsidR="008B22A2" w:rsidRDefault="008B22A2">
      <w:pPr>
        <w:pStyle w:val="ListParagraph"/>
        <w:numPr>
          <w:ilvl w:val="0"/>
          <w:numId w:val="5"/>
        </w:numPr>
        <w:spacing w:line="240" w:lineRule="auto"/>
        <w:contextualSpacing/>
      </w:pPr>
      <w:r>
        <w:rPr>
          <w:b/>
          <w:bCs/>
        </w:rPr>
        <w:t>Onboard SD-card data logging:</w:t>
      </w:r>
      <w:r>
        <w:t xml:space="preserve"> The system should have the capability to log data on an onboard SD card in case of connectivity failures.</w:t>
      </w:r>
    </w:p>
    <w:p w14:paraId="3CEF706E" w14:textId="77777777" w:rsidR="008B22A2" w:rsidRDefault="008B22A2">
      <w:pPr>
        <w:pStyle w:val="ListParagraph"/>
        <w:numPr>
          <w:ilvl w:val="0"/>
          <w:numId w:val="5"/>
        </w:numPr>
        <w:spacing w:line="240" w:lineRule="auto"/>
        <w:contextualSpacing/>
      </w:pPr>
      <w:r>
        <w:rPr>
          <w:b/>
          <w:bCs/>
        </w:rPr>
        <w:t>Smart management of GSM connectivity:</w:t>
      </w:r>
      <w:r>
        <w:t xml:space="preserve"> The system should be able to effectively manage GSM connectivity to ensure stable communication.</w:t>
      </w:r>
    </w:p>
    <w:p w14:paraId="48B8F7DD" w14:textId="77777777" w:rsidR="008B22A2" w:rsidRDefault="008B22A2">
      <w:pPr>
        <w:pStyle w:val="ListParagraph"/>
        <w:numPr>
          <w:ilvl w:val="0"/>
          <w:numId w:val="5"/>
        </w:numPr>
        <w:spacing w:line="240" w:lineRule="auto"/>
        <w:contextualSpacing/>
      </w:pPr>
      <w:r>
        <w:rPr>
          <w:b/>
          <w:bCs/>
        </w:rPr>
        <w:t>System monitoring:</w:t>
      </w:r>
      <w:r>
        <w:t xml:space="preserve"> The system should have the ability to monitor its own performance and identify any issues that may arise.</w:t>
      </w:r>
    </w:p>
    <w:p w14:paraId="7B09B332" w14:textId="77777777" w:rsidR="008B22A2" w:rsidRDefault="008B22A2">
      <w:pPr>
        <w:pStyle w:val="ListParagraph"/>
        <w:numPr>
          <w:ilvl w:val="0"/>
          <w:numId w:val="5"/>
        </w:numPr>
        <w:spacing w:line="240" w:lineRule="auto"/>
        <w:contextualSpacing/>
      </w:pPr>
      <w:r>
        <w:rPr>
          <w:b/>
          <w:bCs/>
        </w:rPr>
        <w:t>LoRa connectivity to nodes:</w:t>
      </w:r>
      <w:r>
        <w:t xml:space="preserve"> The system should be able to communicate with nodes using the LoRa protocol.</w:t>
      </w:r>
    </w:p>
    <w:p w14:paraId="3E2C842B" w14:textId="77777777" w:rsidR="008B22A2" w:rsidRDefault="008B22A2">
      <w:pPr>
        <w:pStyle w:val="ListParagraph"/>
        <w:numPr>
          <w:ilvl w:val="0"/>
          <w:numId w:val="5"/>
        </w:numPr>
        <w:spacing w:line="240" w:lineRule="auto"/>
        <w:contextualSpacing/>
      </w:pPr>
      <w:r>
        <w:rPr>
          <w:b/>
          <w:bCs/>
        </w:rPr>
        <w:t>Internal and external watchdog:</w:t>
      </w:r>
      <w:r>
        <w:t xml:space="preserve"> The system should have both internal and external watchdog mechanisms to ensure reliable operation and detect and recover from failures.</w:t>
      </w:r>
    </w:p>
    <w:p w14:paraId="68A43E1D" w14:textId="2886D8D2" w:rsidR="001D5B11" w:rsidRDefault="001D5B11" w:rsidP="00AB4E82">
      <w:pPr>
        <w:spacing w:line="240" w:lineRule="auto"/>
        <w:ind w:firstLine="0"/>
      </w:pPr>
    </w:p>
    <w:p w14:paraId="5838A8DC" w14:textId="10B2DF16" w:rsidR="001D5B11" w:rsidRDefault="001D5B11" w:rsidP="00AB4E82">
      <w:pPr>
        <w:spacing w:line="240" w:lineRule="auto"/>
        <w:ind w:firstLine="0"/>
      </w:pPr>
    </w:p>
    <w:p w14:paraId="70DDD01C" w14:textId="77777777" w:rsidR="008B22A2" w:rsidRDefault="008B22A2" w:rsidP="00AB4E82">
      <w:pPr>
        <w:spacing w:line="240" w:lineRule="auto"/>
        <w:ind w:firstLine="0"/>
      </w:pPr>
    </w:p>
    <w:p w14:paraId="0885B531" w14:textId="77777777" w:rsidR="008B22A2" w:rsidRPr="00C36468" w:rsidRDefault="008B22A2" w:rsidP="00AB4E82">
      <w:pPr>
        <w:spacing w:line="240" w:lineRule="auto"/>
      </w:pPr>
    </w:p>
    <w:p w14:paraId="0C84C563" w14:textId="16F67ABF" w:rsidR="008B22A2" w:rsidRPr="002712B5" w:rsidRDefault="008B22A2" w:rsidP="002712B5">
      <w:pPr>
        <w:pStyle w:val="Heading3"/>
        <w:tabs>
          <w:tab w:val="clear" w:pos="3839"/>
        </w:tabs>
        <w:ind w:left="709"/>
        <w:jc w:val="left"/>
        <w:rPr>
          <w:i w:val="0"/>
          <w:iCs/>
        </w:rPr>
      </w:pPr>
      <w:bookmarkStart w:id="37" w:name="_Toc123920483"/>
      <w:bookmarkStart w:id="38" w:name="_Toc123921175"/>
      <w:r w:rsidRPr="002712B5">
        <w:rPr>
          <w:i w:val="0"/>
          <w:iCs/>
        </w:rPr>
        <w:lastRenderedPageBreak/>
        <w:t>Software Requirements</w:t>
      </w:r>
      <w:bookmarkEnd w:id="37"/>
      <w:bookmarkEnd w:id="38"/>
    </w:p>
    <w:p w14:paraId="08CFBCB1" w14:textId="77777777" w:rsidR="00625166" w:rsidRPr="00625166" w:rsidRDefault="00625166" w:rsidP="00625166">
      <w:pPr>
        <w:pStyle w:val="1parag"/>
      </w:pPr>
    </w:p>
    <w:p w14:paraId="1CA85A68" w14:textId="617EEA0B" w:rsidR="008B22A2" w:rsidRDefault="008B22A2" w:rsidP="00283551">
      <w:pPr>
        <w:spacing w:line="240" w:lineRule="auto"/>
      </w:pPr>
      <w:r>
        <w:t>The software requirements for the system include:</w:t>
      </w:r>
    </w:p>
    <w:p w14:paraId="5CE590E5" w14:textId="77777777" w:rsidR="00625166" w:rsidRDefault="00625166" w:rsidP="00283551">
      <w:pPr>
        <w:spacing w:line="240" w:lineRule="auto"/>
        <w:rPr>
          <w:sz w:val="22"/>
          <w:lang w:eastAsia="en-US"/>
        </w:rPr>
      </w:pPr>
    </w:p>
    <w:p w14:paraId="01A110C4" w14:textId="77777777" w:rsidR="008B22A2" w:rsidRDefault="008B22A2" w:rsidP="00283551">
      <w:pPr>
        <w:pStyle w:val="ListParagraph"/>
        <w:numPr>
          <w:ilvl w:val="0"/>
          <w:numId w:val="6"/>
        </w:numPr>
        <w:spacing w:line="240" w:lineRule="auto"/>
        <w:contextualSpacing/>
      </w:pPr>
      <w:r>
        <w:rPr>
          <w:b/>
          <w:bCs/>
        </w:rPr>
        <w:t>Modular code:</w:t>
      </w:r>
      <w:r>
        <w:t xml:space="preserve"> The system's code should be modular, meaning it should be divided into self-contained units that can be easily reused and modified.</w:t>
      </w:r>
    </w:p>
    <w:p w14:paraId="1B0CDF89" w14:textId="77777777" w:rsidR="008B22A2" w:rsidRDefault="008B22A2" w:rsidP="00283551">
      <w:pPr>
        <w:pStyle w:val="ListParagraph"/>
        <w:numPr>
          <w:ilvl w:val="0"/>
          <w:numId w:val="6"/>
        </w:numPr>
        <w:spacing w:line="240" w:lineRule="auto"/>
        <w:contextualSpacing/>
      </w:pPr>
      <w:r>
        <w:rPr>
          <w:b/>
          <w:bCs/>
        </w:rPr>
        <w:t>Portable code:</w:t>
      </w:r>
      <w:r>
        <w:t xml:space="preserve"> The system's code should be portable, meaning it should be able to run on different platforms or environments with minimal changes.</w:t>
      </w:r>
    </w:p>
    <w:p w14:paraId="57E84451" w14:textId="77777777" w:rsidR="008B22A2" w:rsidRDefault="008B22A2" w:rsidP="00283551">
      <w:pPr>
        <w:pStyle w:val="ListParagraph"/>
        <w:numPr>
          <w:ilvl w:val="0"/>
          <w:numId w:val="6"/>
        </w:numPr>
        <w:spacing w:line="240" w:lineRule="auto"/>
        <w:contextualSpacing/>
      </w:pPr>
      <w:r>
        <w:rPr>
          <w:b/>
          <w:bCs/>
        </w:rPr>
        <w:t>Distributed theme:</w:t>
      </w:r>
      <w:r>
        <w:t xml:space="preserve"> The system should have a distributed theme, meaning it should be designed to operate and function across multiple devices or locations.</w:t>
      </w:r>
    </w:p>
    <w:p w14:paraId="0491A997" w14:textId="77777777" w:rsidR="008B22A2" w:rsidRDefault="008B22A2" w:rsidP="00283551">
      <w:pPr>
        <w:pStyle w:val="ListParagraph"/>
        <w:numPr>
          <w:ilvl w:val="0"/>
          <w:numId w:val="6"/>
        </w:numPr>
        <w:spacing w:line="240" w:lineRule="auto"/>
        <w:contextualSpacing/>
      </w:pPr>
      <w:r>
        <w:rPr>
          <w:b/>
          <w:bCs/>
        </w:rPr>
        <w:t>Explicit handlers of known problems:</w:t>
      </w:r>
      <w:r>
        <w:t xml:space="preserve"> The system should have explicit handlers in place to address known problems or issues that may arise.</w:t>
      </w:r>
    </w:p>
    <w:p w14:paraId="6323ACAB" w14:textId="77777777" w:rsidR="008B22A2" w:rsidRDefault="008B22A2" w:rsidP="00283551">
      <w:pPr>
        <w:pStyle w:val="ListParagraph"/>
        <w:numPr>
          <w:ilvl w:val="0"/>
          <w:numId w:val="6"/>
        </w:numPr>
        <w:spacing w:line="240" w:lineRule="auto"/>
        <w:contextualSpacing/>
      </w:pPr>
      <w:r>
        <w:rPr>
          <w:b/>
          <w:bCs/>
        </w:rPr>
        <w:t>Support for remote debugging of firmware:</w:t>
      </w:r>
      <w:r>
        <w:t xml:space="preserve"> The system should support remote debugging of firmware, allowing for the identification and fixing of issues from a remote location.</w:t>
      </w:r>
    </w:p>
    <w:p w14:paraId="6AA3F968" w14:textId="77777777" w:rsidR="008B22A2" w:rsidRDefault="008B22A2" w:rsidP="00283551">
      <w:pPr>
        <w:pStyle w:val="ListParagraph"/>
        <w:numPr>
          <w:ilvl w:val="0"/>
          <w:numId w:val="6"/>
        </w:numPr>
        <w:spacing w:line="240" w:lineRule="auto"/>
        <w:contextualSpacing/>
      </w:pPr>
      <w:r>
        <w:rPr>
          <w:b/>
          <w:bCs/>
        </w:rPr>
        <w:t>Fault-tolerant system:</w:t>
      </w:r>
      <w:r>
        <w:t xml:space="preserve"> The system should be designed to be fault-tolerant, meaning it should be able to continue functioning even if some components fail.</w:t>
      </w:r>
    </w:p>
    <w:p w14:paraId="2FA3EA17" w14:textId="77777777" w:rsidR="008B22A2" w:rsidRDefault="008B22A2" w:rsidP="00283551">
      <w:pPr>
        <w:pStyle w:val="ListParagraph"/>
        <w:numPr>
          <w:ilvl w:val="0"/>
          <w:numId w:val="6"/>
        </w:numPr>
        <w:spacing w:line="240" w:lineRule="auto"/>
        <w:contextualSpacing/>
      </w:pPr>
      <w:r>
        <w:rPr>
          <w:b/>
          <w:bCs/>
        </w:rPr>
        <w:t>Self-diagnostics and remedy action:</w:t>
      </w:r>
      <w:r>
        <w:t xml:space="preserve"> The system should be able to diagnose problems and take remedial action to resolve them.</w:t>
      </w:r>
    </w:p>
    <w:p w14:paraId="3E584FFE" w14:textId="77777777" w:rsidR="008B22A2" w:rsidRDefault="008B22A2" w:rsidP="00283551">
      <w:pPr>
        <w:pStyle w:val="ListParagraph"/>
        <w:numPr>
          <w:ilvl w:val="0"/>
          <w:numId w:val="6"/>
        </w:numPr>
        <w:spacing w:line="240" w:lineRule="auto"/>
        <w:contextualSpacing/>
      </w:pPr>
      <w:r>
        <w:rPr>
          <w:b/>
          <w:bCs/>
        </w:rPr>
        <w:t>Offline fault logging:</w:t>
      </w:r>
      <w:r>
        <w:t xml:space="preserve"> The system should have the capability to log faults or errors that occur while it is offline.</w:t>
      </w:r>
    </w:p>
    <w:p w14:paraId="01B67C66" w14:textId="77777777" w:rsidR="008B22A2" w:rsidRDefault="008B22A2" w:rsidP="00AB4E82">
      <w:pPr>
        <w:spacing w:line="240" w:lineRule="auto"/>
        <w:ind w:firstLine="0"/>
      </w:pPr>
    </w:p>
    <w:p w14:paraId="4F58299F" w14:textId="6948F28A" w:rsidR="00625166" w:rsidRPr="002712B5" w:rsidRDefault="00625166" w:rsidP="002712B5">
      <w:pPr>
        <w:pStyle w:val="Heading3"/>
        <w:tabs>
          <w:tab w:val="clear" w:pos="3839"/>
        </w:tabs>
        <w:ind w:left="709"/>
        <w:jc w:val="left"/>
        <w:rPr>
          <w:i w:val="0"/>
          <w:iCs/>
        </w:rPr>
      </w:pPr>
      <w:bookmarkStart w:id="39" w:name="_Toc123921176"/>
      <w:r w:rsidRPr="002712B5">
        <w:rPr>
          <w:i w:val="0"/>
          <w:iCs/>
        </w:rPr>
        <w:t>Constraints</w:t>
      </w:r>
      <w:bookmarkEnd w:id="39"/>
    </w:p>
    <w:p w14:paraId="5DDCE8AC" w14:textId="77777777" w:rsidR="00AB4E82" w:rsidRPr="00AB4E82" w:rsidRDefault="00AB4E82" w:rsidP="00AB4E82">
      <w:pPr>
        <w:pStyle w:val="1parag"/>
      </w:pPr>
    </w:p>
    <w:p w14:paraId="5341FADB" w14:textId="77777777" w:rsidR="001D5B11" w:rsidRDefault="001D5B11" w:rsidP="00AB4E82">
      <w:pPr>
        <w:spacing w:line="240" w:lineRule="auto"/>
      </w:pPr>
      <w:r>
        <w:t>The constraints for the system include:</w:t>
      </w:r>
    </w:p>
    <w:p w14:paraId="25417AA1" w14:textId="77777777" w:rsidR="001D5B11" w:rsidRDefault="001D5B11">
      <w:pPr>
        <w:pStyle w:val="ListParagraph"/>
        <w:numPr>
          <w:ilvl w:val="0"/>
          <w:numId w:val="7"/>
        </w:numPr>
        <w:spacing w:line="240" w:lineRule="auto"/>
        <w:contextualSpacing/>
      </w:pPr>
      <w:r>
        <w:rPr>
          <w:b/>
          <w:bCs/>
        </w:rPr>
        <w:t>Support for Arduino libraries:</w:t>
      </w:r>
      <w:r>
        <w:t xml:space="preserve"> The system must be compatible with and able to utilize Arduino libraries.</w:t>
      </w:r>
    </w:p>
    <w:p w14:paraId="5C0A2883" w14:textId="77777777" w:rsidR="001D5B11" w:rsidRDefault="001D5B11">
      <w:pPr>
        <w:pStyle w:val="ListParagraph"/>
        <w:numPr>
          <w:ilvl w:val="0"/>
          <w:numId w:val="7"/>
        </w:numPr>
        <w:spacing w:line="240" w:lineRule="auto"/>
        <w:contextualSpacing/>
      </w:pPr>
      <w:r>
        <w:rPr>
          <w:b/>
          <w:bCs/>
        </w:rPr>
        <w:t>Backward compatibility with the old Smart Water Grid (SWG</w:t>
      </w:r>
      <w:r>
        <w:t>): The system must be backward compatible with the old SWG to ensure seamless integration.</w:t>
      </w:r>
    </w:p>
    <w:p w14:paraId="0CC10202" w14:textId="77777777" w:rsidR="001D5B11" w:rsidRDefault="001D5B11">
      <w:pPr>
        <w:pStyle w:val="ListParagraph"/>
        <w:numPr>
          <w:ilvl w:val="0"/>
          <w:numId w:val="7"/>
        </w:numPr>
        <w:spacing w:line="240" w:lineRule="auto"/>
        <w:contextualSpacing/>
      </w:pPr>
      <w:r>
        <w:rPr>
          <w:b/>
          <w:bCs/>
        </w:rPr>
        <w:t>Support for multiple sensors at a single node:</w:t>
      </w:r>
      <w:r>
        <w:t xml:space="preserve"> The system must be able to support the use of multiple sensors at a single node.</w:t>
      </w:r>
    </w:p>
    <w:p w14:paraId="6376C717" w14:textId="77777777" w:rsidR="001D5B11" w:rsidRDefault="001D5B11">
      <w:pPr>
        <w:pStyle w:val="ListParagraph"/>
        <w:numPr>
          <w:ilvl w:val="0"/>
          <w:numId w:val="7"/>
        </w:numPr>
        <w:spacing w:line="240" w:lineRule="auto"/>
        <w:contextualSpacing/>
      </w:pPr>
      <w:r>
        <w:rPr>
          <w:b/>
          <w:bCs/>
        </w:rPr>
        <w:t>Handshaking protocol with the node and gateway:</w:t>
      </w:r>
      <w:r>
        <w:t xml:space="preserve"> The system must have a handshaking protocol in place to facilitate communication between the node and the gateway. This protocol ensures that the node and gateway </w:t>
      </w:r>
      <w:proofErr w:type="gramStart"/>
      <w:r>
        <w:t>are able to</w:t>
      </w:r>
      <w:proofErr w:type="gramEnd"/>
      <w:r>
        <w:t xml:space="preserve"> communicate and exchange data correctly.</w:t>
      </w:r>
    </w:p>
    <w:p w14:paraId="5CCE802C" w14:textId="77777777" w:rsidR="001D5B11" w:rsidRDefault="001D5B11" w:rsidP="00AB4E82">
      <w:pPr>
        <w:spacing w:line="240" w:lineRule="auto"/>
        <w:ind w:firstLine="0"/>
        <w:rPr>
          <w:sz w:val="22"/>
          <w:lang w:eastAsia="en-US"/>
        </w:rPr>
      </w:pPr>
    </w:p>
    <w:p w14:paraId="236872D4" w14:textId="0324A146" w:rsidR="00F06921" w:rsidRDefault="00F06921" w:rsidP="00AB4E82">
      <w:pPr>
        <w:spacing w:line="240" w:lineRule="auto"/>
      </w:pPr>
    </w:p>
    <w:p w14:paraId="47AFA3F9" w14:textId="77777777" w:rsidR="008B22A2" w:rsidRPr="00C36468" w:rsidRDefault="008B22A2" w:rsidP="00AB4E82">
      <w:pPr>
        <w:spacing w:line="240" w:lineRule="auto"/>
      </w:pPr>
    </w:p>
    <w:p w14:paraId="38325CBA" w14:textId="07BC2AED" w:rsidR="008B22A2" w:rsidRPr="002C729C" w:rsidRDefault="008B22A2" w:rsidP="002712B5">
      <w:pPr>
        <w:pStyle w:val="Heading2"/>
        <w:jc w:val="left"/>
      </w:pPr>
      <w:bookmarkStart w:id="40" w:name="_Toc123920485"/>
      <w:bookmarkStart w:id="41" w:name="_Toc123921177"/>
      <w:r>
        <w:t>Sprints Requirements</w:t>
      </w:r>
      <w:bookmarkEnd w:id="40"/>
      <w:bookmarkEnd w:id="41"/>
      <w:r>
        <w:t xml:space="preserve"> </w:t>
      </w:r>
    </w:p>
    <w:p w14:paraId="2F4BB1CE" w14:textId="6D1E3CB7" w:rsidR="008B22A2" w:rsidRDefault="008B22A2" w:rsidP="00AB4E82">
      <w:pPr>
        <w:spacing w:line="240" w:lineRule="auto"/>
      </w:pPr>
    </w:p>
    <w:p w14:paraId="74F3140F" w14:textId="3810AD53" w:rsidR="008B22A2" w:rsidRDefault="008B22A2" w:rsidP="000E0933">
      <w:pPr>
        <w:spacing w:line="240" w:lineRule="auto"/>
        <w:ind w:firstLine="0"/>
      </w:pPr>
      <w:r>
        <w:t>The sprint design for the system was focused on two goals: the development of new hardware that incorporates all user requirements and the integration of the new gateway with the old portal. The sprint was planned for six weeks with the aim of deploying the new device in the field.</w:t>
      </w:r>
    </w:p>
    <w:p w14:paraId="72D62011" w14:textId="77777777" w:rsidR="00F97F7E" w:rsidRDefault="00F97F7E" w:rsidP="00AB4E82">
      <w:pPr>
        <w:spacing w:line="240" w:lineRule="auto"/>
        <w:rPr>
          <w:sz w:val="22"/>
          <w:lang w:eastAsia="en-US"/>
        </w:rPr>
      </w:pPr>
    </w:p>
    <w:p w14:paraId="2C55854D" w14:textId="1B9920FE" w:rsidR="008B22A2" w:rsidRDefault="008B22A2" w:rsidP="009E12B0">
      <w:pPr>
        <w:spacing w:line="240" w:lineRule="auto"/>
        <w:ind w:firstLine="0"/>
      </w:pPr>
      <w:r>
        <w:t>The tasks for the sprint included:</w:t>
      </w:r>
    </w:p>
    <w:p w14:paraId="5C936AA4" w14:textId="77777777" w:rsidR="00F97F7E" w:rsidRDefault="00F97F7E" w:rsidP="00AB4E82">
      <w:pPr>
        <w:spacing w:line="240" w:lineRule="auto"/>
      </w:pPr>
    </w:p>
    <w:p w14:paraId="67E7AC91" w14:textId="77777777" w:rsidR="008B22A2" w:rsidRDefault="008B22A2" w:rsidP="00283551">
      <w:pPr>
        <w:pStyle w:val="ListParagraph"/>
        <w:numPr>
          <w:ilvl w:val="0"/>
          <w:numId w:val="9"/>
        </w:numPr>
        <w:spacing w:line="240" w:lineRule="auto"/>
        <w:contextualSpacing/>
      </w:pPr>
      <w:r>
        <w:rPr>
          <w:b/>
          <w:bCs/>
        </w:rPr>
        <w:lastRenderedPageBreak/>
        <w:t>Development of new hardware:</w:t>
      </w:r>
      <w:r>
        <w:t xml:space="preserve"> This involved designing and building new hardware that meets </w:t>
      </w:r>
      <w:proofErr w:type="gramStart"/>
      <w:r>
        <w:t>all of</w:t>
      </w:r>
      <w:proofErr w:type="gramEnd"/>
      <w:r>
        <w:t xml:space="preserve"> the user's hardware requirements, including smart power management, smart battery charging, and multiple communication buses.</w:t>
      </w:r>
    </w:p>
    <w:p w14:paraId="3DD42F76" w14:textId="77777777" w:rsidR="008B22A2" w:rsidRDefault="008B22A2" w:rsidP="00283551">
      <w:pPr>
        <w:pStyle w:val="ListParagraph"/>
        <w:numPr>
          <w:ilvl w:val="0"/>
          <w:numId w:val="9"/>
        </w:numPr>
        <w:spacing w:line="240" w:lineRule="auto"/>
        <w:contextualSpacing/>
      </w:pPr>
      <w:r>
        <w:rPr>
          <w:b/>
          <w:bCs/>
        </w:rPr>
        <w:t>Wireless sensing nodes for testing:</w:t>
      </w:r>
      <w:r>
        <w:t xml:space="preserve"> In order to test the new hardware, wireless sensing nodes were developed for use in the field.</w:t>
      </w:r>
    </w:p>
    <w:p w14:paraId="102D9437" w14:textId="77777777" w:rsidR="008B22A2" w:rsidRDefault="008B22A2" w:rsidP="00283551">
      <w:pPr>
        <w:pStyle w:val="ListParagraph"/>
        <w:numPr>
          <w:ilvl w:val="0"/>
          <w:numId w:val="9"/>
        </w:numPr>
        <w:spacing w:line="240" w:lineRule="auto"/>
        <w:contextualSpacing/>
      </w:pPr>
      <w:r>
        <w:rPr>
          <w:b/>
          <w:bCs/>
        </w:rPr>
        <w:t>Firmware development:</w:t>
      </w:r>
      <w:r>
        <w:t xml:space="preserve"> The firmware for the new hardware was developed to ensure that it functioned properly and met </w:t>
      </w:r>
      <w:proofErr w:type="gramStart"/>
      <w:r>
        <w:t>all of</w:t>
      </w:r>
      <w:proofErr w:type="gramEnd"/>
      <w:r>
        <w:t xml:space="preserve"> the user's requirements.</w:t>
      </w:r>
    </w:p>
    <w:p w14:paraId="3F9BCD5C" w14:textId="77777777" w:rsidR="008B22A2" w:rsidRDefault="008B22A2" w:rsidP="00283551">
      <w:pPr>
        <w:pStyle w:val="ListParagraph"/>
        <w:numPr>
          <w:ilvl w:val="0"/>
          <w:numId w:val="9"/>
        </w:numPr>
        <w:spacing w:line="240" w:lineRule="auto"/>
        <w:contextualSpacing/>
      </w:pPr>
      <w:r>
        <w:rPr>
          <w:b/>
          <w:bCs/>
        </w:rPr>
        <w:t>Integration of the new gateway with the old portal:</w:t>
      </w:r>
      <w:r>
        <w:t xml:space="preserve"> The new gateway was integrated with the old portal to ensure backward compatibility and seamless operation.</w:t>
      </w:r>
    </w:p>
    <w:p w14:paraId="572211EB" w14:textId="1E6F0287" w:rsidR="008B22A2" w:rsidRDefault="008B22A2" w:rsidP="00283551">
      <w:pPr>
        <w:pStyle w:val="ListParagraph"/>
        <w:numPr>
          <w:ilvl w:val="0"/>
          <w:numId w:val="9"/>
        </w:numPr>
        <w:spacing w:line="240" w:lineRule="auto"/>
        <w:contextualSpacing/>
      </w:pPr>
      <w:r>
        <w:rPr>
          <w:b/>
          <w:bCs/>
        </w:rPr>
        <w:t>Backward compatibility of the new gateway at the new portal:</w:t>
      </w:r>
      <w:r>
        <w:t xml:space="preserve"> The new gateway was tested for backward compatibility with the new portal to ensure that it could operate seamlessly with the updated system.</w:t>
      </w:r>
    </w:p>
    <w:p w14:paraId="23C0AC91" w14:textId="77777777" w:rsidR="00F97F7E" w:rsidRDefault="00F97F7E" w:rsidP="00AB4E82">
      <w:pPr>
        <w:pStyle w:val="ListParagraph"/>
        <w:spacing w:line="240" w:lineRule="auto"/>
        <w:ind w:firstLine="0"/>
        <w:contextualSpacing/>
        <w:jc w:val="left"/>
      </w:pPr>
    </w:p>
    <w:p w14:paraId="511659DC" w14:textId="77777777" w:rsidR="008B22A2" w:rsidRDefault="008B22A2" w:rsidP="00AB4E82">
      <w:pPr>
        <w:spacing w:line="240" w:lineRule="auto"/>
        <w:ind w:left="360"/>
      </w:pPr>
      <w:r>
        <w:t xml:space="preserve">Week 1: Hardware designing </w:t>
      </w:r>
    </w:p>
    <w:p w14:paraId="61821F91" w14:textId="77777777" w:rsidR="008B22A2" w:rsidRDefault="008B22A2" w:rsidP="00AB4E82">
      <w:pPr>
        <w:spacing w:line="240" w:lineRule="auto"/>
        <w:ind w:left="360"/>
      </w:pPr>
      <w:r>
        <w:t>Week 2: Hardware designing</w:t>
      </w:r>
    </w:p>
    <w:p w14:paraId="5801E4ED" w14:textId="77777777" w:rsidR="008B22A2" w:rsidRDefault="008B22A2" w:rsidP="00AB4E82">
      <w:pPr>
        <w:spacing w:line="240" w:lineRule="auto"/>
        <w:ind w:left="360"/>
      </w:pPr>
      <w:r>
        <w:t>Week 3: Firmware designing</w:t>
      </w:r>
    </w:p>
    <w:p w14:paraId="5BB83D79" w14:textId="77777777" w:rsidR="008B22A2" w:rsidRDefault="008B22A2" w:rsidP="00AB4E82">
      <w:pPr>
        <w:spacing w:line="240" w:lineRule="auto"/>
        <w:ind w:left="360"/>
      </w:pPr>
      <w:r>
        <w:t>Week 4: Firmware designing for Hardware</w:t>
      </w:r>
    </w:p>
    <w:p w14:paraId="461B41F1" w14:textId="6EA0CD57" w:rsidR="008B22A2" w:rsidRDefault="008B22A2" w:rsidP="00AB4E82">
      <w:pPr>
        <w:spacing w:line="240" w:lineRule="auto"/>
        <w:ind w:left="360"/>
      </w:pPr>
      <w:r>
        <w:t xml:space="preserve">Week </w:t>
      </w:r>
      <w:r w:rsidR="00F97F7E">
        <w:t>5</w:t>
      </w:r>
      <w:r>
        <w:t>: Firmware designing + Hardware testing at client side</w:t>
      </w:r>
    </w:p>
    <w:p w14:paraId="1EBDA57A" w14:textId="5651FF3A" w:rsidR="008B22A2" w:rsidRDefault="008B22A2" w:rsidP="00AB4E82">
      <w:pPr>
        <w:spacing w:line="240" w:lineRule="auto"/>
        <w:ind w:left="360"/>
      </w:pPr>
      <w:r>
        <w:t xml:space="preserve">Week </w:t>
      </w:r>
      <w:r w:rsidR="00F97F7E">
        <w:t>6</w:t>
      </w:r>
      <w:r>
        <w:t xml:space="preserve">: Firmware designing for old cloud/portal (SWG-1) </w:t>
      </w:r>
    </w:p>
    <w:p w14:paraId="3C0C35B0" w14:textId="4BBBF2AB" w:rsidR="008B22A2" w:rsidRDefault="008B22A2" w:rsidP="00AB4E82">
      <w:pPr>
        <w:spacing w:line="240" w:lineRule="auto"/>
      </w:pPr>
    </w:p>
    <w:p w14:paraId="0459549B" w14:textId="720F608C" w:rsidR="008B22A2" w:rsidRDefault="008B22A2" w:rsidP="00AB4E82">
      <w:pPr>
        <w:spacing w:line="240" w:lineRule="auto"/>
      </w:pPr>
    </w:p>
    <w:p w14:paraId="76D693EC" w14:textId="1440EFCE" w:rsidR="008B22A2" w:rsidRDefault="008B22A2" w:rsidP="002712B5">
      <w:pPr>
        <w:pStyle w:val="Heading2"/>
        <w:jc w:val="left"/>
      </w:pPr>
      <w:bookmarkStart w:id="42" w:name="_Toc123920486"/>
      <w:bookmarkStart w:id="43" w:name="_Toc123921178"/>
      <w:r>
        <w:t>Hardware Development</w:t>
      </w:r>
      <w:bookmarkEnd w:id="42"/>
      <w:bookmarkEnd w:id="43"/>
      <w:r>
        <w:t xml:space="preserve"> </w:t>
      </w:r>
    </w:p>
    <w:p w14:paraId="1A3C696F" w14:textId="77777777" w:rsidR="00AB4E82" w:rsidRPr="00AB4E82" w:rsidRDefault="00AB4E82" w:rsidP="00283551">
      <w:pPr>
        <w:pStyle w:val="1parag"/>
      </w:pPr>
    </w:p>
    <w:p w14:paraId="35FE3488" w14:textId="6237BF63" w:rsidR="00F97F7E" w:rsidRDefault="00F97F7E" w:rsidP="00283551">
      <w:pPr>
        <w:spacing w:line="240" w:lineRule="auto"/>
      </w:pPr>
      <w:r>
        <w:t>The hardware for the system was developed based on the following components:</w:t>
      </w:r>
    </w:p>
    <w:p w14:paraId="0FB618CD" w14:textId="77777777" w:rsidR="00F97F7E" w:rsidRDefault="00F97F7E" w:rsidP="00283551">
      <w:pPr>
        <w:spacing w:line="240" w:lineRule="auto"/>
        <w:rPr>
          <w:sz w:val="22"/>
          <w:lang w:eastAsia="en-US"/>
        </w:rPr>
      </w:pPr>
    </w:p>
    <w:p w14:paraId="74321880" w14:textId="774E44AC" w:rsidR="00F97F7E" w:rsidRDefault="00F97F7E" w:rsidP="00283551">
      <w:pPr>
        <w:pStyle w:val="ListParagraph"/>
        <w:numPr>
          <w:ilvl w:val="0"/>
          <w:numId w:val="10"/>
        </w:numPr>
        <w:spacing w:line="240" w:lineRule="auto"/>
        <w:contextualSpacing/>
      </w:pPr>
      <w:r w:rsidRPr="00F97F7E">
        <w:rPr>
          <w:b/>
          <w:bCs/>
        </w:rPr>
        <w:t>Gateway:</w:t>
      </w:r>
      <w:r>
        <w:t xml:space="preserve"> The gateway is the central reporting agent that receives data from the nodes, stores it in a buffer, and sends it to the cloud/portal in a predetermined format using GSM 2G/3G connectivity.</w:t>
      </w:r>
    </w:p>
    <w:p w14:paraId="10AD675C" w14:textId="57F9F924" w:rsidR="002712B5" w:rsidRDefault="002712B5" w:rsidP="00283551">
      <w:pPr>
        <w:pStyle w:val="ListParagraph"/>
        <w:spacing w:line="240" w:lineRule="auto"/>
        <w:ind w:firstLine="0"/>
        <w:contextualSpacing/>
      </w:pPr>
    </w:p>
    <w:p w14:paraId="7688E1D4" w14:textId="7DBED22B" w:rsidR="003F58EF" w:rsidRDefault="003F58EF" w:rsidP="00283551">
      <w:pPr>
        <w:spacing w:line="240" w:lineRule="auto"/>
        <w:contextualSpacing/>
        <w:jc w:val="center"/>
      </w:pPr>
      <w:r>
        <w:rPr>
          <w:noProof/>
        </w:rPr>
        <w:drawing>
          <wp:inline distT="0" distB="0" distL="0" distR="0" wp14:anchorId="497E66DB" wp14:editId="6F1E7624">
            <wp:extent cx="4753610" cy="26739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569" cy="2681261"/>
                    </a:xfrm>
                    <a:prstGeom prst="rect">
                      <a:avLst/>
                    </a:prstGeom>
                  </pic:spPr>
                </pic:pic>
              </a:graphicData>
            </a:graphic>
          </wp:inline>
        </w:drawing>
      </w:r>
    </w:p>
    <w:p w14:paraId="1C91A978" w14:textId="1B1F1F29" w:rsidR="00283551" w:rsidRDefault="00283551" w:rsidP="00283551">
      <w:pPr>
        <w:spacing w:line="240" w:lineRule="auto"/>
        <w:contextualSpacing/>
        <w:jc w:val="center"/>
      </w:pPr>
    </w:p>
    <w:p w14:paraId="13FB3513" w14:textId="50C65164" w:rsidR="00283551" w:rsidRDefault="00283551" w:rsidP="00283551">
      <w:pPr>
        <w:spacing w:line="240" w:lineRule="auto"/>
        <w:contextualSpacing/>
        <w:jc w:val="center"/>
      </w:pPr>
      <w:r>
        <w:t>Fig 3.1: Actual Gateway device view</w:t>
      </w:r>
    </w:p>
    <w:p w14:paraId="62D9D163" w14:textId="61D23743" w:rsidR="003F58EF" w:rsidRDefault="003F58EF" w:rsidP="00283551">
      <w:pPr>
        <w:spacing w:line="240" w:lineRule="auto"/>
        <w:contextualSpacing/>
      </w:pPr>
    </w:p>
    <w:p w14:paraId="589EF0F0" w14:textId="77777777" w:rsidR="003F58EF" w:rsidRDefault="003F58EF" w:rsidP="00283551">
      <w:pPr>
        <w:spacing w:line="240" w:lineRule="auto"/>
        <w:contextualSpacing/>
      </w:pPr>
    </w:p>
    <w:p w14:paraId="40E2D133" w14:textId="648DFABB" w:rsidR="00F97F7E" w:rsidRDefault="00F97F7E" w:rsidP="00283551">
      <w:pPr>
        <w:pStyle w:val="ListParagraph"/>
        <w:numPr>
          <w:ilvl w:val="0"/>
          <w:numId w:val="10"/>
        </w:numPr>
        <w:spacing w:line="240" w:lineRule="auto"/>
        <w:contextualSpacing/>
      </w:pPr>
      <w:r w:rsidRPr="00F97F7E">
        <w:rPr>
          <w:b/>
          <w:bCs/>
        </w:rPr>
        <w:lastRenderedPageBreak/>
        <w:t>Test node:</w:t>
      </w:r>
      <w:r>
        <w:t xml:space="preserve"> The test node is a wireless sensing device that was developed for use in the field to test the functionality of the new hardware.</w:t>
      </w:r>
    </w:p>
    <w:p w14:paraId="35D8C614" w14:textId="5833C78E" w:rsidR="003F58EF" w:rsidRDefault="003F58EF" w:rsidP="00AB4E82">
      <w:pPr>
        <w:pStyle w:val="ListParagraph"/>
        <w:spacing w:line="240" w:lineRule="auto"/>
        <w:ind w:firstLine="0"/>
        <w:contextualSpacing/>
        <w:jc w:val="left"/>
        <w:rPr>
          <w:b/>
          <w:bCs/>
        </w:rPr>
      </w:pPr>
    </w:p>
    <w:p w14:paraId="557B67B4" w14:textId="680315AF" w:rsidR="003F58EF" w:rsidRDefault="003F58EF" w:rsidP="00283551">
      <w:pPr>
        <w:pStyle w:val="ListParagraph"/>
        <w:spacing w:line="240" w:lineRule="auto"/>
        <w:ind w:firstLine="0"/>
        <w:contextualSpacing/>
        <w:jc w:val="center"/>
        <w:rPr>
          <w:b/>
          <w:bCs/>
        </w:rPr>
      </w:pPr>
      <w:r>
        <w:rPr>
          <w:b/>
          <w:bCs/>
          <w:noProof/>
        </w:rPr>
        <w:drawing>
          <wp:inline distT="0" distB="0" distL="0" distR="0" wp14:anchorId="5963C738" wp14:editId="28B44BC3">
            <wp:extent cx="4439667" cy="3451860"/>
            <wp:effectExtent l="0" t="0" r="0" b="0"/>
            <wp:docPr id="3" name="Picture 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circuit&#10;&#10;Description automatically generated"/>
                    <pic:cNvPicPr/>
                  </pic:nvPicPr>
                  <pic:blipFill rotWithShape="1">
                    <a:blip r:embed="rId13">
                      <a:extLst>
                        <a:ext uri="{28A0092B-C50C-407E-A947-70E740481C1C}">
                          <a14:useLocalDpi xmlns:a14="http://schemas.microsoft.com/office/drawing/2010/main" val="0"/>
                        </a:ext>
                      </a:extLst>
                    </a:blip>
                    <a:srcRect t="24667" b="31598"/>
                    <a:stretch/>
                  </pic:blipFill>
                  <pic:spPr bwMode="auto">
                    <a:xfrm>
                      <a:off x="0" y="0"/>
                      <a:ext cx="4444142" cy="3455340"/>
                    </a:xfrm>
                    <a:prstGeom prst="rect">
                      <a:avLst/>
                    </a:prstGeom>
                    <a:ln>
                      <a:noFill/>
                    </a:ln>
                    <a:extLst>
                      <a:ext uri="{53640926-AAD7-44D8-BBD7-CCE9431645EC}">
                        <a14:shadowObscured xmlns:a14="http://schemas.microsoft.com/office/drawing/2010/main"/>
                      </a:ext>
                    </a:extLst>
                  </pic:spPr>
                </pic:pic>
              </a:graphicData>
            </a:graphic>
          </wp:inline>
        </w:drawing>
      </w:r>
    </w:p>
    <w:p w14:paraId="7A05D75A" w14:textId="433BA2A9" w:rsidR="003F58EF" w:rsidRDefault="003F58EF" w:rsidP="00AB4E82">
      <w:pPr>
        <w:pStyle w:val="ListParagraph"/>
        <w:spacing w:line="240" w:lineRule="auto"/>
        <w:ind w:firstLine="0"/>
        <w:contextualSpacing/>
        <w:jc w:val="left"/>
      </w:pPr>
    </w:p>
    <w:p w14:paraId="61DC1099" w14:textId="412BCCB9" w:rsidR="00283551" w:rsidRDefault="00283551" w:rsidP="00283551">
      <w:pPr>
        <w:pStyle w:val="ListParagraph"/>
        <w:spacing w:line="240" w:lineRule="auto"/>
        <w:ind w:firstLine="0"/>
        <w:contextualSpacing/>
        <w:jc w:val="center"/>
      </w:pPr>
      <w:r>
        <w:t>Fig 3.2: Actual Test node device View</w:t>
      </w:r>
    </w:p>
    <w:p w14:paraId="64FFB767" w14:textId="77777777" w:rsidR="00283551" w:rsidRDefault="00283551" w:rsidP="00AB4E82">
      <w:pPr>
        <w:pStyle w:val="ListParagraph"/>
        <w:spacing w:line="240" w:lineRule="auto"/>
        <w:ind w:firstLine="0"/>
        <w:contextualSpacing/>
        <w:jc w:val="left"/>
      </w:pPr>
    </w:p>
    <w:p w14:paraId="58805E2E" w14:textId="24869AD5" w:rsidR="00F97F7E" w:rsidRDefault="00F97F7E" w:rsidP="00283551">
      <w:pPr>
        <w:pStyle w:val="ListParagraph"/>
        <w:numPr>
          <w:ilvl w:val="0"/>
          <w:numId w:val="10"/>
        </w:numPr>
        <w:spacing w:line="240" w:lineRule="auto"/>
        <w:contextualSpacing/>
      </w:pPr>
      <w:r w:rsidRPr="00F97F7E">
        <w:rPr>
          <w:b/>
          <w:bCs/>
        </w:rPr>
        <w:t>Upgraded node:</w:t>
      </w:r>
      <w:r>
        <w:t xml:space="preserve"> The upgraded node is a field sensing instrument that has been upgraded to meet the user's requirements, such as support for multiple sensors and handshaking protocols with the gateway. These nodes are responsible for collecting field data and sending it to the gateway using the LoRa communication protocol.</w:t>
      </w:r>
    </w:p>
    <w:p w14:paraId="5AEEB09F" w14:textId="77777777" w:rsidR="00625166" w:rsidRDefault="00625166" w:rsidP="00625166">
      <w:pPr>
        <w:pStyle w:val="ListParagraph"/>
        <w:spacing w:line="240" w:lineRule="auto"/>
        <w:ind w:firstLine="0"/>
        <w:contextualSpacing/>
        <w:jc w:val="left"/>
      </w:pPr>
    </w:p>
    <w:p w14:paraId="0B316A3F" w14:textId="70799C59" w:rsidR="003F58EF" w:rsidRDefault="003F58EF" w:rsidP="00AB4E82">
      <w:pPr>
        <w:spacing w:line="240" w:lineRule="auto"/>
        <w:contextualSpacing/>
        <w:jc w:val="center"/>
      </w:pPr>
      <w:r>
        <w:rPr>
          <w:noProof/>
        </w:rPr>
        <w:drawing>
          <wp:inline distT="0" distB="0" distL="0" distR="0" wp14:anchorId="34C608C8" wp14:editId="152E4F55">
            <wp:extent cx="4624705" cy="2742910"/>
            <wp:effectExtent l="0" t="0" r="4445" b="635"/>
            <wp:docPr id="4" name="Picture 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 circu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3332" cy="2748027"/>
                    </a:xfrm>
                    <a:prstGeom prst="rect">
                      <a:avLst/>
                    </a:prstGeom>
                  </pic:spPr>
                </pic:pic>
              </a:graphicData>
            </a:graphic>
          </wp:inline>
        </w:drawing>
      </w:r>
    </w:p>
    <w:p w14:paraId="046FFDE5" w14:textId="576BDB89" w:rsidR="00283551" w:rsidRDefault="00283551" w:rsidP="00AB4E82">
      <w:pPr>
        <w:spacing w:line="240" w:lineRule="auto"/>
        <w:contextualSpacing/>
        <w:jc w:val="center"/>
      </w:pPr>
    </w:p>
    <w:p w14:paraId="5FD1EA17" w14:textId="2A2FC99C" w:rsidR="00283551" w:rsidRDefault="00283551" w:rsidP="00AB4E82">
      <w:pPr>
        <w:spacing w:line="240" w:lineRule="auto"/>
        <w:contextualSpacing/>
        <w:jc w:val="center"/>
      </w:pPr>
      <w:r>
        <w:t xml:space="preserve">Fig 3.3: Actual upgraded node </w:t>
      </w:r>
      <w:r w:rsidR="00035D6A">
        <w:t>PCB view</w:t>
      </w:r>
    </w:p>
    <w:p w14:paraId="0E92FC48" w14:textId="2F110AD2" w:rsidR="009E03E0" w:rsidRDefault="009E03E0" w:rsidP="00AB4E82">
      <w:pPr>
        <w:spacing w:line="240" w:lineRule="auto"/>
      </w:pPr>
    </w:p>
    <w:p w14:paraId="0559D2B8" w14:textId="0E376146" w:rsidR="00035D6A" w:rsidRDefault="00625166" w:rsidP="00035D6A">
      <w:pPr>
        <w:pStyle w:val="Heading2"/>
        <w:jc w:val="left"/>
      </w:pPr>
      <w:r>
        <w:br w:type="page"/>
      </w:r>
      <w:r w:rsidR="00035D6A">
        <w:lastRenderedPageBreak/>
        <w:t xml:space="preserve">Firmware Development </w:t>
      </w:r>
    </w:p>
    <w:p w14:paraId="37E4FCAC" w14:textId="61F58CA5" w:rsidR="009E03E0" w:rsidRPr="002C729C" w:rsidRDefault="009E03E0" w:rsidP="00035D6A">
      <w:pPr>
        <w:spacing w:after="40" w:line="240" w:lineRule="auto"/>
      </w:pPr>
    </w:p>
    <w:p w14:paraId="41FCEE45" w14:textId="0B2BA95F" w:rsidR="009E03E0" w:rsidRDefault="009E03E0" w:rsidP="00AB4E82">
      <w:pPr>
        <w:spacing w:line="240" w:lineRule="auto"/>
        <w:rPr>
          <w:sz w:val="22"/>
          <w:lang w:eastAsia="en-US"/>
        </w:rPr>
      </w:pPr>
      <w:r>
        <w:t>The system was designed in two sections and four layers to meet the user requirements:</w:t>
      </w:r>
    </w:p>
    <w:p w14:paraId="4E727ED5" w14:textId="77777777" w:rsidR="009E03E0" w:rsidRPr="00C36468" w:rsidRDefault="009E03E0" w:rsidP="00AB4E82">
      <w:pPr>
        <w:spacing w:line="240" w:lineRule="auto"/>
      </w:pPr>
    </w:p>
    <w:p w14:paraId="19788D65" w14:textId="15298F54" w:rsidR="009E03E0" w:rsidRDefault="00035D6A" w:rsidP="002712B5">
      <w:pPr>
        <w:pStyle w:val="Heading3"/>
        <w:numPr>
          <w:ilvl w:val="0"/>
          <w:numId w:val="0"/>
        </w:numPr>
        <w:jc w:val="left"/>
      </w:pPr>
      <w:bookmarkStart w:id="44" w:name="_Toc123920488"/>
      <w:bookmarkStart w:id="45" w:name="_Toc123921180"/>
      <w:r w:rsidRPr="008C6F6B">
        <w:rPr>
          <w:i w:val="0"/>
          <w:iCs/>
        </w:rPr>
        <w:t>3.4.1</w:t>
      </w:r>
      <w:r>
        <w:t xml:space="preserve"> </w:t>
      </w:r>
      <w:r w:rsidRPr="008C6F6B">
        <w:rPr>
          <w:i w:val="0"/>
          <w:iCs/>
        </w:rPr>
        <w:t>Application</w:t>
      </w:r>
      <w:r w:rsidR="009E03E0" w:rsidRPr="008C6F6B">
        <w:rPr>
          <w:i w:val="0"/>
          <w:iCs/>
        </w:rPr>
        <w:t xml:space="preserve"> Section</w:t>
      </w:r>
      <w:bookmarkEnd w:id="44"/>
      <w:bookmarkEnd w:id="45"/>
    </w:p>
    <w:p w14:paraId="16F47A4F" w14:textId="77777777" w:rsidR="00AB4E82" w:rsidRPr="00AB4E82" w:rsidRDefault="00AB4E82" w:rsidP="00AB4E82">
      <w:pPr>
        <w:pStyle w:val="1parag"/>
      </w:pPr>
    </w:p>
    <w:p w14:paraId="7ECFBD8E" w14:textId="77777777" w:rsidR="009E03E0" w:rsidRDefault="009E03E0">
      <w:pPr>
        <w:pStyle w:val="ListParagraph"/>
        <w:numPr>
          <w:ilvl w:val="0"/>
          <w:numId w:val="11"/>
        </w:numPr>
        <w:spacing w:line="240" w:lineRule="auto"/>
        <w:contextualSpacing/>
      </w:pPr>
      <w:r>
        <w:rPr>
          <w:b/>
          <w:bCs/>
        </w:rPr>
        <w:t>Application Layer:</w:t>
      </w:r>
      <w:r>
        <w:t xml:space="preserve"> The application layer of the system contains information about individual applications and enables users to activate multiple applications that may be running concurrently. This layer is responsible for end-to-end connectivity of the device and enables the integration of multiple application flows, such as connectivity with multiple servers and connected sensors. The primary application in this layer is system monitoring and diagnosis, which involves the continuous monitoring of the system to identify and troubleshoot any issues that may arise. This layer is critical for ensuring the smooth operation of the system and its various components.</w:t>
      </w:r>
    </w:p>
    <w:p w14:paraId="02A7FAAF" w14:textId="77777777" w:rsidR="009E03E0" w:rsidRDefault="009E03E0" w:rsidP="00AB4E82">
      <w:pPr>
        <w:pStyle w:val="ListParagraph"/>
        <w:spacing w:line="240" w:lineRule="auto"/>
      </w:pPr>
    </w:p>
    <w:p w14:paraId="0148B610" w14:textId="732D3FB8" w:rsidR="009E03E0" w:rsidRDefault="009E03E0">
      <w:pPr>
        <w:pStyle w:val="ListParagraph"/>
        <w:numPr>
          <w:ilvl w:val="0"/>
          <w:numId w:val="11"/>
        </w:numPr>
        <w:spacing w:line="240" w:lineRule="auto"/>
        <w:contextualSpacing/>
      </w:pPr>
      <w:r>
        <w:rPr>
          <w:b/>
          <w:bCs/>
        </w:rPr>
        <w:t>Application Drivers:</w:t>
      </w:r>
      <w:r>
        <w:t xml:space="preserve"> The application </w:t>
      </w:r>
      <w:proofErr w:type="gramStart"/>
      <w:r>
        <w:t>drivers</w:t>
      </w:r>
      <w:proofErr w:type="gramEnd"/>
      <w:r>
        <w:t xml:space="preserve"> layer is an optional layer that is used to define drivers that handle connectivity for the application layer. This layer contains the API (Application Programming Interface) of individual servers, which are the primary functions of this layer. The API is a set of protocols and tools that enable communication between the application layer and the servers, allowing the system to access and utilize the resources and services provided by the servers. The application </w:t>
      </w:r>
      <w:proofErr w:type="gramStart"/>
      <w:r>
        <w:t>drivers</w:t>
      </w:r>
      <w:proofErr w:type="gramEnd"/>
      <w:r>
        <w:t xml:space="preserve"> layer is important for enabling communication and connectivity between the various components of the system.</w:t>
      </w:r>
    </w:p>
    <w:p w14:paraId="52ECFB75" w14:textId="77777777" w:rsidR="009E03E0" w:rsidRDefault="009E03E0" w:rsidP="00AB4E82">
      <w:pPr>
        <w:pStyle w:val="ListParagraph"/>
        <w:spacing w:line="240" w:lineRule="auto"/>
      </w:pPr>
    </w:p>
    <w:p w14:paraId="7D12367D" w14:textId="0B5674CF" w:rsidR="009E03E0" w:rsidRPr="002712B5" w:rsidRDefault="009E03E0" w:rsidP="002712B5">
      <w:pPr>
        <w:pStyle w:val="Heading3"/>
        <w:numPr>
          <w:ilvl w:val="2"/>
          <w:numId w:val="4"/>
        </w:numPr>
        <w:jc w:val="both"/>
        <w:rPr>
          <w:i w:val="0"/>
          <w:iCs/>
        </w:rPr>
      </w:pPr>
      <w:bookmarkStart w:id="46" w:name="_Toc123920489"/>
      <w:bookmarkStart w:id="47" w:name="_Toc123921181"/>
      <w:r w:rsidRPr="002712B5">
        <w:rPr>
          <w:i w:val="0"/>
          <w:iCs/>
        </w:rPr>
        <w:t>Board Support Package Section</w:t>
      </w:r>
      <w:bookmarkEnd w:id="46"/>
      <w:bookmarkEnd w:id="47"/>
    </w:p>
    <w:p w14:paraId="0ECBF062" w14:textId="77777777" w:rsidR="002712B5" w:rsidRPr="002712B5" w:rsidRDefault="002712B5" w:rsidP="002712B5">
      <w:pPr>
        <w:pStyle w:val="1parag"/>
      </w:pPr>
    </w:p>
    <w:p w14:paraId="27B09B33" w14:textId="60381FA3" w:rsidR="009E03E0" w:rsidRDefault="009E03E0">
      <w:pPr>
        <w:pStyle w:val="ListParagraph"/>
        <w:numPr>
          <w:ilvl w:val="0"/>
          <w:numId w:val="12"/>
        </w:numPr>
        <w:spacing w:line="240" w:lineRule="auto"/>
        <w:contextualSpacing/>
      </w:pPr>
      <w:r>
        <w:rPr>
          <w:b/>
          <w:bCs/>
        </w:rPr>
        <w:t>Middleware:</w:t>
      </w:r>
      <w:r>
        <w:t xml:space="preserve"> The middleware layer is a critical part of the system's firmware, as it serves as a bridge between the application layer and the hardware. This layer contains the middleware drivers for the designed board and is responsible for making the overall firmware portable. The application layer does not need to have low-level information about the system, and the middleware layer enables communication between the application layer and the low-level system and the Arduino library. This layer is important for enabling the system to function properly and access the resources and services it needs.</w:t>
      </w:r>
    </w:p>
    <w:p w14:paraId="3D3EC559" w14:textId="77777777" w:rsidR="009E03E0" w:rsidRDefault="009E03E0" w:rsidP="00AB4E82">
      <w:pPr>
        <w:pStyle w:val="ListParagraph"/>
        <w:spacing w:line="240" w:lineRule="auto"/>
      </w:pPr>
    </w:p>
    <w:p w14:paraId="2C25CEA9" w14:textId="6F307095" w:rsidR="009E03E0" w:rsidRDefault="009E03E0">
      <w:pPr>
        <w:pStyle w:val="ListParagraph"/>
        <w:numPr>
          <w:ilvl w:val="0"/>
          <w:numId w:val="12"/>
        </w:numPr>
        <w:spacing w:line="240" w:lineRule="auto"/>
        <w:contextualSpacing/>
      </w:pPr>
      <w:r>
        <w:rPr>
          <w:b/>
          <w:bCs/>
        </w:rPr>
        <w:t>Embedded layer:</w:t>
      </w:r>
      <w:r>
        <w:t xml:space="preserve"> The embedded layer is responsible for connecting the low-level drivers with the hardware peripherals of the design board without the need for cumbersome management of low-level peripherals. This layer, also known as the on-chip driver management layer, enables the system to access and utilize the hardware resources of the design board without the need to directly manage the low-level peripherals. The embedded layer is important for enabling the system to function properly and access the resources it needs to perform its various tasks.</w:t>
      </w:r>
    </w:p>
    <w:p w14:paraId="646D28BD" w14:textId="77777777" w:rsidR="009E03E0" w:rsidRDefault="009E03E0" w:rsidP="00AB4E82">
      <w:pPr>
        <w:pStyle w:val="ListParagraph"/>
        <w:spacing w:line="240" w:lineRule="auto"/>
      </w:pPr>
    </w:p>
    <w:p w14:paraId="4AC0C5F5" w14:textId="5326C4D5" w:rsidR="009E03E0" w:rsidRDefault="009E03E0">
      <w:pPr>
        <w:pStyle w:val="ListParagraph"/>
        <w:numPr>
          <w:ilvl w:val="0"/>
          <w:numId w:val="12"/>
        </w:numPr>
        <w:spacing w:line="240" w:lineRule="auto"/>
        <w:contextualSpacing/>
      </w:pPr>
      <w:r>
        <w:rPr>
          <w:b/>
          <w:bCs/>
        </w:rPr>
        <w:t>On-board IC drivers:</w:t>
      </w:r>
      <w:r>
        <w:t xml:space="preserve"> The on-board IC drivers’ layer is the lowest level of drivers in the system, operating at the chip level. This layer is responsible for isolating the overall applications from hardware dependencies, making the system portable across different platforms. The on-board IC drivers layer enables the system to access and utilize the resources of the on-board ICs without the need to directly manage the low-level </w:t>
      </w:r>
      <w:r>
        <w:lastRenderedPageBreak/>
        <w:t>hardware dependencies. This layer is critical for ensuring the smooth operation of the system and its ability to function properly on different platforms.</w:t>
      </w:r>
    </w:p>
    <w:p w14:paraId="6077260A" w14:textId="0FDB83F3" w:rsidR="009E03E0" w:rsidRDefault="009E03E0" w:rsidP="00AB4E82">
      <w:pPr>
        <w:spacing w:line="240" w:lineRule="auto"/>
        <w:ind w:firstLine="720"/>
      </w:pPr>
    </w:p>
    <w:p w14:paraId="7361BFEA" w14:textId="76185F68" w:rsidR="009E03E0" w:rsidRDefault="003F58EF" w:rsidP="00AB4E82">
      <w:pPr>
        <w:spacing w:line="240" w:lineRule="auto"/>
        <w:ind w:firstLine="720"/>
      </w:pPr>
      <w:r>
        <w:rPr>
          <w:noProof/>
        </w:rPr>
        <mc:AlternateContent>
          <mc:Choice Requires="wpg">
            <w:drawing>
              <wp:anchor distT="0" distB="0" distL="114300" distR="114300" simplePos="0" relativeHeight="251660288" behindDoc="0" locked="0" layoutInCell="1" allowOverlap="1" wp14:anchorId="201109DA" wp14:editId="26BDDC90">
                <wp:simplePos x="0" y="0"/>
                <wp:positionH relativeFrom="column">
                  <wp:posOffset>36830</wp:posOffset>
                </wp:positionH>
                <wp:positionV relativeFrom="paragraph">
                  <wp:posOffset>174625</wp:posOffset>
                </wp:positionV>
                <wp:extent cx="5848350" cy="3474085"/>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5848350" cy="3474085"/>
                          <a:chOff x="0" y="0"/>
                          <a:chExt cx="5848350" cy="3474085"/>
                        </a:xfrm>
                      </wpg:grpSpPr>
                      <pic:pic xmlns:pic="http://schemas.openxmlformats.org/drawingml/2006/picture">
                        <pic:nvPicPr>
                          <pic:cNvPr id="5" name="Picture 5" descr="Graphical user interface, text, applicatio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0090" cy="3443605"/>
                          </a:xfrm>
                          <a:prstGeom prst="rect">
                            <a:avLst/>
                          </a:prstGeom>
                        </pic:spPr>
                      </pic:pic>
                      <pic:pic xmlns:pic="http://schemas.openxmlformats.org/drawingml/2006/picture">
                        <pic:nvPicPr>
                          <pic:cNvPr id="6" name="Picture 6" descr="Table&#10;&#10;Description automatically generated with low confidenc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011680" y="7620"/>
                            <a:ext cx="1909445" cy="3466465"/>
                          </a:xfrm>
                          <a:prstGeom prst="rect">
                            <a:avLst/>
                          </a:prstGeom>
                        </pic:spPr>
                      </pic:pic>
                      <pic:pic xmlns:pic="http://schemas.openxmlformats.org/drawingml/2006/picture">
                        <pic:nvPicPr>
                          <pic:cNvPr id="7" name="Picture 7" descr="Graphical user interface, text,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931920" y="7620"/>
                            <a:ext cx="1916430" cy="3444240"/>
                          </a:xfrm>
                          <a:prstGeom prst="rect">
                            <a:avLst/>
                          </a:prstGeom>
                        </pic:spPr>
                      </pic:pic>
                    </wpg:wgp>
                  </a:graphicData>
                </a:graphic>
              </wp:anchor>
            </w:drawing>
          </mc:Choice>
          <mc:Fallback>
            <w:pict>
              <v:group w14:anchorId="0276DADF" id="Group 9" o:spid="_x0000_s1026" style="position:absolute;margin-left:2.9pt;margin-top:13.75pt;width:460.5pt;height:273.55pt;z-index:251660288" coordsize="58483,3474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Graphical user interface, text, application&#10;&#10;Description automatically generated" style="position:absolute;width:19900;height:34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">
                  <v:imagedata r:id="rId18" o:title="Graphical user interface, text, application&#10;&#10;Description automatically generated"/>
                </v:shape>
                <v:shape id="Picture 6" o:spid="_x0000_s1028" type="#_x0000_t75" alt="Table&#10;&#10;Description automatically generated with low confidence" style="position:absolute;left:20116;top:76;width:19095;height:3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">
                  <v:imagedata r:id="rId19" o:title="Table&#10;&#10;Description automatically generated with low confidence"/>
                </v:shape>
                <v:shape id="Picture 7" o:spid="_x0000_s1029" type="#_x0000_t75" alt="Graphical user interface, text, application&#10;&#10;Description automatically generated" style="position:absolute;left:39319;top:76;width:19164;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">
                  <v:imagedata r:id="rId20" o:title="Graphical user interface, text, application&#10;&#10;Description automatically generated"/>
                </v:shape>
                <w10:wrap type="square"/>
              </v:group>
            </w:pict>
          </mc:Fallback>
        </mc:AlternateContent>
      </w:r>
    </w:p>
    <w:p w14:paraId="554DF6A1" w14:textId="120C2126" w:rsidR="003F58EF" w:rsidRDefault="00035D6A" w:rsidP="00035D6A">
      <w:pPr>
        <w:spacing w:line="240" w:lineRule="auto"/>
        <w:ind w:firstLine="0"/>
        <w:jc w:val="center"/>
      </w:pPr>
      <w:r>
        <w:t>Fig 3.4: Modular API</w:t>
      </w:r>
    </w:p>
    <w:p w14:paraId="76607A8E" w14:textId="00CAA886" w:rsidR="00035D6A" w:rsidRDefault="00035D6A" w:rsidP="00035D6A">
      <w:pPr>
        <w:spacing w:line="240" w:lineRule="auto"/>
        <w:ind w:firstLine="0"/>
        <w:jc w:val="center"/>
      </w:pPr>
    </w:p>
    <w:p w14:paraId="79AFCAAF" w14:textId="2921B184" w:rsidR="00035D6A" w:rsidRDefault="00035D6A" w:rsidP="00035D6A">
      <w:pPr>
        <w:spacing w:line="240" w:lineRule="auto"/>
        <w:ind w:firstLine="0"/>
        <w:jc w:val="left"/>
      </w:pPr>
      <w:r>
        <w:t xml:space="preserve">Here we can see the code base infrastructure to build the application layer and drivers, Middleware, embedded </w:t>
      </w:r>
      <w:proofErr w:type="gramStart"/>
      <w:r>
        <w:t>layers</w:t>
      </w:r>
      <w:proofErr w:type="gramEnd"/>
      <w:r>
        <w:t xml:space="preserve"> and On-Board IC drivers</w:t>
      </w:r>
    </w:p>
    <w:p w14:paraId="27A2D4F1" w14:textId="0E5668E4" w:rsidR="003D63E1" w:rsidRDefault="003D63E1" w:rsidP="004D2EC2">
      <w:pPr>
        <w:pStyle w:val="Heading1"/>
      </w:pPr>
      <w:bookmarkStart w:id="48" w:name="_Toc123921182"/>
      <w:r>
        <w:lastRenderedPageBreak/>
        <w:t>Evaluation</w:t>
      </w:r>
      <w:bookmarkEnd w:id="48"/>
    </w:p>
    <w:p w14:paraId="631AA0B7" w14:textId="77777777" w:rsidR="009E03E0" w:rsidRDefault="009E03E0" w:rsidP="00AB4E82">
      <w:pPr>
        <w:spacing w:line="240" w:lineRule="auto"/>
      </w:pPr>
    </w:p>
    <w:p w14:paraId="77459F23" w14:textId="3FFA6A34" w:rsidR="003D63E1" w:rsidRPr="00C36468" w:rsidRDefault="003D63E1" w:rsidP="00AB4E82">
      <w:pPr>
        <w:spacing w:line="240" w:lineRule="auto"/>
      </w:pPr>
    </w:p>
    <w:p w14:paraId="44F6FE9F" w14:textId="63AA1D81" w:rsidR="003D63E1" w:rsidRDefault="003D63E1" w:rsidP="002712B5">
      <w:pPr>
        <w:pStyle w:val="Heading2"/>
        <w:jc w:val="left"/>
      </w:pPr>
      <w:bookmarkStart w:id="49" w:name="_Toc123920490"/>
      <w:bookmarkStart w:id="50" w:name="_Toc123921183"/>
      <w:r>
        <w:t>SWG 1</w:t>
      </w:r>
      <w:bookmarkEnd w:id="49"/>
      <w:bookmarkEnd w:id="50"/>
      <w:r>
        <w:t xml:space="preserve"> </w:t>
      </w:r>
    </w:p>
    <w:p w14:paraId="103ACAD0" w14:textId="77777777" w:rsidR="0041669B" w:rsidRPr="0041669B" w:rsidRDefault="0041669B" w:rsidP="0041669B">
      <w:pPr>
        <w:pStyle w:val="1parag"/>
      </w:pPr>
    </w:p>
    <w:p w14:paraId="78288F33" w14:textId="4C78EE9F" w:rsidR="00465217" w:rsidRDefault="00465217" w:rsidP="00465217">
      <w:pPr>
        <w:spacing w:line="240" w:lineRule="auto"/>
        <w:ind w:firstLine="0"/>
      </w:pPr>
      <w:r>
        <w:t xml:space="preserve">The soil moisture data portal is a system that provides farmers with information about the moisture levels in the soil in their fields. This information is presented in the form of a curve, which is displayed in Figure </w:t>
      </w:r>
      <w:r w:rsidR="008C6F6B">
        <w:t>4.</w:t>
      </w:r>
      <w:r>
        <w:t xml:space="preserve">2. The curve is generated based on data collected by sensors that have been deployed in the field, and it shows the moisture levels over a specific </w:t>
      </w:r>
      <w:proofErr w:type="gramStart"/>
      <w:r>
        <w:t>period of time</w:t>
      </w:r>
      <w:proofErr w:type="gramEnd"/>
      <w:r>
        <w:t>.</w:t>
      </w:r>
    </w:p>
    <w:p w14:paraId="470A7EB4" w14:textId="77777777" w:rsidR="00465217" w:rsidRDefault="00465217" w:rsidP="00465217">
      <w:pPr>
        <w:spacing w:line="240" w:lineRule="auto"/>
        <w:ind w:firstLine="0"/>
      </w:pPr>
    </w:p>
    <w:p w14:paraId="58ADAFE4" w14:textId="16EA2DB1" w:rsidR="007547C3" w:rsidRDefault="00465217" w:rsidP="00465217">
      <w:pPr>
        <w:spacing w:line="240" w:lineRule="auto"/>
        <w:ind w:firstLine="0"/>
      </w:pPr>
      <w:r>
        <w:t xml:space="preserve">By </w:t>
      </w:r>
      <w:proofErr w:type="spellStart"/>
      <w:r>
        <w:t>analyzing</w:t>
      </w:r>
      <w:proofErr w:type="spellEnd"/>
      <w:r>
        <w:t xml:space="preserve"> the curve, farmers can determine the appropriate irrigation level for their fields. This allows them to take appropriate action to ensure that the soil is being irrigated at the correct level, which can help to optimize crop growth and productivity. The soil moisture data portal is designed to provide farmers with timely irrigation information, which can help them to make informed decisions about their irrigation practices. </w:t>
      </w:r>
    </w:p>
    <w:p w14:paraId="73C3106B" w14:textId="77777777" w:rsidR="00465217" w:rsidRDefault="00465217" w:rsidP="00465217">
      <w:pPr>
        <w:spacing w:line="240" w:lineRule="auto"/>
        <w:ind w:firstLine="0"/>
      </w:pPr>
    </w:p>
    <w:p w14:paraId="1363C634" w14:textId="0053C58A" w:rsidR="003D63E1" w:rsidRDefault="003D63E1" w:rsidP="00465217">
      <w:pPr>
        <w:spacing w:line="240" w:lineRule="auto"/>
        <w:jc w:val="center"/>
      </w:pPr>
      <w:r>
        <w:rPr>
          <w:noProof/>
        </w:rPr>
        <w:drawing>
          <wp:inline distT="0" distB="0" distL="0" distR="0" wp14:anchorId="0EDE7E0B" wp14:editId="19A9948B">
            <wp:extent cx="4442460" cy="2424986"/>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10472" cy="2462112"/>
                    </a:xfrm>
                    <a:prstGeom prst="rect">
                      <a:avLst/>
                    </a:prstGeom>
                  </pic:spPr>
                </pic:pic>
              </a:graphicData>
            </a:graphic>
          </wp:inline>
        </w:drawing>
      </w:r>
    </w:p>
    <w:p w14:paraId="28CDF30F" w14:textId="6738CFC6" w:rsidR="004D2EC2" w:rsidRDefault="004D2EC2" w:rsidP="00AB4E82">
      <w:pPr>
        <w:spacing w:line="240" w:lineRule="auto"/>
      </w:pPr>
    </w:p>
    <w:p w14:paraId="0987BFE5" w14:textId="0A8AD99D" w:rsidR="00035D6A" w:rsidRDefault="00035D6A" w:rsidP="00035D6A">
      <w:pPr>
        <w:spacing w:line="240" w:lineRule="auto"/>
        <w:jc w:val="center"/>
      </w:pPr>
      <w:r>
        <w:t>Fig: 4.1: front end view of the portal</w:t>
      </w:r>
    </w:p>
    <w:p w14:paraId="1846A983" w14:textId="77777777" w:rsidR="003D63E1" w:rsidRDefault="003D63E1" w:rsidP="00AB4E82">
      <w:pPr>
        <w:spacing w:line="240" w:lineRule="auto"/>
      </w:pPr>
    </w:p>
    <w:p w14:paraId="22C85DFA" w14:textId="6CFA24C5" w:rsidR="003D63E1" w:rsidRDefault="003D63E1" w:rsidP="00465217">
      <w:pPr>
        <w:spacing w:line="240" w:lineRule="auto"/>
        <w:jc w:val="center"/>
      </w:pPr>
      <w:r>
        <w:rPr>
          <w:noProof/>
        </w:rPr>
        <w:drawing>
          <wp:inline distT="0" distB="0" distL="0" distR="0" wp14:anchorId="01EBCFB3" wp14:editId="3AE5DC7C">
            <wp:extent cx="4709160" cy="2570568"/>
            <wp:effectExtent l="0" t="0" r="0" b="127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6435" cy="2585457"/>
                    </a:xfrm>
                    <a:prstGeom prst="rect">
                      <a:avLst/>
                    </a:prstGeom>
                  </pic:spPr>
                </pic:pic>
              </a:graphicData>
            </a:graphic>
          </wp:inline>
        </w:drawing>
      </w:r>
    </w:p>
    <w:p w14:paraId="536184CA" w14:textId="77777777" w:rsidR="00035D6A" w:rsidRDefault="00035D6A" w:rsidP="00465217">
      <w:pPr>
        <w:spacing w:line="240" w:lineRule="auto"/>
        <w:jc w:val="center"/>
      </w:pPr>
    </w:p>
    <w:p w14:paraId="42EB0747" w14:textId="4A0E42FB" w:rsidR="00035D6A" w:rsidRDefault="00035D6A" w:rsidP="00465217">
      <w:pPr>
        <w:spacing w:line="240" w:lineRule="auto"/>
        <w:jc w:val="center"/>
      </w:pPr>
      <w:r>
        <w:t>Fig 4.2: Moisture data graph from the portal</w:t>
      </w:r>
    </w:p>
    <w:p w14:paraId="11F12976" w14:textId="77777777" w:rsidR="003D63E1" w:rsidRPr="00C36468" w:rsidRDefault="003D63E1" w:rsidP="00AB4E82">
      <w:pPr>
        <w:spacing w:line="240" w:lineRule="auto"/>
      </w:pPr>
    </w:p>
    <w:p w14:paraId="5542D34E" w14:textId="4AAD090C" w:rsidR="003D63E1" w:rsidRPr="002C729C" w:rsidRDefault="003D63E1" w:rsidP="002712B5">
      <w:pPr>
        <w:pStyle w:val="Heading2"/>
        <w:jc w:val="left"/>
      </w:pPr>
      <w:bookmarkStart w:id="51" w:name="_Toc123920491"/>
      <w:bookmarkStart w:id="52" w:name="_Toc123921184"/>
      <w:r>
        <w:t>SWG 2</w:t>
      </w:r>
      <w:bookmarkEnd w:id="51"/>
      <w:bookmarkEnd w:id="52"/>
      <w:r>
        <w:t xml:space="preserve"> </w:t>
      </w:r>
    </w:p>
    <w:p w14:paraId="409C0542" w14:textId="6213195B" w:rsidR="003D63E1" w:rsidRDefault="003D63E1" w:rsidP="00AB4E82">
      <w:pPr>
        <w:spacing w:line="240" w:lineRule="auto"/>
      </w:pPr>
    </w:p>
    <w:p w14:paraId="48174784" w14:textId="4CF32672" w:rsidR="007547C3" w:rsidRDefault="00465217" w:rsidP="00465217">
      <w:pPr>
        <w:spacing w:line="240" w:lineRule="auto"/>
        <w:ind w:firstLine="0"/>
      </w:pPr>
      <w:r w:rsidRPr="00465217">
        <w:t xml:space="preserve">Figure </w:t>
      </w:r>
      <w:r w:rsidR="008C6F6B">
        <w:t>4.</w:t>
      </w:r>
      <w:r w:rsidRPr="00465217">
        <w:t xml:space="preserve">3 presents a revised version of a visualization portal, which is a tool used to display data collected by sensors. This updated version </w:t>
      </w:r>
      <w:proofErr w:type="gramStart"/>
      <w:r w:rsidRPr="00465217">
        <w:t>has the ability to</w:t>
      </w:r>
      <w:proofErr w:type="gramEnd"/>
      <w:r w:rsidRPr="00465217">
        <w:t xml:space="preserve"> display data from multiple sensors, as well as multiple readings from each sensor, whereas the previous version could only display data from a single sensor. This enhanced capability allows farmers to </w:t>
      </w:r>
      <w:proofErr w:type="gramStart"/>
      <w:r w:rsidRPr="00465217">
        <w:t>more easily and effectively manage their irrigation systems</w:t>
      </w:r>
      <w:proofErr w:type="gramEnd"/>
      <w:r w:rsidRPr="00465217">
        <w:t xml:space="preserve"> by providing a more comprehensive overview of sensor data. Overall, the improved functionality of the updated visualization portal makes it a more convenient and useful tool for farmers.</w:t>
      </w:r>
    </w:p>
    <w:p w14:paraId="70AE7191" w14:textId="77777777" w:rsidR="00465217" w:rsidRDefault="00465217" w:rsidP="00465217">
      <w:pPr>
        <w:spacing w:line="240" w:lineRule="auto"/>
        <w:ind w:firstLine="0"/>
      </w:pPr>
    </w:p>
    <w:p w14:paraId="25982485" w14:textId="77777777" w:rsidR="003D63E1" w:rsidRDefault="003D63E1" w:rsidP="00035D6A">
      <w:pPr>
        <w:spacing w:line="240" w:lineRule="auto"/>
        <w:jc w:val="center"/>
      </w:pPr>
      <w:r>
        <w:rPr>
          <w:noProof/>
        </w:rPr>
        <w:drawing>
          <wp:inline distT="0" distB="0" distL="0" distR="0" wp14:anchorId="69588579" wp14:editId="069E3EB5">
            <wp:extent cx="4754880" cy="2674685"/>
            <wp:effectExtent l="0" t="0" r="762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71556" cy="2684065"/>
                    </a:xfrm>
                    <a:prstGeom prst="rect">
                      <a:avLst/>
                    </a:prstGeom>
                  </pic:spPr>
                </pic:pic>
              </a:graphicData>
            </a:graphic>
          </wp:inline>
        </w:drawing>
      </w:r>
    </w:p>
    <w:p w14:paraId="069CBD3E" w14:textId="7FD85807" w:rsidR="003D63E1" w:rsidRDefault="003D63E1" w:rsidP="00AB4E82">
      <w:pPr>
        <w:spacing w:line="240" w:lineRule="auto"/>
      </w:pPr>
    </w:p>
    <w:p w14:paraId="29B6002D" w14:textId="3DEB1BEF" w:rsidR="00035D6A" w:rsidRDefault="00035D6A" w:rsidP="00035D6A">
      <w:pPr>
        <w:spacing w:line="240" w:lineRule="auto"/>
        <w:jc w:val="center"/>
      </w:pPr>
      <w:r>
        <w:t>Fig 4.3: User login view</w:t>
      </w:r>
    </w:p>
    <w:p w14:paraId="02D5239A" w14:textId="77777777" w:rsidR="00465217" w:rsidRDefault="00465217" w:rsidP="00AB4E82">
      <w:pPr>
        <w:spacing w:line="240" w:lineRule="auto"/>
      </w:pPr>
    </w:p>
    <w:p w14:paraId="207746C3" w14:textId="6BD03EA6" w:rsidR="003D63E1" w:rsidRDefault="003D63E1" w:rsidP="00AB4E82">
      <w:pPr>
        <w:spacing w:line="240" w:lineRule="auto"/>
        <w:jc w:val="center"/>
      </w:pPr>
      <w:r>
        <w:rPr>
          <w:noProof/>
        </w:rPr>
        <w:drawing>
          <wp:inline distT="0" distB="0" distL="0" distR="0" wp14:anchorId="54E12E02" wp14:editId="4F1C64BA">
            <wp:extent cx="4876800" cy="2647282"/>
            <wp:effectExtent l="0" t="0" r="0" b="127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7924" cy="2658749"/>
                    </a:xfrm>
                    <a:prstGeom prst="rect">
                      <a:avLst/>
                    </a:prstGeom>
                  </pic:spPr>
                </pic:pic>
              </a:graphicData>
            </a:graphic>
          </wp:inline>
        </w:drawing>
      </w:r>
    </w:p>
    <w:p w14:paraId="2F005BA5" w14:textId="0F511415" w:rsidR="003D63E1" w:rsidRDefault="003D63E1" w:rsidP="00AB4E82">
      <w:pPr>
        <w:spacing w:line="240" w:lineRule="auto"/>
        <w:jc w:val="center"/>
      </w:pPr>
    </w:p>
    <w:p w14:paraId="347C1B4F" w14:textId="22C53B9D" w:rsidR="00035D6A" w:rsidRDefault="00035D6A" w:rsidP="00AB4E82">
      <w:pPr>
        <w:spacing w:line="240" w:lineRule="auto"/>
        <w:jc w:val="center"/>
      </w:pPr>
      <w:r>
        <w:t xml:space="preserve">Fig 4.4: </w:t>
      </w:r>
      <w:r w:rsidR="001E1E9E">
        <w:t>Node list connected with Gateway</w:t>
      </w:r>
      <w:r>
        <w:t xml:space="preserve"> option from the portal</w:t>
      </w:r>
    </w:p>
    <w:p w14:paraId="17F4C88B" w14:textId="24BE3285" w:rsidR="003D63E1" w:rsidRDefault="003D63E1" w:rsidP="00AB4E82">
      <w:pPr>
        <w:spacing w:line="240" w:lineRule="auto"/>
        <w:jc w:val="center"/>
      </w:pPr>
    </w:p>
    <w:p w14:paraId="63ECEB4A" w14:textId="130B6D19" w:rsidR="003D63E1" w:rsidRDefault="003D63E1" w:rsidP="00465217">
      <w:pPr>
        <w:spacing w:line="240" w:lineRule="auto"/>
        <w:ind w:firstLine="0"/>
      </w:pPr>
    </w:p>
    <w:p w14:paraId="38650B2F" w14:textId="176ADF45" w:rsidR="003D63E1" w:rsidRDefault="003D63E1" w:rsidP="00AB4E82">
      <w:pPr>
        <w:spacing w:line="240" w:lineRule="auto"/>
        <w:jc w:val="center"/>
      </w:pPr>
    </w:p>
    <w:p w14:paraId="3509C89D" w14:textId="77777777" w:rsidR="003D63E1" w:rsidRDefault="003D63E1" w:rsidP="00AB4E82">
      <w:pPr>
        <w:spacing w:line="240" w:lineRule="auto"/>
        <w:jc w:val="center"/>
      </w:pPr>
    </w:p>
    <w:p w14:paraId="0187B2FA" w14:textId="157E4DA3" w:rsidR="00035D6A" w:rsidRDefault="003D63E1" w:rsidP="00035D6A">
      <w:pPr>
        <w:spacing w:line="240" w:lineRule="auto"/>
        <w:jc w:val="center"/>
      </w:pPr>
      <w:r>
        <w:rPr>
          <w:noProof/>
        </w:rPr>
        <w:drawing>
          <wp:inline distT="0" distB="0" distL="0" distR="0" wp14:anchorId="3CCBB771" wp14:editId="130DDA52">
            <wp:extent cx="5147608" cy="28956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52916" cy="2898586"/>
                    </a:xfrm>
                    <a:prstGeom prst="rect">
                      <a:avLst/>
                    </a:prstGeom>
                  </pic:spPr>
                </pic:pic>
              </a:graphicData>
            </a:graphic>
          </wp:inline>
        </w:drawing>
      </w:r>
      <w:bookmarkStart w:id="53" w:name="_Toc123920492"/>
      <w:bookmarkStart w:id="54" w:name="_Toc123921185"/>
    </w:p>
    <w:p w14:paraId="29753424" w14:textId="105E1F53" w:rsidR="00035D6A" w:rsidRDefault="00035D6A" w:rsidP="00035D6A">
      <w:pPr>
        <w:spacing w:line="240" w:lineRule="auto"/>
        <w:jc w:val="center"/>
      </w:pPr>
    </w:p>
    <w:p w14:paraId="05E46941" w14:textId="1DD564D8" w:rsidR="00035D6A" w:rsidRDefault="00035D6A" w:rsidP="00035D6A">
      <w:pPr>
        <w:spacing w:line="240" w:lineRule="auto"/>
        <w:jc w:val="center"/>
      </w:pPr>
      <w:r>
        <w:t xml:space="preserve">Fig 4.5: </w:t>
      </w:r>
      <w:r w:rsidR="001E1E9E">
        <w:t>Moisture graph of single device at new portal</w:t>
      </w:r>
    </w:p>
    <w:p w14:paraId="20E39DDE" w14:textId="77777777" w:rsidR="00035D6A" w:rsidRDefault="00035D6A" w:rsidP="00035D6A">
      <w:pPr>
        <w:spacing w:line="240" w:lineRule="auto"/>
        <w:jc w:val="center"/>
      </w:pPr>
    </w:p>
    <w:bookmarkEnd w:id="53"/>
    <w:bookmarkEnd w:id="54"/>
    <w:p w14:paraId="5127F849" w14:textId="2BA5DF8F" w:rsidR="00035D6A" w:rsidRPr="002C729C" w:rsidRDefault="00035D6A" w:rsidP="00035D6A">
      <w:pPr>
        <w:pStyle w:val="Heading2"/>
        <w:jc w:val="left"/>
      </w:pPr>
      <w:r>
        <w:t>Schematic Development</w:t>
      </w:r>
    </w:p>
    <w:p w14:paraId="662D6686" w14:textId="77777777" w:rsidR="002A1089" w:rsidRPr="00C36468" w:rsidRDefault="002A1089" w:rsidP="00AB4E82">
      <w:pPr>
        <w:spacing w:line="240" w:lineRule="auto"/>
      </w:pPr>
    </w:p>
    <w:p w14:paraId="76C3225B" w14:textId="2892A303" w:rsidR="002A1089" w:rsidRPr="006442CC" w:rsidRDefault="002712B5" w:rsidP="002712B5">
      <w:pPr>
        <w:pStyle w:val="Heading3"/>
        <w:numPr>
          <w:ilvl w:val="0"/>
          <w:numId w:val="0"/>
        </w:numPr>
        <w:jc w:val="left"/>
        <w:rPr>
          <w:i w:val="0"/>
          <w:iCs/>
        </w:rPr>
      </w:pPr>
      <w:r w:rsidRPr="006442CC">
        <w:rPr>
          <w:i w:val="0"/>
          <w:iCs/>
        </w:rPr>
        <w:t xml:space="preserve">4.3.1 </w:t>
      </w:r>
      <w:bookmarkStart w:id="55" w:name="_Toc123920493"/>
      <w:bookmarkStart w:id="56" w:name="_Toc123921186"/>
      <w:r w:rsidR="002A1089" w:rsidRPr="006442CC">
        <w:rPr>
          <w:i w:val="0"/>
          <w:iCs/>
        </w:rPr>
        <w:t>Gateway PCB</w:t>
      </w:r>
      <w:bookmarkEnd w:id="55"/>
      <w:bookmarkEnd w:id="56"/>
      <w:r w:rsidR="002A1089" w:rsidRPr="006442CC">
        <w:rPr>
          <w:i w:val="0"/>
          <w:iCs/>
        </w:rPr>
        <w:t xml:space="preserve"> </w:t>
      </w:r>
    </w:p>
    <w:p w14:paraId="1C847133" w14:textId="77777777" w:rsidR="001F2456" w:rsidRPr="001F2456" w:rsidRDefault="001F2456" w:rsidP="001F2456">
      <w:pPr>
        <w:pStyle w:val="1parag"/>
      </w:pPr>
    </w:p>
    <w:p w14:paraId="57CC7136" w14:textId="77777777" w:rsidR="007547C3" w:rsidRDefault="007547C3" w:rsidP="007547C3">
      <w:pPr>
        <w:spacing w:line="240" w:lineRule="auto"/>
        <w:ind w:firstLine="0"/>
      </w:pPr>
      <w:r>
        <w:t>The gateway PCB, or printed circuit board, is a device that is designed to support both old and new devices that communicate wirelessly. It is installed in a field and is responsible for validating data packets from nodes, identifying the server, and sending the data to both old and new portals. In addition, the gateway PCB is designed to handle any problems that may have existed in the previous system.</w:t>
      </w:r>
    </w:p>
    <w:p w14:paraId="59200832" w14:textId="77777777" w:rsidR="007547C3" w:rsidRDefault="007547C3" w:rsidP="007547C3">
      <w:pPr>
        <w:spacing w:line="240" w:lineRule="auto"/>
        <w:ind w:firstLine="0"/>
      </w:pPr>
    </w:p>
    <w:p w14:paraId="3CE74F5D" w14:textId="77777777" w:rsidR="007547C3" w:rsidRDefault="007547C3" w:rsidP="007547C3">
      <w:pPr>
        <w:spacing w:line="240" w:lineRule="auto"/>
        <w:ind w:firstLine="0"/>
      </w:pPr>
      <w:r>
        <w:t xml:space="preserve">The gateway PCB has several different components, including a power schematic, control schematic, GSM schematic, </w:t>
      </w:r>
      <w:proofErr w:type="spellStart"/>
      <w:r>
        <w:t>LoRA</w:t>
      </w:r>
      <w:proofErr w:type="spellEnd"/>
      <w:r>
        <w:t xml:space="preserve"> schematic, and connection schematic. The power schematic is responsible for ensuring that the device has a reliable power source and can function correctly. The control schematic is responsible for controlling the various components of the device and ensuring that they work together smoothly. The GSM schematic is responsible for managing communication over a cellular network, while the </w:t>
      </w:r>
      <w:proofErr w:type="spellStart"/>
      <w:r>
        <w:t>LoRA</w:t>
      </w:r>
      <w:proofErr w:type="spellEnd"/>
      <w:r>
        <w:t xml:space="preserve"> schematic is responsible for managing communication over a long-range wireless network. The connection schematic is responsible for ensuring that the device can connect to other devices and systems as needed.</w:t>
      </w:r>
    </w:p>
    <w:p w14:paraId="10DC7D87" w14:textId="77777777" w:rsidR="007547C3" w:rsidRDefault="007547C3" w:rsidP="007547C3">
      <w:pPr>
        <w:spacing w:line="240" w:lineRule="auto"/>
        <w:ind w:firstLine="0"/>
      </w:pPr>
    </w:p>
    <w:p w14:paraId="779B40C8" w14:textId="21A17D30" w:rsidR="001F2456" w:rsidRDefault="007547C3" w:rsidP="007547C3">
      <w:pPr>
        <w:spacing w:line="240" w:lineRule="auto"/>
        <w:ind w:firstLine="0"/>
      </w:pPr>
      <w:r>
        <w:t>The gateway PCB also has a front and back view, which provide detailed information about the layout and design of the device. The front view typically shows the various components and their locations, while the back view provides a more detailed look at the PCB board and how it is constructed.</w:t>
      </w:r>
    </w:p>
    <w:p w14:paraId="4B4C6D3C" w14:textId="77777777" w:rsidR="007547C3" w:rsidRDefault="007547C3" w:rsidP="007547C3">
      <w:pPr>
        <w:spacing w:line="240" w:lineRule="auto"/>
        <w:ind w:firstLine="0"/>
      </w:pPr>
    </w:p>
    <w:p w14:paraId="3857FAC7" w14:textId="29EFBB70" w:rsidR="00AB4E82" w:rsidRDefault="002A1089" w:rsidP="00AB4E82">
      <w:pPr>
        <w:spacing w:line="240" w:lineRule="auto"/>
        <w:jc w:val="center"/>
      </w:pPr>
      <w:r>
        <w:rPr>
          <w:noProof/>
        </w:rPr>
        <w:lastRenderedPageBreak/>
        <w:drawing>
          <wp:inline distT="0" distB="0" distL="0" distR="0" wp14:anchorId="5BE8B6FF" wp14:editId="1840E745">
            <wp:extent cx="4259580" cy="2814986"/>
            <wp:effectExtent l="0" t="0" r="7620" b="4445"/>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72985" cy="2823845"/>
                    </a:xfrm>
                    <a:prstGeom prst="rect">
                      <a:avLst/>
                    </a:prstGeom>
                  </pic:spPr>
                </pic:pic>
              </a:graphicData>
            </a:graphic>
          </wp:inline>
        </w:drawing>
      </w:r>
    </w:p>
    <w:p w14:paraId="6CF68BAE" w14:textId="1E8A7229" w:rsidR="00AB4E82" w:rsidRDefault="00AB4E82" w:rsidP="00AB4E82">
      <w:pPr>
        <w:spacing w:line="240" w:lineRule="auto"/>
        <w:jc w:val="center"/>
      </w:pPr>
    </w:p>
    <w:p w14:paraId="404A5182" w14:textId="190A0404" w:rsidR="001E1E9E" w:rsidRDefault="001E1E9E" w:rsidP="00AB4E82">
      <w:pPr>
        <w:spacing w:line="240" w:lineRule="auto"/>
        <w:jc w:val="center"/>
      </w:pPr>
      <w:r>
        <w:t>Fig 4.6: Power schematic</w:t>
      </w:r>
    </w:p>
    <w:p w14:paraId="3048C49A" w14:textId="77777777" w:rsidR="001E1E9E" w:rsidRDefault="001E1E9E" w:rsidP="00AB4E82">
      <w:pPr>
        <w:spacing w:line="240" w:lineRule="auto"/>
        <w:jc w:val="center"/>
      </w:pPr>
    </w:p>
    <w:p w14:paraId="7DE906CF" w14:textId="3BC4C682" w:rsidR="00AB4E82" w:rsidRDefault="002A1089" w:rsidP="00AB4E82">
      <w:pPr>
        <w:spacing w:line="240" w:lineRule="auto"/>
        <w:jc w:val="center"/>
      </w:pPr>
      <w:r>
        <w:rPr>
          <w:noProof/>
        </w:rPr>
        <w:drawing>
          <wp:inline distT="0" distB="0" distL="0" distR="0" wp14:anchorId="283088CA" wp14:editId="44062BA2">
            <wp:extent cx="4604732" cy="3307080"/>
            <wp:effectExtent l="0" t="0" r="5715" b="762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2660" cy="3312774"/>
                    </a:xfrm>
                    <a:prstGeom prst="rect">
                      <a:avLst/>
                    </a:prstGeom>
                  </pic:spPr>
                </pic:pic>
              </a:graphicData>
            </a:graphic>
          </wp:inline>
        </w:drawing>
      </w:r>
    </w:p>
    <w:p w14:paraId="07004F35" w14:textId="31EB5FE6" w:rsidR="001E1E9E" w:rsidRDefault="001E1E9E" w:rsidP="00AB4E82">
      <w:pPr>
        <w:spacing w:line="240" w:lineRule="auto"/>
        <w:jc w:val="center"/>
      </w:pPr>
    </w:p>
    <w:p w14:paraId="2DCAC483" w14:textId="48EB6C35" w:rsidR="001E1E9E" w:rsidRDefault="001E1E9E" w:rsidP="00AB4E82">
      <w:pPr>
        <w:spacing w:line="240" w:lineRule="auto"/>
        <w:jc w:val="center"/>
      </w:pPr>
      <w:r>
        <w:t>Fig 4.7: Control Schematic</w:t>
      </w:r>
    </w:p>
    <w:p w14:paraId="0FD96B2B" w14:textId="0AA3169B" w:rsidR="00AB4E82" w:rsidRDefault="002A1089" w:rsidP="00AB4E82">
      <w:pPr>
        <w:spacing w:line="240" w:lineRule="auto"/>
        <w:jc w:val="center"/>
      </w:pPr>
      <w:r>
        <w:rPr>
          <w:noProof/>
        </w:rPr>
        <w:lastRenderedPageBreak/>
        <w:drawing>
          <wp:inline distT="0" distB="0" distL="0" distR="0" wp14:anchorId="253FAD1E" wp14:editId="4BCD6C9D">
            <wp:extent cx="5321855" cy="3822700"/>
            <wp:effectExtent l="0" t="0" r="0" b="635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2845" cy="3830594"/>
                    </a:xfrm>
                    <a:prstGeom prst="rect">
                      <a:avLst/>
                    </a:prstGeom>
                  </pic:spPr>
                </pic:pic>
              </a:graphicData>
            </a:graphic>
          </wp:inline>
        </w:drawing>
      </w:r>
    </w:p>
    <w:p w14:paraId="2DA6FA9F" w14:textId="79E97615" w:rsidR="001E1E9E" w:rsidRDefault="001E1E9E" w:rsidP="00AB4E82">
      <w:pPr>
        <w:spacing w:line="240" w:lineRule="auto"/>
        <w:jc w:val="center"/>
      </w:pPr>
    </w:p>
    <w:p w14:paraId="0C63F90C" w14:textId="122B3F75" w:rsidR="001E1E9E" w:rsidRDefault="001E1E9E" w:rsidP="00AB4E82">
      <w:pPr>
        <w:spacing w:line="240" w:lineRule="auto"/>
        <w:jc w:val="center"/>
      </w:pPr>
      <w:r>
        <w:t>Fig 4.8: GSM schematic</w:t>
      </w:r>
    </w:p>
    <w:p w14:paraId="1D2FA01F" w14:textId="77777777" w:rsidR="00AB4E82" w:rsidRDefault="00AB4E82" w:rsidP="00AB4E82">
      <w:pPr>
        <w:spacing w:line="240" w:lineRule="auto"/>
        <w:jc w:val="center"/>
      </w:pPr>
    </w:p>
    <w:p w14:paraId="5BA8015C" w14:textId="54E15BE6" w:rsidR="00AB4E82" w:rsidRDefault="002A1089" w:rsidP="00AB4E82">
      <w:pPr>
        <w:spacing w:line="240" w:lineRule="auto"/>
        <w:jc w:val="center"/>
      </w:pPr>
      <w:r>
        <w:rPr>
          <w:noProof/>
        </w:rPr>
        <w:drawing>
          <wp:inline distT="0" distB="0" distL="0" distR="0" wp14:anchorId="7125BBB7" wp14:editId="5E1AA7BB">
            <wp:extent cx="5511800" cy="3642529"/>
            <wp:effectExtent l="0" t="0" r="0" b="0"/>
            <wp:docPr id="18" name="Picture 18"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 schematic&#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6333" cy="3652133"/>
                    </a:xfrm>
                    <a:prstGeom prst="rect">
                      <a:avLst/>
                    </a:prstGeom>
                  </pic:spPr>
                </pic:pic>
              </a:graphicData>
            </a:graphic>
          </wp:inline>
        </w:drawing>
      </w:r>
    </w:p>
    <w:p w14:paraId="648F785E" w14:textId="6F09AAFA" w:rsidR="001E1E9E" w:rsidRDefault="001E1E9E" w:rsidP="00AB4E82">
      <w:pPr>
        <w:spacing w:line="240" w:lineRule="auto"/>
        <w:jc w:val="center"/>
      </w:pPr>
    </w:p>
    <w:p w14:paraId="60F12A2F" w14:textId="0728A7CB" w:rsidR="001E1E9E" w:rsidRDefault="001E1E9E" w:rsidP="00AB4E82">
      <w:pPr>
        <w:spacing w:line="240" w:lineRule="auto"/>
        <w:jc w:val="center"/>
      </w:pPr>
      <w:r>
        <w:t xml:space="preserve">Fig 4.9: </w:t>
      </w:r>
      <w:proofErr w:type="spellStart"/>
      <w:r>
        <w:t>LoRA</w:t>
      </w:r>
      <w:proofErr w:type="spellEnd"/>
      <w:r>
        <w:t xml:space="preserve"> schematic</w:t>
      </w:r>
    </w:p>
    <w:p w14:paraId="2B25A08B" w14:textId="004977E3" w:rsidR="00AB4E82" w:rsidRDefault="002A1089" w:rsidP="00AB4E82">
      <w:pPr>
        <w:spacing w:line="240" w:lineRule="auto"/>
        <w:jc w:val="center"/>
      </w:pPr>
      <w:r>
        <w:rPr>
          <w:noProof/>
        </w:rPr>
        <w:lastRenderedPageBreak/>
        <w:drawing>
          <wp:inline distT="0" distB="0" distL="0" distR="0" wp14:anchorId="0845415F" wp14:editId="16503017">
            <wp:extent cx="4760451" cy="3131820"/>
            <wp:effectExtent l="0" t="0" r="254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9873" cy="3138019"/>
                    </a:xfrm>
                    <a:prstGeom prst="rect">
                      <a:avLst/>
                    </a:prstGeom>
                  </pic:spPr>
                </pic:pic>
              </a:graphicData>
            </a:graphic>
          </wp:inline>
        </w:drawing>
      </w:r>
    </w:p>
    <w:p w14:paraId="1D88F20C" w14:textId="1D51A0C6" w:rsidR="00AB4E82" w:rsidRDefault="00AB4E82" w:rsidP="00AB4E82">
      <w:pPr>
        <w:spacing w:line="240" w:lineRule="auto"/>
        <w:jc w:val="center"/>
      </w:pPr>
    </w:p>
    <w:p w14:paraId="5F918B2B" w14:textId="3C09CC67" w:rsidR="001E1E9E" w:rsidRDefault="001E1E9E" w:rsidP="00AB4E82">
      <w:pPr>
        <w:spacing w:line="240" w:lineRule="auto"/>
        <w:jc w:val="center"/>
      </w:pPr>
      <w:r>
        <w:t>Fig4.10: Connection Schematic</w:t>
      </w:r>
    </w:p>
    <w:p w14:paraId="5EF36EEC" w14:textId="77777777" w:rsidR="001E1E9E" w:rsidRDefault="001E1E9E" w:rsidP="00AB4E82">
      <w:pPr>
        <w:spacing w:line="240" w:lineRule="auto"/>
        <w:jc w:val="center"/>
      </w:pPr>
    </w:p>
    <w:p w14:paraId="6BF86C24" w14:textId="3BF3416E" w:rsidR="00AB4E82" w:rsidRDefault="002A1089" w:rsidP="00AB4E82">
      <w:pPr>
        <w:spacing w:line="240" w:lineRule="auto"/>
        <w:jc w:val="center"/>
      </w:pPr>
      <w:r>
        <w:rPr>
          <w:noProof/>
        </w:rPr>
        <w:drawing>
          <wp:inline distT="0" distB="0" distL="0" distR="0" wp14:anchorId="6A8F6595" wp14:editId="5B2B19CD">
            <wp:extent cx="5295900" cy="3741579"/>
            <wp:effectExtent l="0" t="0" r="0" b="0"/>
            <wp:docPr id="20" name="Picture 20"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circui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04922" cy="3747953"/>
                    </a:xfrm>
                    <a:prstGeom prst="rect">
                      <a:avLst/>
                    </a:prstGeom>
                  </pic:spPr>
                </pic:pic>
              </a:graphicData>
            </a:graphic>
          </wp:inline>
        </w:drawing>
      </w:r>
    </w:p>
    <w:p w14:paraId="7E21EFCD" w14:textId="76F97951" w:rsidR="001E1E9E" w:rsidRDefault="001E1E9E" w:rsidP="00AB4E82">
      <w:pPr>
        <w:spacing w:line="240" w:lineRule="auto"/>
        <w:jc w:val="center"/>
      </w:pPr>
    </w:p>
    <w:p w14:paraId="5BAFFD5A" w14:textId="18A4D4CE" w:rsidR="001E1E9E" w:rsidRDefault="001E1E9E" w:rsidP="00AB4E82">
      <w:pPr>
        <w:spacing w:line="240" w:lineRule="auto"/>
        <w:jc w:val="center"/>
      </w:pPr>
      <w:r>
        <w:t>Fig 4.11: PCB front view</w:t>
      </w:r>
    </w:p>
    <w:p w14:paraId="58AEF59D" w14:textId="1E4F86F0" w:rsidR="002A1089" w:rsidRDefault="002A1089" w:rsidP="00AB4E82">
      <w:pPr>
        <w:spacing w:line="240" w:lineRule="auto"/>
        <w:jc w:val="center"/>
      </w:pPr>
      <w:r>
        <w:rPr>
          <w:noProof/>
        </w:rPr>
        <w:lastRenderedPageBreak/>
        <w:drawing>
          <wp:inline distT="0" distB="0" distL="0" distR="0" wp14:anchorId="390569DF" wp14:editId="2E97E70E">
            <wp:extent cx="4823460" cy="3407799"/>
            <wp:effectExtent l="0" t="0" r="0" b="2540"/>
            <wp:docPr id="21" name="Picture 2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circuit board&#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40120" cy="3419569"/>
                    </a:xfrm>
                    <a:prstGeom prst="rect">
                      <a:avLst/>
                    </a:prstGeom>
                  </pic:spPr>
                </pic:pic>
              </a:graphicData>
            </a:graphic>
          </wp:inline>
        </w:drawing>
      </w:r>
    </w:p>
    <w:p w14:paraId="58838403" w14:textId="24D67C97" w:rsidR="002A1089" w:rsidRDefault="001E1E9E" w:rsidP="001E1E9E">
      <w:pPr>
        <w:spacing w:line="240" w:lineRule="auto"/>
        <w:ind w:firstLine="0"/>
        <w:jc w:val="center"/>
      </w:pPr>
      <w:bookmarkStart w:id="57" w:name="_Toc533086944"/>
      <w:bookmarkStart w:id="58" w:name="_Toc533162520"/>
      <w:r>
        <w:t>Fig</w:t>
      </w:r>
      <w:r w:rsidR="00E35865">
        <w:t>4.12</w:t>
      </w:r>
      <w:r>
        <w:t>: PCB Back view</w:t>
      </w:r>
    </w:p>
    <w:p w14:paraId="486C5981" w14:textId="77777777" w:rsidR="002A1089" w:rsidRPr="00C36468" w:rsidRDefault="002A1089" w:rsidP="00AB4E82">
      <w:pPr>
        <w:spacing w:line="240" w:lineRule="auto"/>
      </w:pPr>
    </w:p>
    <w:p w14:paraId="7FB291B6" w14:textId="71B2CB56" w:rsidR="002A1089" w:rsidRPr="006442CC" w:rsidRDefault="002A1089" w:rsidP="002712B5">
      <w:pPr>
        <w:pStyle w:val="Heading3"/>
        <w:numPr>
          <w:ilvl w:val="2"/>
          <w:numId w:val="19"/>
        </w:numPr>
        <w:tabs>
          <w:tab w:val="clear" w:pos="3839"/>
        </w:tabs>
        <w:ind w:left="709"/>
        <w:jc w:val="left"/>
        <w:rPr>
          <w:i w:val="0"/>
          <w:iCs/>
        </w:rPr>
      </w:pPr>
      <w:bookmarkStart w:id="59" w:name="_Toc123920494"/>
      <w:bookmarkStart w:id="60" w:name="_Toc123921187"/>
      <w:r w:rsidRPr="006442CC">
        <w:rPr>
          <w:i w:val="0"/>
          <w:iCs/>
        </w:rPr>
        <w:t>Updated Node PCB</w:t>
      </w:r>
      <w:bookmarkEnd w:id="59"/>
      <w:bookmarkEnd w:id="60"/>
      <w:r w:rsidRPr="006442CC">
        <w:rPr>
          <w:i w:val="0"/>
          <w:iCs/>
        </w:rPr>
        <w:t xml:space="preserve"> </w:t>
      </w:r>
    </w:p>
    <w:p w14:paraId="5C020B71" w14:textId="03767394" w:rsidR="002A1089" w:rsidRDefault="002A1089" w:rsidP="00AB4E82">
      <w:pPr>
        <w:pStyle w:val="1parag"/>
        <w:spacing w:line="240" w:lineRule="auto"/>
      </w:pPr>
    </w:p>
    <w:p w14:paraId="4999BC5A" w14:textId="203FDB41" w:rsidR="00465217" w:rsidRDefault="00465217" w:rsidP="00465217">
      <w:pPr>
        <w:spacing w:line="240" w:lineRule="auto"/>
        <w:ind w:firstLine="0"/>
      </w:pPr>
      <w:r>
        <w:t xml:space="preserve">The PCB showed in figure is the final design of a PCB that is designed to support multiple sensors. This means that it can be used with a variety of different sensors that may have different interface requirements, such as serial, SPI, I2C, </w:t>
      </w:r>
      <w:proofErr w:type="spellStart"/>
      <w:r>
        <w:t>analog</w:t>
      </w:r>
      <w:proofErr w:type="spellEnd"/>
      <w:r>
        <w:t>, or digital interfaces. The PCB is designed to be attached to a node PCB, which is a separate device that is used to connect sensors and other devices to a network or system.</w:t>
      </w:r>
    </w:p>
    <w:p w14:paraId="29DB9353" w14:textId="77777777" w:rsidR="00465217" w:rsidRDefault="00465217" w:rsidP="00465217">
      <w:pPr>
        <w:spacing w:line="240" w:lineRule="auto"/>
      </w:pPr>
    </w:p>
    <w:p w14:paraId="5710D47D" w14:textId="59A757A2" w:rsidR="002A1089" w:rsidRDefault="00465217" w:rsidP="00465217">
      <w:pPr>
        <w:spacing w:line="240" w:lineRule="auto"/>
        <w:ind w:firstLine="0"/>
      </w:pPr>
      <w:r>
        <w:t xml:space="preserve">The ability to support multiple types of sensors with multiple interface options is a key feature of this PCB, as it allows it to be used in a wide range of applications and environments. By providing support for different interface types, the PCB </w:t>
      </w:r>
      <w:proofErr w:type="gramStart"/>
      <w:r>
        <w:t>is able to</w:t>
      </w:r>
      <w:proofErr w:type="gramEnd"/>
      <w:r>
        <w:t xml:space="preserve"> communicate with a wide range of sensors and devices, making it a versatile and flexible component that can be used in a variety of different systems and applications. Overall, the design of this PCB is intended to provide a reliable and flexible platform for attaching and communicating with multiple sensors in a variety of different settings.</w:t>
      </w:r>
    </w:p>
    <w:p w14:paraId="03D9D71E" w14:textId="77777777" w:rsidR="00465217" w:rsidRDefault="00465217" w:rsidP="00465217">
      <w:pPr>
        <w:spacing w:line="240" w:lineRule="auto"/>
        <w:ind w:firstLine="0"/>
      </w:pPr>
    </w:p>
    <w:p w14:paraId="6A18619F" w14:textId="249E782D" w:rsidR="00AB4E82" w:rsidRDefault="00AB4E82" w:rsidP="00283551">
      <w:pPr>
        <w:spacing w:line="240" w:lineRule="auto"/>
        <w:jc w:val="center"/>
      </w:pPr>
      <w:r>
        <w:rPr>
          <w:noProof/>
        </w:rPr>
        <w:lastRenderedPageBreak/>
        <w:drawing>
          <wp:inline distT="0" distB="0" distL="0" distR="0" wp14:anchorId="50F20516" wp14:editId="3BD3795F">
            <wp:extent cx="4259580" cy="3011762"/>
            <wp:effectExtent l="0" t="0" r="762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9298" cy="3039845"/>
                    </a:xfrm>
                    <a:prstGeom prst="rect">
                      <a:avLst/>
                    </a:prstGeom>
                  </pic:spPr>
                </pic:pic>
              </a:graphicData>
            </a:graphic>
          </wp:inline>
        </w:drawing>
      </w:r>
    </w:p>
    <w:p w14:paraId="6E750F4A" w14:textId="1BD88BE3" w:rsidR="00E35865" w:rsidRDefault="00E35865" w:rsidP="00283551">
      <w:pPr>
        <w:spacing w:line="240" w:lineRule="auto"/>
        <w:jc w:val="center"/>
      </w:pPr>
    </w:p>
    <w:p w14:paraId="5D7B3CA2" w14:textId="40DD341D" w:rsidR="00E35865" w:rsidRDefault="00E35865" w:rsidP="00283551">
      <w:pPr>
        <w:spacing w:line="240" w:lineRule="auto"/>
        <w:jc w:val="center"/>
      </w:pPr>
      <w:r>
        <w:t>Fig 4.13: New node PCB schematic</w:t>
      </w:r>
    </w:p>
    <w:p w14:paraId="78482DF2" w14:textId="77777777" w:rsidR="00AB4E82" w:rsidRDefault="00AB4E82" w:rsidP="00AB4E82">
      <w:pPr>
        <w:spacing w:line="240" w:lineRule="auto"/>
      </w:pPr>
    </w:p>
    <w:p w14:paraId="1B8A50DD" w14:textId="7DBC7DCA" w:rsidR="002A1089" w:rsidRDefault="00AB4E82" w:rsidP="00283551">
      <w:pPr>
        <w:spacing w:line="240" w:lineRule="auto"/>
        <w:jc w:val="center"/>
      </w:pPr>
      <w:r>
        <w:rPr>
          <w:noProof/>
        </w:rPr>
        <w:drawing>
          <wp:inline distT="0" distB="0" distL="0" distR="0" wp14:anchorId="65557CE3" wp14:editId="15923240">
            <wp:extent cx="4338154" cy="3223260"/>
            <wp:effectExtent l="0" t="0" r="5715"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66811" cy="3244552"/>
                    </a:xfrm>
                    <a:prstGeom prst="rect">
                      <a:avLst/>
                    </a:prstGeom>
                  </pic:spPr>
                </pic:pic>
              </a:graphicData>
            </a:graphic>
          </wp:inline>
        </w:drawing>
      </w:r>
    </w:p>
    <w:p w14:paraId="4332B82D" w14:textId="71A4794A" w:rsidR="00465217" w:rsidRDefault="00E35865" w:rsidP="00E35865">
      <w:pPr>
        <w:spacing w:line="240" w:lineRule="auto"/>
        <w:jc w:val="center"/>
      </w:pPr>
      <w:r>
        <w:t>Fig 4.14: New Node connection schematic</w:t>
      </w:r>
    </w:p>
    <w:p w14:paraId="45340944" w14:textId="59ACC90F" w:rsidR="00465217" w:rsidRDefault="00465217" w:rsidP="00465217">
      <w:pPr>
        <w:spacing w:line="240" w:lineRule="auto"/>
        <w:jc w:val="center"/>
      </w:pPr>
      <w:r w:rsidRPr="00465217">
        <w:rPr>
          <w:noProof/>
        </w:rPr>
        <w:lastRenderedPageBreak/>
        <w:drawing>
          <wp:inline distT="0" distB="0" distL="0" distR="0" wp14:anchorId="69EBE2A4" wp14:editId="17D77473">
            <wp:extent cx="2362200" cy="4178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587" cy="4209362"/>
                    </a:xfrm>
                    <a:prstGeom prst="rect">
                      <a:avLst/>
                    </a:prstGeom>
                  </pic:spPr>
                </pic:pic>
              </a:graphicData>
            </a:graphic>
          </wp:inline>
        </w:drawing>
      </w:r>
    </w:p>
    <w:p w14:paraId="54AA21CF" w14:textId="4DCE08CA" w:rsidR="00283551" w:rsidRDefault="00283551" w:rsidP="00465217">
      <w:pPr>
        <w:spacing w:line="240" w:lineRule="auto"/>
        <w:jc w:val="center"/>
      </w:pPr>
    </w:p>
    <w:p w14:paraId="7433FF6D" w14:textId="005A7F23" w:rsidR="00E35865" w:rsidRDefault="00E35865" w:rsidP="00465217">
      <w:pPr>
        <w:spacing w:line="240" w:lineRule="auto"/>
        <w:jc w:val="center"/>
      </w:pPr>
      <w:r>
        <w:t>Fig 4.15: Actual picture of the new device</w:t>
      </w:r>
    </w:p>
    <w:p w14:paraId="2ACC1318" w14:textId="77777777" w:rsidR="00E35865" w:rsidRDefault="00E35865" w:rsidP="00465217">
      <w:pPr>
        <w:spacing w:line="240" w:lineRule="auto"/>
        <w:jc w:val="center"/>
      </w:pPr>
    </w:p>
    <w:p w14:paraId="582AA044" w14:textId="505FEFC9" w:rsidR="00283551" w:rsidRDefault="00283551" w:rsidP="00283551">
      <w:pPr>
        <w:spacing w:line="240" w:lineRule="auto"/>
        <w:ind w:firstLine="0"/>
      </w:pPr>
      <w:r w:rsidRPr="00283551">
        <w:t>The described system consists of a node and a sensor. The node is a printed circuit board (PCB) that is mounted on top of the sensor, which is installed in the field to detect moisture levels in the soil. The node PCB is equipped with a LoRa module, which is used to transmit data collected by the sensor to a gateway. The sensor is located at the bottom of the node setup, and is responsible for collecting moisture data from the soil. This data is then transmitted to the gateway via the LoRa module on the node PCB, allowing farmers to monitor soil moisture levels remotely. Overall, the described system allows for efficient and convenient monitoring of soil moisture levels in agricultural fields.</w:t>
      </w:r>
    </w:p>
    <w:p w14:paraId="0B7ED7B3" w14:textId="4371F3E6" w:rsidR="00283551" w:rsidRDefault="00283551" w:rsidP="00283551">
      <w:pPr>
        <w:spacing w:line="240" w:lineRule="auto"/>
        <w:ind w:firstLine="0"/>
      </w:pPr>
    </w:p>
    <w:p w14:paraId="60684C6F" w14:textId="57A616DE" w:rsidR="009D2ED0" w:rsidRDefault="009D2ED0" w:rsidP="009D2ED0">
      <w:pPr>
        <w:pStyle w:val="Heading1"/>
      </w:pPr>
      <w:r>
        <w:lastRenderedPageBreak/>
        <w:t>RaspbeRRY PI</w:t>
      </w:r>
      <w:r>
        <w:t xml:space="preserve"> Prototype</w:t>
      </w:r>
    </w:p>
    <w:p w14:paraId="3F77F4F9" w14:textId="77777777" w:rsidR="009D2ED0" w:rsidRDefault="009D2ED0" w:rsidP="009D2ED0">
      <w:pPr>
        <w:pStyle w:val="1parag"/>
      </w:pPr>
    </w:p>
    <w:p w14:paraId="19C81B24" w14:textId="44ED6A45" w:rsidR="009D2ED0" w:rsidRDefault="009D2ED0" w:rsidP="009D2ED0">
      <w:pPr>
        <w:pStyle w:val="1parag"/>
      </w:pPr>
      <w:r w:rsidRPr="009D2ED0">
        <w:t>The SWG-2 portal is currently lacking temperature and humidity data, but these features are planned to be included in an upcoming version. In anticipation of this update, a prototype has been developed to incorporate temperature, humidity, and moisture data</w:t>
      </w:r>
      <w:r>
        <w:t>.</w:t>
      </w:r>
    </w:p>
    <w:p w14:paraId="6312B155" w14:textId="5F29E2AB" w:rsidR="009D2ED0" w:rsidRDefault="009D2ED0" w:rsidP="009D2ED0"/>
    <w:p w14:paraId="0D4FB8E8" w14:textId="17B7B6D3" w:rsidR="009D2ED0" w:rsidRDefault="009D2ED0" w:rsidP="009D2ED0">
      <w:pPr>
        <w:pStyle w:val="Heading2"/>
        <w:jc w:val="left"/>
      </w:pPr>
      <w:r>
        <w:t>Set up</w:t>
      </w:r>
    </w:p>
    <w:p w14:paraId="7DED6DA7" w14:textId="189497EE" w:rsidR="00E45A57" w:rsidRDefault="00E45A57" w:rsidP="00E45A57">
      <w:pPr>
        <w:pStyle w:val="1parag"/>
      </w:pPr>
    </w:p>
    <w:p w14:paraId="17954D78" w14:textId="75732513" w:rsidR="00E45A57" w:rsidRDefault="00E45A57" w:rsidP="00E45A57">
      <w:pPr>
        <w:ind w:firstLine="0"/>
      </w:pPr>
      <w:r w:rsidRPr="00E45A57">
        <w:t xml:space="preserve">The prototype was built using a Raspberry Pi version 2 in </w:t>
      </w:r>
      <w:r>
        <w:t>this</w:t>
      </w:r>
      <w:r w:rsidRPr="00E45A57">
        <w:t xml:space="preserve"> project. The Raspberry Pi was used to run a Python script that utilized the </w:t>
      </w:r>
      <w:proofErr w:type="spellStart"/>
      <w:r w:rsidRPr="00E45A57">
        <w:t>adafruit.DHT</w:t>
      </w:r>
      <w:proofErr w:type="spellEnd"/>
      <w:r w:rsidRPr="00E45A57">
        <w:t xml:space="preserve"> library to read data from the sensor pin. The </w:t>
      </w:r>
      <w:proofErr w:type="spellStart"/>
      <w:r w:rsidRPr="00E45A57">
        <w:t>adafruit.DHT</w:t>
      </w:r>
      <w:proofErr w:type="spellEnd"/>
      <w:r w:rsidRPr="00E45A57">
        <w:t xml:space="preserve"> library is a Python library specifically designed for reading data from DHT temperature and humidity sensors. It provides a simple and easy-to-use interface for accessing the sensor data. The prototype used this library to read the temperature and humidity data from the sensor and store it for future use.</w:t>
      </w:r>
    </w:p>
    <w:p w14:paraId="5D6244EF" w14:textId="1DFB688E" w:rsidR="00E45A57" w:rsidRDefault="00E45A57" w:rsidP="00E45A57">
      <w:pPr>
        <w:ind w:firstLine="0"/>
      </w:pPr>
    </w:p>
    <w:p w14:paraId="50E6E05C" w14:textId="430A50E7" w:rsidR="00E45A57" w:rsidRDefault="00E45A57" w:rsidP="00E45A57">
      <w:pPr>
        <w:ind w:firstLine="0"/>
      </w:pPr>
      <w:r w:rsidRPr="00E45A57">
        <w:t>The library provides functions for initializing a connection to the sensor and reading the temperature and humidity data. It also includes support for a variety of different DHT sensor models and can automatically detect the sensor type being used.</w:t>
      </w:r>
    </w:p>
    <w:p w14:paraId="7DCE73BF" w14:textId="743B71AD" w:rsidR="00473688" w:rsidRDefault="00473688" w:rsidP="00E45A57">
      <w:pPr>
        <w:ind w:firstLine="0"/>
      </w:pPr>
    </w:p>
    <w:p w14:paraId="2784ED77" w14:textId="40FE8B56" w:rsidR="00473688" w:rsidRDefault="00473688" w:rsidP="00473688">
      <w:pPr>
        <w:ind w:firstLine="0"/>
        <w:jc w:val="center"/>
      </w:pPr>
      <w:r>
        <w:rPr>
          <w:noProof/>
        </w:rPr>
        <w:drawing>
          <wp:inline distT="0" distB="0" distL="0" distR="0" wp14:anchorId="4B9B8703" wp14:editId="22B626E3">
            <wp:extent cx="5257800" cy="22872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8888" cy="2292036"/>
                    </a:xfrm>
                    <a:prstGeom prst="rect">
                      <a:avLst/>
                    </a:prstGeom>
                    <a:noFill/>
                    <a:ln>
                      <a:noFill/>
                    </a:ln>
                  </pic:spPr>
                </pic:pic>
              </a:graphicData>
            </a:graphic>
          </wp:inline>
        </w:drawing>
      </w:r>
    </w:p>
    <w:p w14:paraId="003436EA" w14:textId="6E2B6C39" w:rsidR="00473688" w:rsidRDefault="00473688" w:rsidP="00473688">
      <w:pPr>
        <w:ind w:firstLine="0"/>
        <w:jc w:val="center"/>
      </w:pPr>
    </w:p>
    <w:p w14:paraId="12E3AFE9" w14:textId="65DF151A" w:rsidR="00473688" w:rsidRDefault="00473688" w:rsidP="00473688">
      <w:pPr>
        <w:ind w:firstLine="0"/>
        <w:jc w:val="center"/>
      </w:pPr>
      <w:r>
        <w:t>Fig 6.1: Raspberry Pi Set up</w:t>
      </w:r>
    </w:p>
    <w:p w14:paraId="5AE37CAE" w14:textId="643318BE" w:rsidR="00E45A57" w:rsidRDefault="00E45A57" w:rsidP="00E45A57">
      <w:pPr>
        <w:ind w:firstLine="0"/>
      </w:pPr>
    </w:p>
    <w:p w14:paraId="34D60573" w14:textId="77777777" w:rsidR="00E45A57" w:rsidRPr="00E45A57" w:rsidRDefault="00E45A57" w:rsidP="00E45A57">
      <w:pPr>
        <w:ind w:firstLine="0"/>
      </w:pPr>
    </w:p>
    <w:p w14:paraId="46754DA9" w14:textId="6BAF0E2B" w:rsidR="009D2ED0" w:rsidRDefault="009D2ED0" w:rsidP="009D2ED0">
      <w:pPr>
        <w:pStyle w:val="Heading2"/>
        <w:jc w:val="left"/>
      </w:pPr>
      <w:r>
        <w:t>Reading the sensor data</w:t>
      </w:r>
    </w:p>
    <w:p w14:paraId="35BF7E29" w14:textId="0E57B78D" w:rsidR="00E45A57" w:rsidRDefault="00E45A57" w:rsidP="00E45A57">
      <w:pPr>
        <w:pStyle w:val="1parag"/>
      </w:pPr>
    </w:p>
    <w:p w14:paraId="562948BB" w14:textId="0EE800D3" w:rsidR="00E45A57" w:rsidRDefault="008D01A2" w:rsidP="00E45A57">
      <w:pPr>
        <w:ind w:firstLine="0"/>
      </w:pPr>
      <w:r w:rsidRPr="008D01A2">
        <w:t xml:space="preserve">We first initialized a connection to the sensor by specifying the sensor type and the pin number on the Raspberry Pi to which the sensor is connected. Once the connection was established, we used the library's functions to read the temperature and humidity data from the sensor. We used the </w:t>
      </w:r>
      <w:r w:rsidRPr="009E1B03">
        <w:t>"</w:t>
      </w:r>
      <w:proofErr w:type="spellStart"/>
      <w:r w:rsidRPr="009E1B03">
        <w:t>read_</w:t>
      </w:r>
      <w:r w:rsidR="00473688" w:rsidRPr="009E1B03">
        <w:t>retry</w:t>
      </w:r>
      <w:proofErr w:type="spellEnd"/>
      <w:r w:rsidRPr="009E1B03">
        <w:t>"</w:t>
      </w:r>
      <w:r w:rsidRPr="008D01A2">
        <w:t xml:space="preserve"> function to read the current temperature </w:t>
      </w:r>
      <w:r w:rsidR="00473688">
        <w:t xml:space="preserve">and humidity </w:t>
      </w:r>
      <w:r w:rsidRPr="008D01A2">
        <w:t xml:space="preserve">from the sensor. The library handled </w:t>
      </w:r>
      <w:proofErr w:type="gramStart"/>
      <w:r w:rsidRPr="008D01A2">
        <w:t>all of</w:t>
      </w:r>
      <w:proofErr w:type="gramEnd"/>
      <w:r w:rsidRPr="008D01A2">
        <w:t xml:space="preserve"> the low-level details of communicating with the sensor and provides a simple interface for accessing the data.</w:t>
      </w:r>
    </w:p>
    <w:p w14:paraId="66F9EE47" w14:textId="3A396874" w:rsidR="008D01A2" w:rsidRDefault="008D01A2" w:rsidP="00E45A57">
      <w:pPr>
        <w:ind w:firstLine="0"/>
      </w:pPr>
    </w:p>
    <w:p w14:paraId="4768F418" w14:textId="75744631" w:rsidR="00473688" w:rsidRDefault="00473688" w:rsidP="00473688">
      <w:pPr>
        <w:ind w:firstLine="0"/>
        <w:jc w:val="center"/>
      </w:pPr>
      <w:r w:rsidRPr="00473688">
        <w:lastRenderedPageBreak/>
        <w:drawing>
          <wp:inline distT="0" distB="0" distL="0" distR="0" wp14:anchorId="28FF787C" wp14:editId="18715457">
            <wp:extent cx="5759450" cy="15379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537970"/>
                    </a:xfrm>
                    <a:prstGeom prst="rect">
                      <a:avLst/>
                    </a:prstGeom>
                  </pic:spPr>
                </pic:pic>
              </a:graphicData>
            </a:graphic>
          </wp:inline>
        </w:drawing>
      </w:r>
    </w:p>
    <w:p w14:paraId="08B5CA42" w14:textId="411D06CA" w:rsidR="00473688" w:rsidRDefault="00473688" w:rsidP="00473688">
      <w:pPr>
        <w:ind w:firstLine="0"/>
        <w:jc w:val="center"/>
      </w:pPr>
    </w:p>
    <w:p w14:paraId="119A51CC" w14:textId="79867664" w:rsidR="00473688" w:rsidRPr="00E45A57" w:rsidRDefault="00473688" w:rsidP="00473688">
      <w:pPr>
        <w:ind w:firstLine="0"/>
        <w:jc w:val="center"/>
      </w:pPr>
      <w:r>
        <w:t xml:space="preserve">Fig 6.2: Using </w:t>
      </w:r>
      <w:proofErr w:type="spellStart"/>
      <w:r>
        <w:t>adafruit.DHT</w:t>
      </w:r>
      <w:proofErr w:type="spellEnd"/>
      <w:r>
        <w:t xml:space="preserve"> read retry function</w:t>
      </w:r>
    </w:p>
    <w:p w14:paraId="1D311AC6" w14:textId="1D370F95" w:rsidR="009D2ED0" w:rsidRDefault="009D2ED0" w:rsidP="009D2ED0">
      <w:pPr>
        <w:pStyle w:val="Heading2"/>
        <w:jc w:val="left"/>
      </w:pPr>
      <w:r>
        <w:t>Data storing</w:t>
      </w:r>
    </w:p>
    <w:p w14:paraId="645D8F48" w14:textId="744EBA49" w:rsidR="008D01A2" w:rsidRDefault="008D01A2" w:rsidP="008D01A2">
      <w:pPr>
        <w:pStyle w:val="1parag"/>
      </w:pPr>
    </w:p>
    <w:p w14:paraId="0B4D6966" w14:textId="54CC1E81" w:rsidR="008D01A2" w:rsidRDefault="007B4BFE" w:rsidP="008D01A2">
      <w:pPr>
        <w:ind w:firstLine="0"/>
      </w:pPr>
      <w:r w:rsidRPr="007B4BFE">
        <w:t xml:space="preserve">In the prototype, the Python code used the </w:t>
      </w:r>
      <w:proofErr w:type="spellStart"/>
      <w:r w:rsidRPr="007B4BFE">
        <w:t>sqlite</w:t>
      </w:r>
      <w:proofErr w:type="spellEnd"/>
      <w:r w:rsidRPr="007B4BFE">
        <w:t xml:space="preserve"> library to export the temperature and humidity data to a </w:t>
      </w:r>
      <w:proofErr w:type="spellStart"/>
      <w:r w:rsidRPr="007B4BFE">
        <w:t>sqlite</w:t>
      </w:r>
      <w:proofErr w:type="spellEnd"/>
      <w:r w:rsidRPr="007B4BFE">
        <w:t xml:space="preserve"> database installed on the Raspberry Pi. SQLite is a popular embedded database management system that is well-suited for use in small-scale projects like this one. The prototype used the </w:t>
      </w:r>
      <w:proofErr w:type="spellStart"/>
      <w:r w:rsidRPr="007B4BFE">
        <w:t>sqlite</w:t>
      </w:r>
      <w:proofErr w:type="spellEnd"/>
      <w:r w:rsidRPr="007B4BFE">
        <w:t xml:space="preserve"> library to connect to the database and create a table to store the sensor data. The data was then sensed at regular intervals using the </w:t>
      </w:r>
      <w:proofErr w:type="spellStart"/>
      <w:r w:rsidRPr="007B4BFE">
        <w:t>adafruit.DHT</w:t>
      </w:r>
      <w:proofErr w:type="spellEnd"/>
      <w:r w:rsidRPr="007B4BFE">
        <w:t xml:space="preserve"> library, and the resulting temperature and humidity readings were sent to the database using SQL INSERT statements. This allowed the prototype to continuously collect and store the sensor data over time. </w:t>
      </w:r>
    </w:p>
    <w:p w14:paraId="09607744" w14:textId="3678C0D5" w:rsidR="007B4BFE" w:rsidRDefault="007B4BFE" w:rsidP="008D01A2">
      <w:pPr>
        <w:ind w:firstLine="0"/>
      </w:pPr>
    </w:p>
    <w:p w14:paraId="518A7170" w14:textId="42A7BC79" w:rsidR="00473688" w:rsidRDefault="00473688" w:rsidP="008D01A2">
      <w:pPr>
        <w:ind w:firstLine="0"/>
      </w:pPr>
      <w:r w:rsidRPr="00473688">
        <w:drawing>
          <wp:inline distT="0" distB="0" distL="0" distR="0" wp14:anchorId="5E97C396" wp14:editId="6B0890CB">
            <wp:extent cx="5759450" cy="2348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348230"/>
                    </a:xfrm>
                    <a:prstGeom prst="rect">
                      <a:avLst/>
                    </a:prstGeom>
                  </pic:spPr>
                </pic:pic>
              </a:graphicData>
            </a:graphic>
          </wp:inline>
        </w:drawing>
      </w:r>
    </w:p>
    <w:p w14:paraId="37F64A32" w14:textId="7E892AA4" w:rsidR="00473688" w:rsidRDefault="00473688" w:rsidP="008D01A2">
      <w:pPr>
        <w:ind w:firstLine="0"/>
      </w:pPr>
    </w:p>
    <w:p w14:paraId="6F35C48B" w14:textId="167FBE2A" w:rsidR="00473688" w:rsidRDefault="00473688" w:rsidP="00473688">
      <w:pPr>
        <w:ind w:firstLine="0"/>
        <w:jc w:val="center"/>
      </w:pPr>
      <w:r>
        <w:t xml:space="preserve">Fig 6.3: Inserting temperature and Humidity data to SQLite </w:t>
      </w:r>
      <w:proofErr w:type="spellStart"/>
      <w:r>
        <w:t>db</w:t>
      </w:r>
      <w:proofErr w:type="spellEnd"/>
    </w:p>
    <w:p w14:paraId="02551E80" w14:textId="77777777" w:rsidR="00473688" w:rsidRPr="008D01A2" w:rsidRDefault="00473688" w:rsidP="008D01A2">
      <w:pPr>
        <w:ind w:firstLine="0"/>
      </w:pPr>
    </w:p>
    <w:p w14:paraId="16A0DF3E" w14:textId="3CC3AE9A" w:rsidR="009D2ED0" w:rsidRDefault="009D2ED0" w:rsidP="009D2ED0">
      <w:pPr>
        <w:pStyle w:val="Heading2"/>
        <w:jc w:val="left"/>
      </w:pPr>
      <w:r>
        <w:t>Data visualization</w:t>
      </w:r>
    </w:p>
    <w:p w14:paraId="60FE4B70" w14:textId="35BB1A8C" w:rsidR="009D2ED0" w:rsidRDefault="009D2ED0" w:rsidP="009D2ED0">
      <w:pPr>
        <w:pStyle w:val="1parag"/>
      </w:pPr>
    </w:p>
    <w:p w14:paraId="284182E8" w14:textId="560A9A84" w:rsidR="007B4BFE" w:rsidRDefault="007B4BFE" w:rsidP="007B4BFE">
      <w:pPr>
        <w:ind w:firstLine="0"/>
      </w:pPr>
      <w:r>
        <w:t>In the prototype, Grafana was installed on the Raspberry Pi and configured to use the SQLite database as a data source. In this case, the Grafana installation on the Raspberry Pi was used to visualize the temperature and humidity data stored in the SQLite database. The prototype used the Grafana installation to create visualizations of the sensor data, such as line graphs showing the trends in temperature and humidity over time.</w:t>
      </w:r>
    </w:p>
    <w:p w14:paraId="7447CA41" w14:textId="77777777" w:rsidR="007B4BFE" w:rsidRDefault="007B4BFE" w:rsidP="007B4BFE">
      <w:pPr>
        <w:ind w:firstLine="0"/>
      </w:pPr>
    </w:p>
    <w:p w14:paraId="65F644F9" w14:textId="012726DD" w:rsidR="007B4BFE" w:rsidRPr="007B4BFE" w:rsidRDefault="007B4BFE" w:rsidP="007B4BFE">
      <w:pPr>
        <w:ind w:firstLine="0"/>
      </w:pPr>
      <w:r>
        <w:t xml:space="preserve">To make the Grafana portal accessible over the internet, the Raspberry Pi was configured to act as a server and the IP address of the Raspberry Pi was port forwarded from the router. This </w:t>
      </w:r>
      <w:r>
        <w:lastRenderedPageBreak/>
        <w:t>allowed the Grafana portal to be accessed from any device with an internet connection by using the public IP address of the router.</w:t>
      </w:r>
    </w:p>
    <w:p w14:paraId="012F6F44" w14:textId="77777777" w:rsidR="009D2ED0" w:rsidRPr="009D2ED0" w:rsidRDefault="009D2ED0" w:rsidP="009D2ED0">
      <w:pPr>
        <w:pStyle w:val="1parag"/>
      </w:pPr>
    </w:p>
    <w:p w14:paraId="7E4A097C" w14:textId="5AE0D04D" w:rsidR="00473688" w:rsidRDefault="00473688" w:rsidP="00473688">
      <w:pPr>
        <w:ind w:firstLine="0"/>
        <w:jc w:val="center"/>
      </w:pPr>
      <w:r w:rsidRPr="00473688">
        <w:drawing>
          <wp:inline distT="0" distB="0" distL="0" distR="0" wp14:anchorId="349F40B5" wp14:editId="456550FD">
            <wp:extent cx="5759450" cy="1517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1517015"/>
                    </a:xfrm>
                    <a:prstGeom prst="rect">
                      <a:avLst/>
                    </a:prstGeom>
                  </pic:spPr>
                </pic:pic>
              </a:graphicData>
            </a:graphic>
          </wp:inline>
        </w:drawing>
      </w:r>
    </w:p>
    <w:p w14:paraId="7DA4045E" w14:textId="184887A8" w:rsidR="00473688" w:rsidRDefault="00473688" w:rsidP="00473688">
      <w:pPr>
        <w:ind w:firstLine="0"/>
        <w:jc w:val="center"/>
      </w:pPr>
    </w:p>
    <w:p w14:paraId="3188F519" w14:textId="4458881E" w:rsidR="00473688" w:rsidRDefault="00473688" w:rsidP="00473688">
      <w:pPr>
        <w:ind w:firstLine="0"/>
        <w:jc w:val="center"/>
      </w:pPr>
      <w:r>
        <w:t>Fig 6.4: Grafana visualization portal</w:t>
      </w:r>
    </w:p>
    <w:p w14:paraId="136AC3AA" w14:textId="01E0FF4B" w:rsidR="00473688" w:rsidRDefault="00473688" w:rsidP="00473688">
      <w:pPr>
        <w:ind w:firstLine="0"/>
        <w:jc w:val="center"/>
      </w:pPr>
    </w:p>
    <w:p w14:paraId="2FAE8C01" w14:textId="1BBE57DC" w:rsidR="00473688" w:rsidRDefault="00473688" w:rsidP="00473688">
      <w:pPr>
        <w:ind w:firstLine="0"/>
        <w:jc w:val="center"/>
      </w:pPr>
      <w:r w:rsidRPr="00473688">
        <w:drawing>
          <wp:inline distT="0" distB="0" distL="0" distR="0" wp14:anchorId="080D4105" wp14:editId="7D75655B">
            <wp:extent cx="5759450" cy="15728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572895"/>
                    </a:xfrm>
                    <a:prstGeom prst="rect">
                      <a:avLst/>
                    </a:prstGeom>
                  </pic:spPr>
                </pic:pic>
              </a:graphicData>
            </a:graphic>
          </wp:inline>
        </w:drawing>
      </w:r>
    </w:p>
    <w:p w14:paraId="703D59E0" w14:textId="7CADE719" w:rsidR="00473688" w:rsidRDefault="00473688" w:rsidP="00473688">
      <w:pPr>
        <w:ind w:firstLine="0"/>
        <w:jc w:val="center"/>
      </w:pPr>
    </w:p>
    <w:p w14:paraId="3687ACAF" w14:textId="603273F8" w:rsidR="00473688" w:rsidRDefault="00473688" w:rsidP="00473688">
      <w:pPr>
        <w:ind w:firstLine="0"/>
        <w:jc w:val="center"/>
      </w:pPr>
      <w:r>
        <w:t xml:space="preserve">Fig </w:t>
      </w:r>
      <w:proofErr w:type="gramStart"/>
      <w:r>
        <w:t>6.5 :</w:t>
      </w:r>
      <w:proofErr w:type="gramEnd"/>
      <w:r>
        <w:t xml:space="preserve"> Grafana Service running inside Raspberry Pi</w:t>
      </w:r>
    </w:p>
    <w:p w14:paraId="4762BEA0" w14:textId="77777777" w:rsidR="009D2ED0" w:rsidRPr="009D2ED0" w:rsidRDefault="009D2ED0" w:rsidP="009D2ED0">
      <w:pPr>
        <w:ind w:firstLine="0"/>
      </w:pPr>
    </w:p>
    <w:p w14:paraId="424AC1FD" w14:textId="77777777" w:rsidR="009D2ED0" w:rsidRPr="009D2ED0" w:rsidRDefault="009D2ED0" w:rsidP="009D2ED0">
      <w:pPr>
        <w:ind w:firstLine="0"/>
      </w:pPr>
    </w:p>
    <w:p w14:paraId="38440E72" w14:textId="25EB0D92" w:rsidR="009D2ED0" w:rsidRDefault="009D2ED0" w:rsidP="009D2ED0">
      <w:pPr>
        <w:pStyle w:val="1parag"/>
      </w:pPr>
    </w:p>
    <w:p w14:paraId="457471EE" w14:textId="77777777" w:rsidR="009D2ED0" w:rsidRPr="009D2ED0" w:rsidRDefault="009D2ED0" w:rsidP="009D2ED0"/>
    <w:p w14:paraId="05A685D1" w14:textId="77777777" w:rsidR="009D2ED0" w:rsidRDefault="009D2ED0" w:rsidP="00283551">
      <w:pPr>
        <w:spacing w:line="240" w:lineRule="auto"/>
        <w:ind w:firstLine="0"/>
      </w:pPr>
    </w:p>
    <w:p w14:paraId="0CD8AF48" w14:textId="6FC917BF" w:rsidR="00F259DE" w:rsidRDefault="00F259DE" w:rsidP="00283551">
      <w:pPr>
        <w:spacing w:line="240" w:lineRule="auto"/>
        <w:ind w:firstLine="0"/>
      </w:pPr>
    </w:p>
    <w:p w14:paraId="10A0FC3E" w14:textId="0AF981C3" w:rsidR="00F259DE" w:rsidRDefault="00F259DE" w:rsidP="00283551">
      <w:pPr>
        <w:spacing w:line="240" w:lineRule="auto"/>
        <w:ind w:firstLine="0"/>
      </w:pPr>
    </w:p>
    <w:p w14:paraId="20F3C1E6" w14:textId="426266E7" w:rsidR="00F259DE" w:rsidRDefault="00F259DE" w:rsidP="00283551">
      <w:pPr>
        <w:spacing w:line="240" w:lineRule="auto"/>
        <w:ind w:firstLine="0"/>
      </w:pPr>
    </w:p>
    <w:p w14:paraId="5412774C" w14:textId="63776E1B" w:rsidR="00F259DE" w:rsidRDefault="00F259DE" w:rsidP="00283551">
      <w:pPr>
        <w:spacing w:line="240" w:lineRule="auto"/>
        <w:ind w:firstLine="0"/>
      </w:pPr>
    </w:p>
    <w:p w14:paraId="77C7F74B" w14:textId="4D66F141" w:rsidR="00F259DE" w:rsidRDefault="00F259DE" w:rsidP="00283551">
      <w:pPr>
        <w:spacing w:line="240" w:lineRule="auto"/>
        <w:ind w:firstLine="0"/>
      </w:pPr>
    </w:p>
    <w:p w14:paraId="014231F2" w14:textId="6382B088" w:rsidR="00F259DE" w:rsidRDefault="00F259DE" w:rsidP="00283551">
      <w:pPr>
        <w:spacing w:line="240" w:lineRule="auto"/>
        <w:ind w:firstLine="0"/>
      </w:pPr>
    </w:p>
    <w:p w14:paraId="27BB4446" w14:textId="563701D4" w:rsidR="00F259DE" w:rsidRDefault="00F259DE" w:rsidP="00283551">
      <w:pPr>
        <w:spacing w:line="240" w:lineRule="auto"/>
        <w:ind w:firstLine="0"/>
      </w:pPr>
    </w:p>
    <w:p w14:paraId="174DF809" w14:textId="253138D4" w:rsidR="00F259DE" w:rsidRDefault="00F259DE" w:rsidP="00283551">
      <w:pPr>
        <w:spacing w:line="240" w:lineRule="auto"/>
        <w:ind w:firstLine="0"/>
      </w:pPr>
    </w:p>
    <w:p w14:paraId="6C5DE266" w14:textId="68C34489" w:rsidR="00F259DE" w:rsidRDefault="00F259DE" w:rsidP="00283551">
      <w:pPr>
        <w:spacing w:line="240" w:lineRule="auto"/>
        <w:ind w:firstLine="0"/>
      </w:pPr>
    </w:p>
    <w:p w14:paraId="262921C0" w14:textId="13007E65" w:rsidR="00F259DE" w:rsidRDefault="00F259DE" w:rsidP="00283551">
      <w:pPr>
        <w:spacing w:line="240" w:lineRule="auto"/>
        <w:ind w:firstLine="0"/>
      </w:pPr>
    </w:p>
    <w:p w14:paraId="14FDB2A6" w14:textId="63BB487E" w:rsidR="00F259DE" w:rsidRDefault="00F259DE" w:rsidP="00283551">
      <w:pPr>
        <w:spacing w:line="240" w:lineRule="auto"/>
        <w:ind w:firstLine="0"/>
      </w:pPr>
    </w:p>
    <w:p w14:paraId="22D900D6" w14:textId="7A01DD44" w:rsidR="00F259DE" w:rsidRDefault="00F259DE" w:rsidP="00283551">
      <w:pPr>
        <w:spacing w:line="240" w:lineRule="auto"/>
        <w:ind w:firstLine="0"/>
      </w:pPr>
    </w:p>
    <w:p w14:paraId="34927D81" w14:textId="72E584D1" w:rsidR="00F259DE" w:rsidRDefault="00F259DE" w:rsidP="00283551">
      <w:pPr>
        <w:spacing w:line="240" w:lineRule="auto"/>
        <w:ind w:firstLine="0"/>
      </w:pPr>
    </w:p>
    <w:p w14:paraId="2D709EC3" w14:textId="74B93ECE" w:rsidR="00F259DE" w:rsidRDefault="00F259DE" w:rsidP="00F259DE">
      <w:pPr>
        <w:pStyle w:val="Heading1"/>
      </w:pPr>
      <w:r>
        <w:lastRenderedPageBreak/>
        <w:t>Machine Learning Prototype</w:t>
      </w:r>
    </w:p>
    <w:p w14:paraId="01AB4EA4" w14:textId="77777777" w:rsidR="00F259DE" w:rsidRPr="00F259DE" w:rsidRDefault="00F259DE" w:rsidP="00F259DE">
      <w:pPr>
        <w:pStyle w:val="1parag"/>
      </w:pPr>
    </w:p>
    <w:p w14:paraId="526455D0" w14:textId="1C8B5365" w:rsidR="00F259DE" w:rsidRDefault="00F259DE" w:rsidP="00F259DE">
      <w:pPr>
        <w:spacing w:line="240" w:lineRule="auto"/>
        <w:ind w:firstLine="0"/>
      </w:pPr>
      <w:r>
        <w:t>In this study, we have designed an ANN (</w:t>
      </w:r>
      <w:r w:rsidRPr="00F259DE">
        <w:t>Artificial Neural Network</w:t>
      </w:r>
      <w:r>
        <w:t>) model to decide whether irrigation is required based on temperature, humidity, and Lux (Intensity data) data. These variables are commonly used to predict the water requirements of plants, and they can be influenced by a variety of factors, such as the type of crop, the location, and the weather. By using an ANN model, we aim to improve the accuracy and efficiency of irrigation decision-making, and to help farmers optimize the use of water resources.</w:t>
      </w:r>
    </w:p>
    <w:p w14:paraId="6E3CEA85" w14:textId="77777777" w:rsidR="00F259DE" w:rsidRDefault="00F259DE" w:rsidP="00F259DE">
      <w:pPr>
        <w:spacing w:line="240" w:lineRule="auto"/>
        <w:ind w:firstLine="0"/>
      </w:pPr>
    </w:p>
    <w:p w14:paraId="6A2546A6" w14:textId="50078AC7" w:rsidR="00F259DE" w:rsidRDefault="00F259DE" w:rsidP="00F259DE">
      <w:pPr>
        <w:spacing w:line="240" w:lineRule="auto"/>
        <w:ind w:firstLine="0"/>
      </w:pPr>
      <w:r>
        <w:t xml:space="preserve">The ANN model was trained using a dataset of temperature, humidity, and light data collected from an open database, along with labels indicating whether irrigation was required or not. The model was then tested on a separate dataset to evaluate its performance. In the following sections, we will describe the design of the ANN model, the training and testing process, and the results of the study. </w:t>
      </w:r>
    </w:p>
    <w:p w14:paraId="4C63CC1C" w14:textId="2B9A2384" w:rsidR="000E0516" w:rsidRDefault="000E0516" w:rsidP="00F259DE">
      <w:pPr>
        <w:spacing w:line="240" w:lineRule="auto"/>
        <w:ind w:firstLine="0"/>
      </w:pPr>
    </w:p>
    <w:p w14:paraId="4D22B84E" w14:textId="337F45B7" w:rsidR="00F259DE" w:rsidRDefault="000E0516" w:rsidP="00F259DE">
      <w:pPr>
        <w:spacing w:line="240" w:lineRule="auto"/>
        <w:ind w:firstLine="0"/>
      </w:pPr>
      <w:r w:rsidRPr="000E0516">
        <w:t xml:space="preserve">This model will be used to </w:t>
      </w:r>
      <w:proofErr w:type="spellStart"/>
      <w:r w:rsidRPr="000E0516">
        <w:t>analyze</w:t>
      </w:r>
      <w:proofErr w:type="spellEnd"/>
      <w:r w:rsidRPr="000E0516">
        <w:t xml:space="preserve"> and make predictions on the data set developed for the SWG-2 portal. The </w:t>
      </w:r>
      <w:proofErr w:type="gramStart"/>
      <w:r w:rsidRPr="000E0516">
        <w:t>ultimate aim</w:t>
      </w:r>
      <w:proofErr w:type="gramEnd"/>
      <w:r w:rsidRPr="000E0516">
        <w:t xml:space="preserve"> of this </w:t>
      </w:r>
      <w:r>
        <w:t>model</w:t>
      </w:r>
      <w:r w:rsidRPr="000E0516">
        <w:t xml:space="preserve"> is to utilize the insights and predictions generated by the model to improve the functionality and efficienc</w:t>
      </w:r>
      <w:r w:rsidR="008A35E8">
        <w:t>6</w:t>
      </w:r>
      <w:r w:rsidRPr="000E0516">
        <w:t>y of the SWG-2 portal.</w:t>
      </w:r>
    </w:p>
    <w:p w14:paraId="14C33F91" w14:textId="77777777" w:rsidR="000E0516" w:rsidRDefault="000E0516" w:rsidP="00F259DE">
      <w:pPr>
        <w:spacing w:line="240" w:lineRule="auto"/>
        <w:ind w:firstLine="0"/>
      </w:pPr>
    </w:p>
    <w:p w14:paraId="14856F8A" w14:textId="0359F170" w:rsidR="00F259DE" w:rsidRDefault="00F259DE" w:rsidP="00F259DE">
      <w:pPr>
        <w:pStyle w:val="Heading2"/>
        <w:jc w:val="left"/>
      </w:pPr>
      <w:r>
        <w:t>Data Pre-processing</w:t>
      </w:r>
    </w:p>
    <w:p w14:paraId="75603815" w14:textId="2C900139" w:rsidR="00F259DE" w:rsidRDefault="00F259DE" w:rsidP="00F259DE">
      <w:pPr>
        <w:pStyle w:val="1parag"/>
      </w:pPr>
    </w:p>
    <w:p w14:paraId="7F9C99D5" w14:textId="266F0C6E" w:rsidR="0019780B" w:rsidRDefault="0019780B" w:rsidP="0019780B">
      <w:pPr>
        <w:ind w:firstLine="0"/>
      </w:pPr>
      <w:r>
        <w:t>Data pre-processing is a crucial step in the development of an Artificial Neural Network (ANN) model. It involves cleaning, transforming, and formatting the data in a way that makes it suitable for use by the model.</w:t>
      </w:r>
    </w:p>
    <w:p w14:paraId="35C66CCD" w14:textId="77777777" w:rsidR="0019780B" w:rsidRDefault="0019780B" w:rsidP="0019780B">
      <w:pPr>
        <w:ind w:firstLine="0"/>
      </w:pPr>
    </w:p>
    <w:p w14:paraId="1848C805" w14:textId="000400E7" w:rsidR="0019780B" w:rsidRDefault="0019780B" w:rsidP="0019780B">
      <w:pPr>
        <w:ind w:firstLine="0"/>
      </w:pPr>
      <w:r>
        <w:t>In the case of an ANN model with dependent and independent variables, data pre-processing involves a few key tasks. First, we identified the dependent variable (also known as the target variable), which is the variable that we wanted to predict using the model. Then we identified the independent variables (also known as the features), which are the variables that was used to make the prediction.</w:t>
      </w:r>
    </w:p>
    <w:p w14:paraId="3B2E2F99" w14:textId="77777777" w:rsidR="0019780B" w:rsidRDefault="0019780B" w:rsidP="0019780B">
      <w:pPr>
        <w:ind w:firstLine="0"/>
      </w:pPr>
    </w:p>
    <w:p w14:paraId="75E4DADE" w14:textId="765120C4" w:rsidR="0019780B" w:rsidRDefault="0019780B" w:rsidP="0019780B">
      <w:pPr>
        <w:ind w:firstLine="0"/>
      </w:pPr>
      <w:r>
        <w:t>Next, we checked the data for any missing values, inconsistencies, or errors, and fix or remove these as necessary. This can help to improve the accuracy and reliability of the model.</w:t>
      </w:r>
    </w:p>
    <w:p w14:paraId="67AD7221" w14:textId="77777777" w:rsidR="0019780B" w:rsidRDefault="0019780B" w:rsidP="0019780B">
      <w:pPr>
        <w:ind w:firstLine="0"/>
      </w:pPr>
    </w:p>
    <w:p w14:paraId="2B8BAFA4" w14:textId="7AE8ED44" w:rsidR="00F259DE" w:rsidRDefault="0019780B" w:rsidP="0019780B">
      <w:pPr>
        <w:ind w:firstLine="0"/>
      </w:pPr>
      <w:r>
        <w:t xml:space="preserve">Once the data is clean and consistent, we applied some transformations or scaling to the data. </w:t>
      </w:r>
    </w:p>
    <w:p w14:paraId="54E33B25" w14:textId="2C60D495" w:rsidR="0019780B" w:rsidRDefault="0019780B" w:rsidP="0019780B">
      <w:pPr>
        <w:ind w:firstLine="0"/>
      </w:pPr>
    </w:p>
    <w:p w14:paraId="19C81F50" w14:textId="77777777" w:rsidR="0019780B" w:rsidRPr="00F259DE" w:rsidRDefault="0019780B" w:rsidP="0019780B">
      <w:pPr>
        <w:ind w:firstLine="0"/>
      </w:pPr>
    </w:p>
    <w:p w14:paraId="0672AF64" w14:textId="7AC72EE4" w:rsidR="0019780B" w:rsidRPr="002712B5" w:rsidRDefault="0019780B" w:rsidP="0019780B">
      <w:pPr>
        <w:pStyle w:val="Heading3"/>
        <w:tabs>
          <w:tab w:val="clear" w:pos="3839"/>
        </w:tabs>
        <w:ind w:left="709"/>
        <w:jc w:val="left"/>
        <w:rPr>
          <w:i w:val="0"/>
          <w:iCs/>
        </w:rPr>
      </w:pPr>
      <w:r>
        <w:rPr>
          <w:i w:val="0"/>
          <w:iCs/>
        </w:rPr>
        <w:t>Labelling and One Hot encoding</w:t>
      </w:r>
    </w:p>
    <w:p w14:paraId="7C0CCD6A" w14:textId="50B7D983" w:rsidR="0019780B" w:rsidRDefault="0019780B" w:rsidP="0019780B">
      <w:pPr>
        <w:pStyle w:val="1parag"/>
      </w:pPr>
    </w:p>
    <w:p w14:paraId="2070CF75" w14:textId="0326FF15" w:rsidR="0019780B" w:rsidRDefault="004E0C2D" w:rsidP="0019780B">
      <w:pPr>
        <w:ind w:firstLine="0"/>
      </w:pPr>
      <w:r>
        <w:t>Labelling</w:t>
      </w:r>
      <w:r w:rsidR="0019780B">
        <w:t xml:space="preserve"> the dependent variable in an Artificial Neural Network (ANN) model involved assigning a unique label or value to each possible class or category in the data. This was done using a process called one-hot encoding, which involved creating a new binary column for each class and setting the value to 1 for the corresponding row and 0 for all other rows.</w:t>
      </w:r>
    </w:p>
    <w:p w14:paraId="22D37760" w14:textId="77777777" w:rsidR="0019780B" w:rsidRDefault="0019780B" w:rsidP="0019780B">
      <w:pPr>
        <w:ind w:firstLine="0"/>
      </w:pPr>
    </w:p>
    <w:p w14:paraId="3820468A" w14:textId="7FF8F17B" w:rsidR="0019780B" w:rsidRDefault="0019780B" w:rsidP="0019780B">
      <w:pPr>
        <w:ind w:firstLine="0"/>
      </w:pPr>
      <w:r>
        <w:t xml:space="preserve">One-hot encoding the longitude and latitude columns in ANN model involved a similar process, where a new binary column is created for each unique longitude and latitude value. </w:t>
      </w:r>
    </w:p>
    <w:p w14:paraId="0C54EB41" w14:textId="30D1E1EC" w:rsidR="00BD27DD" w:rsidRDefault="00BD27DD" w:rsidP="0019780B">
      <w:pPr>
        <w:ind w:firstLine="0"/>
      </w:pPr>
    </w:p>
    <w:p w14:paraId="7ED4F53F" w14:textId="69DB3768" w:rsidR="00BD27DD" w:rsidRDefault="00BD27DD" w:rsidP="00BD27DD">
      <w:pPr>
        <w:ind w:firstLine="0"/>
        <w:jc w:val="center"/>
      </w:pPr>
      <w:r w:rsidRPr="00BD27DD">
        <w:rPr>
          <w:noProof/>
        </w:rPr>
        <w:lastRenderedPageBreak/>
        <w:drawing>
          <wp:inline distT="0" distB="0" distL="0" distR="0" wp14:anchorId="1B7A9365" wp14:editId="5DBAFF26">
            <wp:extent cx="4594860" cy="42872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2107" cy="4294043"/>
                    </a:xfrm>
                    <a:prstGeom prst="rect">
                      <a:avLst/>
                    </a:prstGeom>
                  </pic:spPr>
                </pic:pic>
              </a:graphicData>
            </a:graphic>
          </wp:inline>
        </w:drawing>
      </w:r>
    </w:p>
    <w:p w14:paraId="19E9927C" w14:textId="30A562A2" w:rsidR="00BD27DD" w:rsidRDefault="00BD27DD" w:rsidP="00BD27DD">
      <w:pPr>
        <w:ind w:firstLine="0"/>
        <w:jc w:val="center"/>
      </w:pPr>
    </w:p>
    <w:p w14:paraId="53C5B48C" w14:textId="4E18BDCF" w:rsidR="00BD27DD" w:rsidRDefault="00BD27DD" w:rsidP="00BD27DD">
      <w:pPr>
        <w:ind w:firstLine="0"/>
        <w:jc w:val="center"/>
      </w:pPr>
      <w:r>
        <w:t>Fig 5.1: Labelling</w:t>
      </w:r>
    </w:p>
    <w:p w14:paraId="26368438" w14:textId="147B1FE7" w:rsidR="00BD27DD" w:rsidRDefault="00BD27DD" w:rsidP="00BD27DD">
      <w:pPr>
        <w:ind w:firstLine="0"/>
        <w:jc w:val="center"/>
      </w:pPr>
    </w:p>
    <w:p w14:paraId="5283A64D" w14:textId="68D7D99F" w:rsidR="00BD27DD" w:rsidRPr="0019780B" w:rsidRDefault="00BD27DD" w:rsidP="00BD27DD">
      <w:pPr>
        <w:ind w:firstLine="0"/>
        <w:jc w:val="center"/>
      </w:pPr>
      <w:r w:rsidRPr="00BD27DD">
        <w:rPr>
          <w:noProof/>
        </w:rPr>
        <w:drawing>
          <wp:inline distT="0" distB="0" distL="0" distR="0" wp14:anchorId="3BC4A79E" wp14:editId="35E77B38">
            <wp:extent cx="4922520" cy="25741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9649" cy="2588334"/>
                    </a:xfrm>
                    <a:prstGeom prst="rect">
                      <a:avLst/>
                    </a:prstGeom>
                  </pic:spPr>
                </pic:pic>
              </a:graphicData>
            </a:graphic>
          </wp:inline>
        </w:drawing>
      </w:r>
    </w:p>
    <w:p w14:paraId="1074B6F5" w14:textId="0C6EE5D8" w:rsidR="00F259DE" w:rsidRDefault="00F259DE" w:rsidP="00F259DE">
      <w:pPr>
        <w:spacing w:line="240" w:lineRule="auto"/>
        <w:ind w:firstLine="0"/>
      </w:pPr>
    </w:p>
    <w:p w14:paraId="1574426C" w14:textId="5B8DDF1A" w:rsidR="00BD27DD" w:rsidRDefault="00BD27DD" w:rsidP="00BD27DD">
      <w:pPr>
        <w:spacing w:line="240" w:lineRule="auto"/>
        <w:ind w:firstLine="0"/>
        <w:jc w:val="center"/>
      </w:pPr>
      <w:r>
        <w:t>Fig 5.2: One Hot encoding</w:t>
      </w:r>
    </w:p>
    <w:p w14:paraId="08D70555" w14:textId="3BF43DD5" w:rsidR="00BD27DD" w:rsidRDefault="00BD27DD" w:rsidP="00BD27DD">
      <w:pPr>
        <w:spacing w:line="240" w:lineRule="auto"/>
        <w:ind w:firstLine="0"/>
        <w:jc w:val="center"/>
      </w:pPr>
    </w:p>
    <w:p w14:paraId="23F4F7D0" w14:textId="07D39B77" w:rsidR="00BD27DD" w:rsidRDefault="00BD27DD" w:rsidP="00BD27DD">
      <w:pPr>
        <w:spacing w:line="240" w:lineRule="auto"/>
        <w:ind w:firstLine="0"/>
        <w:jc w:val="center"/>
      </w:pPr>
    </w:p>
    <w:p w14:paraId="5BFFE0D9" w14:textId="77777777" w:rsidR="00BD27DD" w:rsidRDefault="00BD27DD" w:rsidP="00BD27DD">
      <w:pPr>
        <w:spacing w:line="240" w:lineRule="auto"/>
        <w:ind w:firstLine="0"/>
        <w:jc w:val="center"/>
      </w:pPr>
    </w:p>
    <w:p w14:paraId="0778B629" w14:textId="3CF10103" w:rsidR="00BD27DD" w:rsidRDefault="00BD27DD" w:rsidP="00BD27DD">
      <w:pPr>
        <w:spacing w:line="240" w:lineRule="auto"/>
        <w:ind w:firstLine="0"/>
        <w:jc w:val="center"/>
      </w:pPr>
    </w:p>
    <w:p w14:paraId="64C521CD" w14:textId="74181D3B" w:rsidR="00BD27DD" w:rsidRDefault="00BD27DD" w:rsidP="00BD27DD">
      <w:pPr>
        <w:pStyle w:val="Heading3"/>
        <w:tabs>
          <w:tab w:val="clear" w:pos="3839"/>
        </w:tabs>
        <w:ind w:left="709"/>
        <w:jc w:val="left"/>
        <w:rPr>
          <w:i w:val="0"/>
          <w:iCs/>
        </w:rPr>
      </w:pPr>
      <w:r>
        <w:rPr>
          <w:i w:val="0"/>
          <w:iCs/>
        </w:rPr>
        <w:lastRenderedPageBreak/>
        <w:t>Data Splitting and Feature scaling</w:t>
      </w:r>
    </w:p>
    <w:p w14:paraId="5C2665A8" w14:textId="4816B65F" w:rsidR="00BD27DD" w:rsidRDefault="00BD27DD" w:rsidP="00BD27DD">
      <w:pPr>
        <w:pStyle w:val="1parag"/>
      </w:pPr>
    </w:p>
    <w:p w14:paraId="46294CF0" w14:textId="77777777" w:rsidR="00BD27DD" w:rsidRDefault="00BD27DD" w:rsidP="00BD27DD">
      <w:pPr>
        <w:spacing w:line="240" w:lineRule="auto"/>
        <w:ind w:firstLine="0"/>
      </w:pPr>
      <w:r>
        <w:t>In this study, we have split the dataset into a training set and a test set in order to fit and evaluate the performance of our machine learning model. The training set was used to fit the model, while the test set was used to evaluate the model on unseen data. This helped us to ensure that the model was able to generalize well to new data and to avoid overfitting.</w:t>
      </w:r>
    </w:p>
    <w:p w14:paraId="39796755" w14:textId="77777777" w:rsidR="00BD27DD" w:rsidRDefault="00BD27DD" w:rsidP="00BD27DD">
      <w:pPr>
        <w:spacing w:line="240" w:lineRule="auto"/>
        <w:ind w:firstLine="0"/>
      </w:pPr>
    </w:p>
    <w:p w14:paraId="04C099D3" w14:textId="0261BCA7" w:rsidR="00BD27DD" w:rsidRDefault="00BD27DD" w:rsidP="00BD27DD">
      <w:pPr>
        <w:spacing w:line="240" w:lineRule="auto"/>
        <w:ind w:firstLine="0"/>
      </w:pPr>
      <w:r>
        <w:t>In addition, we have applied feature scaling to the data in order to transform the values of the features to a common scale. This was done to improve the performance of the model, as the features had different scales and ranges. We used the standardization method to scale the data, which involved subtracting the mean and dividing by the standard deviation for each feature. This helped to ensure that all the features were on the same scale and had similar variances.</w:t>
      </w:r>
    </w:p>
    <w:p w14:paraId="7A8F01A5" w14:textId="5B3F12E0" w:rsidR="00BD27DD" w:rsidRDefault="00BD27DD" w:rsidP="00BD27DD">
      <w:pPr>
        <w:spacing w:line="240" w:lineRule="auto"/>
        <w:ind w:firstLine="0"/>
      </w:pPr>
    </w:p>
    <w:p w14:paraId="1DC3F691" w14:textId="490B5B8F" w:rsidR="00BD27DD" w:rsidRDefault="00BD27DD" w:rsidP="00BD27DD">
      <w:pPr>
        <w:spacing w:line="240" w:lineRule="auto"/>
        <w:ind w:firstLine="0"/>
        <w:jc w:val="center"/>
      </w:pPr>
      <w:r w:rsidRPr="00BD27DD">
        <w:rPr>
          <w:noProof/>
        </w:rPr>
        <w:drawing>
          <wp:inline distT="0" distB="0" distL="0" distR="0" wp14:anchorId="1A19555E" wp14:editId="4A5564DD">
            <wp:extent cx="4983480" cy="2286247"/>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95" cy="2289465"/>
                    </a:xfrm>
                    <a:prstGeom prst="rect">
                      <a:avLst/>
                    </a:prstGeom>
                  </pic:spPr>
                </pic:pic>
              </a:graphicData>
            </a:graphic>
          </wp:inline>
        </w:drawing>
      </w:r>
    </w:p>
    <w:p w14:paraId="53C45EA8" w14:textId="2F70277A" w:rsidR="00BD27DD" w:rsidRDefault="00BD27DD" w:rsidP="00BD27DD">
      <w:pPr>
        <w:spacing w:line="240" w:lineRule="auto"/>
        <w:ind w:firstLine="0"/>
        <w:jc w:val="center"/>
      </w:pPr>
    </w:p>
    <w:p w14:paraId="7CA741FE" w14:textId="71B190A6" w:rsidR="00BD27DD" w:rsidRDefault="00BD27DD" w:rsidP="00BD27DD">
      <w:pPr>
        <w:spacing w:line="240" w:lineRule="auto"/>
        <w:ind w:firstLine="0"/>
        <w:jc w:val="center"/>
      </w:pPr>
      <w:r>
        <w:t>Fig 5.3: Data Splitting and Feature Scaling</w:t>
      </w:r>
    </w:p>
    <w:p w14:paraId="4407250B" w14:textId="66148942" w:rsidR="00BD27DD" w:rsidRDefault="00BD27DD" w:rsidP="00BD27DD">
      <w:pPr>
        <w:spacing w:line="240" w:lineRule="auto"/>
        <w:ind w:firstLine="0"/>
        <w:jc w:val="center"/>
      </w:pPr>
    </w:p>
    <w:p w14:paraId="5D5BE893" w14:textId="5E7118E3" w:rsidR="00926501" w:rsidRDefault="00926501" w:rsidP="00926501">
      <w:pPr>
        <w:pStyle w:val="Heading2"/>
        <w:jc w:val="left"/>
      </w:pPr>
      <w:r>
        <w:t>ANN Model</w:t>
      </w:r>
    </w:p>
    <w:p w14:paraId="3CE2A189" w14:textId="77777777" w:rsidR="00926501" w:rsidRDefault="00926501" w:rsidP="00926501">
      <w:pPr>
        <w:spacing w:line="240" w:lineRule="auto"/>
        <w:ind w:firstLine="0"/>
        <w:jc w:val="left"/>
      </w:pPr>
    </w:p>
    <w:p w14:paraId="62230768" w14:textId="25381E1B" w:rsidR="00BD27DD" w:rsidRDefault="00BD27DD" w:rsidP="00BD27DD">
      <w:pPr>
        <w:pStyle w:val="Heading3"/>
        <w:tabs>
          <w:tab w:val="clear" w:pos="3839"/>
        </w:tabs>
        <w:ind w:left="709"/>
        <w:jc w:val="left"/>
        <w:rPr>
          <w:i w:val="0"/>
          <w:iCs/>
        </w:rPr>
      </w:pPr>
      <w:r>
        <w:rPr>
          <w:i w:val="0"/>
          <w:iCs/>
        </w:rPr>
        <w:t>Building the ANN model</w:t>
      </w:r>
    </w:p>
    <w:p w14:paraId="74E7A9DA" w14:textId="766C0B4D" w:rsidR="00BD27DD" w:rsidRDefault="00BD27DD" w:rsidP="00BD27DD">
      <w:pPr>
        <w:pStyle w:val="1parag"/>
      </w:pPr>
    </w:p>
    <w:p w14:paraId="15D66237" w14:textId="77777777" w:rsidR="00373474" w:rsidRDefault="00373474" w:rsidP="00373474">
      <w:pPr>
        <w:spacing w:line="240" w:lineRule="auto"/>
        <w:ind w:firstLine="0"/>
      </w:pPr>
      <w:r>
        <w:t>This code uses the TensorFlow library to initialize an Artificial Neural Network (ANN) model in Python. The ANN is initialized as a Sequential model, which means that the layers of the model will be added in a linear fashion, with the output of one layer becoming the input of the next.</w:t>
      </w:r>
    </w:p>
    <w:p w14:paraId="5C829725" w14:textId="77777777" w:rsidR="00373474" w:rsidRDefault="00373474" w:rsidP="00373474">
      <w:pPr>
        <w:spacing w:line="240" w:lineRule="auto"/>
        <w:ind w:firstLine="0"/>
      </w:pPr>
    </w:p>
    <w:p w14:paraId="18ED4501" w14:textId="77777777" w:rsidR="00373474" w:rsidRDefault="00373474" w:rsidP="00373474">
      <w:pPr>
        <w:spacing w:line="240" w:lineRule="auto"/>
        <w:ind w:firstLine="0"/>
      </w:pPr>
      <w:r>
        <w:t>The code then adds three layers to the ANN: an input layer, two hidden layers, and an output layer. The input layer and the hidden layers are implemented using the Dense layer type, which represents a fully connected layer in the ANN. The output layer is also implemented using a Dense layer, but it uses a different activation function (sigmoid) to produce a binary output.</w:t>
      </w:r>
    </w:p>
    <w:p w14:paraId="617CF3AE" w14:textId="77777777" w:rsidR="00373474" w:rsidRDefault="00373474" w:rsidP="00373474">
      <w:pPr>
        <w:spacing w:line="240" w:lineRule="auto"/>
        <w:ind w:firstLine="0"/>
      </w:pPr>
    </w:p>
    <w:p w14:paraId="6138136A" w14:textId="582779C8" w:rsidR="00BD27DD" w:rsidRDefault="00373474" w:rsidP="00373474">
      <w:pPr>
        <w:spacing w:line="240" w:lineRule="auto"/>
        <w:ind w:firstLine="0"/>
      </w:pPr>
      <w:r>
        <w:t>The number of units in each layer (6 for the input and hidden layers, and 1 for the output layer) determines the number of neurons in the layer, and the activation functions (</w:t>
      </w:r>
      <w:proofErr w:type="spellStart"/>
      <w:r>
        <w:t>relu</w:t>
      </w:r>
      <w:proofErr w:type="spellEnd"/>
      <w:r>
        <w:t xml:space="preserve"> for the hidden layers and sigmoid for the output layer) determine how the outputs of the neurons are transformed and passed to the next layer.</w:t>
      </w:r>
    </w:p>
    <w:p w14:paraId="7D77C1B9" w14:textId="764FCEC3" w:rsidR="00373474" w:rsidRDefault="00373474" w:rsidP="00373474">
      <w:pPr>
        <w:spacing w:line="240" w:lineRule="auto"/>
        <w:ind w:firstLine="0"/>
      </w:pPr>
    </w:p>
    <w:p w14:paraId="6EBC1914" w14:textId="11435F94" w:rsidR="00373474" w:rsidRDefault="00373474" w:rsidP="00373474">
      <w:pPr>
        <w:spacing w:line="240" w:lineRule="auto"/>
        <w:ind w:firstLine="0"/>
        <w:jc w:val="center"/>
      </w:pPr>
      <w:r w:rsidRPr="00373474">
        <w:rPr>
          <w:noProof/>
        </w:rPr>
        <w:lastRenderedPageBreak/>
        <w:drawing>
          <wp:inline distT="0" distB="0" distL="0" distR="0" wp14:anchorId="55407A9F" wp14:editId="0BB7479F">
            <wp:extent cx="4777740" cy="3977060"/>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3582" cy="3981923"/>
                    </a:xfrm>
                    <a:prstGeom prst="rect">
                      <a:avLst/>
                    </a:prstGeom>
                  </pic:spPr>
                </pic:pic>
              </a:graphicData>
            </a:graphic>
          </wp:inline>
        </w:drawing>
      </w:r>
    </w:p>
    <w:p w14:paraId="60B668CF" w14:textId="50DFC84E" w:rsidR="00373474" w:rsidRDefault="00373474" w:rsidP="00373474">
      <w:pPr>
        <w:spacing w:line="240" w:lineRule="auto"/>
        <w:ind w:firstLine="0"/>
        <w:jc w:val="center"/>
      </w:pPr>
    </w:p>
    <w:p w14:paraId="341442E3" w14:textId="605B5F8F" w:rsidR="00373474" w:rsidRDefault="00373474" w:rsidP="00373474">
      <w:pPr>
        <w:spacing w:line="240" w:lineRule="auto"/>
        <w:ind w:firstLine="0"/>
        <w:jc w:val="center"/>
      </w:pPr>
      <w:r>
        <w:t>Fig 5.4: ANN building</w:t>
      </w:r>
    </w:p>
    <w:p w14:paraId="2C6DDB59" w14:textId="0D84BC7A" w:rsidR="00373474" w:rsidRDefault="00373474" w:rsidP="00373474">
      <w:pPr>
        <w:spacing w:line="240" w:lineRule="auto"/>
        <w:ind w:firstLine="0"/>
        <w:jc w:val="center"/>
      </w:pPr>
    </w:p>
    <w:p w14:paraId="701F3E5B" w14:textId="53FF0389" w:rsidR="00373474" w:rsidRDefault="00373474" w:rsidP="00373474">
      <w:pPr>
        <w:pStyle w:val="Heading3"/>
        <w:tabs>
          <w:tab w:val="clear" w:pos="3839"/>
        </w:tabs>
        <w:ind w:left="709"/>
        <w:jc w:val="left"/>
        <w:rPr>
          <w:i w:val="0"/>
          <w:iCs/>
        </w:rPr>
      </w:pPr>
      <w:r>
        <w:rPr>
          <w:i w:val="0"/>
          <w:iCs/>
        </w:rPr>
        <w:t>Training the ANN model</w:t>
      </w:r>
    </w:p>
    <w:p w14:paraId="383F5150" w14:textId="7937839F" w:rsidR="00373474" w:rsidRDefault="00373474" w:rsidP="00373474">
      <w:pPr>
        <w:spacing w:line="240" w:lineRule="auto"/>
        <w:ind w:firstLine="0"/>
        <w:jc w:val="left"/>
      </w:pPr>
    </w:p>
    <w:p w14:paraId="6BD074C6" w14:textId="77777777" w:rsidR="00373474" w:rsidRDefault="00373474" w:rsidP="00373474">
      <w:pPr>
        <w:spacing w:line="240" w:lineRule="auto"/>
        <w:ind w:firstLine="0"/>
      </w:pPr>
      <w:r>
        <w:t>This code is used to compile and train an Artificial Neural Network (ANN) model in Python using the TensorFlow library. The compile method is used to configure the training process by specifying the optimizer, the loss function, and the evaluation metrics.</w:t>
      </w:r>
    </w:p>
    <w:p w14:paraId="371CCF29" w14:textId="77777777" w:rsidR="00373474" w:rsidRDefault="00373474" w:rsidP="00373474">
      <w:pPr>
        <w:spacing w:line="240" w:lineRule="auto"/>
        <w:ind w:firstLine="0"/>
      </w:pPr>
    </w:p>
    <w:p w14:paraId="67441BDA" w14:textId="77777777" w:rsidR="00373474" w:rsidRDefault="00373474" w:rsidP="00373474">
      <w:pPr>
        <w:spacing w:line="240" w:lineRule="auto"/>
        <w:ind w:firstLine="0"/>
      </w:pPr>
      <w:r>
        <w:t>The optimizer determines the algorithm that will be used to adjust the weights and biases of the model in order to minimize the loss function. The loss function measures the difference between the predicted outputs of the model and the true labels, and it is used to guide the optimization process. The evaluation metrics are used to assess the performance of the model during training and testing.</w:t>
      </w:r>
    </w:p>
    <w:p w14:paraId="3AED70BC" w14:textId="77777777" w:rsidR="00373474" w:rsidRDefault="00373474" w:rsidP="00373474">
      <w:pPr>
        <w:spacing w:line="240" w:lineRule="auto"/>
        <w:ind w:firstLine="0"/>
      </w:pPr>
    </w:p>
    <w:p w14:paraId="420A9D69" w14:textId="0127BF60" w:rsidR="00373474" w:rsidRDefault="00373474" w:rsidP="00373474">
      <w:pPr>
        <w:spacing w:line="240" w:lineRule="auto"/>
        <w:ind w:firstLine="0"/>
      </w:pPr>
      <w:r>
        <w:t xml:space="preserve">In this case, the code specifies the </w:t>
      </w:r>
      <w:proofErr w:type="spellStart"/>
      <w:r>
        <w:t>adam</w:t>
      </w:r>
      <w:proofErr w:type="spellEnd"/>
      <w:r>
        <w:t xml:space="preserve"> optimizer, the </w:t>
      </w:r>
      <w:proofErr w:type="spellStart"/>
      <w:r>
        <w:t>binary_crossentropy</w:t>
      </w:r>
      <w:proofErr w:type="spellEnd"/>
      <w:r>
        <w:t xml:space="preserve"> loss function (for binary classification), and the accuracy metric. </w:t>
      </w:r>
    </w:p>
    <w:p w14:paraId="2C459911" w14:textId="77777777" w:rsidR="00373474" w:rsidRDefault="00373474" w:rsidP="00373474">
      <w:pPr>
        <w:spacing w:line="240" w:lineRule="auto"/>
        <w:ind w:firstLine="0"/>
      </w:pPr>
    </w:p>
    <w:p w14:paraId="61C15755" w14:textId="6CE57680" w:rsidR="00373474" w:rsidRDefault="00373474" w:rsidP="00373474">
      <w:pPr>
        <w:spacing w:line="240" w:lineRule="auto"/>
        <w:ind w:firstLine="0"/>
      </w:pPr>
      <w:r>
        <w:t xml:space="preserve">The fit method is then used to train the ANN on the training set. The </w:t>
      </w:r>
      <w:proofErr w:type="spellStart"/>
      <w:r>
        <w:t>batch_size</w:t>
      </w:r>
      <w:proofErr w:type="spellEnd"/>
      <w:r>
        <w:t xml:space="preserve"> parameter determines the number of samples that will be used in each iteration of training, and the epochs parameter determines the number of times the model will be trained on the entire training set. The fit method returns a history object that contains information about the training process, including the values of the loss function and the evaluation metrics at each epoch.</w:t>
      </w:r>
    </w:p>
    <w:p w14:paraId="3A000849" w14:textId="2E4A9A3C" w:rsidR="00373474" w:rsidRDefault="00373474" w:rsidP="00373474">
      <w:pPr>
        <w:spacing w:line="240" w:lineRule="auto"/>
        <w:ind w:firstLine="0"/>
      </w:pPr>
    </w:p>
    <w:p w14:paraId="7F0BAEBC" w14:textId="7E4858D8" w:rsidR="00373474" w:rsidRDefault="00373474" w:rsidP="00373474">
      <w:pPr>
        <w:spacing w:line="240" w:lineRule="auto"/>
        <w:ind w:firstLine="0"/>
        <w:jc w:val="center"/>
      </w:pPr>
      <w:r w:rsidRPr="00373474">
        <w:rPr>
          <w:noProof/>
        </w:rPr>
        <w:lastRenderedPageBreak/>
        <w:drawing>
          <wp:inline distT="0" distB="0" distL="0" distR="0" wp14:anchorId="3675DD94" wp14:editId="5D5418CD">
            <wp:extent cx="5759450" cy="242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426335"/>
                    </a:xfrm>
                    <a:prstGeom prst="rect">
                      <a:avLst/>
                    </a:prstGeom>
                  </pic:spPr>
                </pic:pic>
              </a:graphicData>
            </a:graphic>
          </wp:inline>
        </w:drawing>
      </w:r>
    </w:p>
    <w:p w14:paraId="388557A5" w14:textId="6E803479" w:rsidR="00373474" w:rsidRDefault="00373474" w:rsidP="00373474">
      <w:pPr>
        <w:spacing w:line="240" w:lineRule="auto"/>
        <w:ind w:firstLine="0"/>
        <w:jc w:val="center"/>
      </w:pPr>
    </w:p>
    <w:p w14:paraId="4769F680" w14:textId="4E610527" w:rsidR="00373474" w:rsidRDefault="00373474" w:rsidP="00373474">
      <w:pPr>
        <w:spacing w:line="240" w:lineRule="auto"/>
        <w:ind w:firstLine="0"/>
        <w:jc w:val="center"/>
      </w:pPr>
      <w:r>
        <w:t>Fig 5.5: Training the Model</w:t>
      </w:r>
    </w:p>
    <w:p w14:paraId="7B0F8CD2" w14:textId="1E9A4476" w:rsidR="00373474" w:rsidRDefault="00373474" w:rsidP="00373474">
      <w:pPr>
        <w:spacing w:line="240" w:lineRule="auto"/>
        <w:ind w:firstLine="0"/>
        <w:jc w:val="center"/>
      </w:pPr>
    </w:p>
    <w:p w14:paraId="1F411333" w14:textId="474DE2DB" w:rsidR="00373474" w:rsidRDefault="00926501" w:rsidP="00373474">
      <w:pPr>
        <w:spacing w:line="240" w:lineRule="auto"/>
        <w:ind w:firstLine="0"/>
        <w:jc w:val="center"/>
      </w:pPr>
      <w:r w:rsidRPr="00926501">
        <w:rPr>
          <w:noProof/>
        </w:rPr>
        <w:drawing>
          <wp:inline distT="0" distB="0" distL="0" distR="0" wp14:anchorId="0323F74C" wp14:editId="372CA8A0">
            <wp:extent cx="5013960" cy="4549049"/>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9963" cy="4554496"/>
                    </a:xfrm>
                    <a:prstGeom prst="rect">
                      <a:avLst/>
                    </a:prstGeom>
                  </pic:spPr>
                </pic:pic>
              </a:graphicData>
            </a:graphic>
          </wp:inline>
        </w:drawing>
      </w:r>
    </w:p>
    <w:p w14:paraId="1204D882" w14:textId="5EF2AABF" w:rsidR="00926501" w:rsidRDefault="00926501" w:rsidP="00373474">
      <w:pPr>
        <w:spacing w:line="240" w:lineRule="auto"/>
        <w:ind w:firstLine="0"/>
        <w:jc w:val="center"/>
      </w:pPr>
    </w:p>
    <w:p w14:paraId="1E8D5215" w14:textId="6D51519F" w:rsidR="00926501" w:rsidRDefault="00926501" w:rsidP="00373474">
      <w:pPr>
        <w:spacing w:line="240" w:lineRule="auto"/>
        <w:ind w:firstLine="0"/>
        <w:jc w:val="center"/>
      </w:pPr>
      <w:r>
        <w:t>Fig 5.6: 97.73% accuracy in 100</w:t>
      </w:r>
      <w:r w:rsidRPr="00926501">
        <w:rPr>
          <w:vertAlign w:val="superscript"/>
        </w:rPr>
        <w:t>th</w:t>
      </w:r>
      <w:r>
        <w:t xml:space="preserve"> epoch</w:t>
      </w:r>
    </w:p>
    <w:p w14:paraId="63B534AD" w14:textId="39B2AAB0" w:rsidR="00926501" w:rsidRDefault="00926501" w:rsidP="00373474">
      <w:pPr>
        <w:spacing w:line="240" w:lineRule="auto"/>
        <w:ind w:firstLine="0"/>
        <w:jc w:val="center"/>
      </w:pPr>
    </w:p>
    <w:p w14:paraId="164AF39D" w14:textId="77777777" w:rsidR="00926501" w:rsidRDefault="00926501" w:rsidP="00373474">
      <w:pPr>
        <w:spacing w:line="240" w:lineRule="auto"/>
        <w:ind w:firstLine="0"/>
        <w:jc w:val="center"/>
      </w:pPr>
    </w:p>
    <w:p w14:paraId="7CF125A9" w14:textId="4A3EB23D" w:rsidR="00926501" w:rsidRDefault="00926501" w:rsidP="00373474">
      <w:pPr>
        <w:spacing w:line="240" w:lineRule="auto"/>
        <w:ind w:firstLine="0"/>
        <w:jc w:val="center"/>
      </w:pPr>
    </w:p>
    <w:p w14:paraId="24F9F534" w14:textId="01548222" w:rsidR="00926501" w:rsidRDefault="00926501" w:rsidP="00926501">
      <w:pPr>
        <w:pStyle w:val="Heading3"/>
        <w:tabs>
          <w:tab w:val="clear" w:pos="3839"/>
        </w:tabs>
        <w:ind w:left="709"/>
        <w:jc w:val="left"/>
        <w:rPr>
          <w:i w:val="0"/>
          <w:iCs/>
        </w:rPr>
      </w:pPr>
      <w:r>
        <w:rPr>
          <w:i w:val="0"/>
          <w:iCs/>
        </w:rPr>
        <w:lastRenderedPageBreak/>
        <w:t>Making Prediction and Evaluating the Model</w:t>
      </w:r>
    </w:p>
    <w:p w14:paraId="2211035B" w14:textId="1FAEDE34" w:rsidR="00926501" w:rsidRDefault="00926501" w:rsidP="00926501">
      <w:pPr>
        <w:pStyle w:val="1parag"/>
      </w:pPr>
    </w:p>
    <w:p w14:paraId="1F9BC112" w14:textId="77777777" w:rsidR="00926501" w:rsidRDefault="00926501" w:rsidP="00926501">
      <w:pPr>
        <w:ind w:firstLine="0"/>
      </w:pPr>
      <w:r>
        <w:t xml:space="preserve">This code is used to evaluate the performance of an Artificial Neural Network (ANN) model on a test set in Python. The predict method is used to generate predictions for the test set, and the resulting predictions are </w:t>
      </w:r>
      <w:proofErr w:type="spellStart"/>
      <w:r>
        <w:t>thresholded</w:t>
      </w:r>
      <w:proofErr w:type="spellEnd"/>
      <w:r>
        <w:t xml:space="preserve"> to create a binary output (where values greater than 0.5 are set to 1 and values less than or equal to 0.5 are set to 0).</w:t>
      </w:r>
    </w:p>
    <w:p w14:paraId="354AA136" w14:textId="77777777" w:rsidR="00926501" w:rsidRDefault="00926501" w:rsidP="00926501">
      <w:pPr>
        <w:ind w:firstLine="0"/>
      </w:pPr>
    </w:p>
    <w:p w14:paraId="0B176E03" w14:textId="77777777" w:rsidR="00926501" w:rsidRDefault="00926501" w:rsidP="00926501">
      <w:pPr>
        <w:ind w:firstLine="0"/>
      </w:pPr>
      <w:r>
        <w:t>The true labels for the test set (</w:t>
      </w:r>
      <w:proofErr w:type="spellStart"/>
      <w:r>
        <w:t>y_test</w:t>
      </w:r>
      <w:proofErr w:type="spellEnd"/>
      <w:r>
        <w:t>) and the predicted labels (</w:t>
      </w:r>
      <w:proofErr w:type="spellStart"/>
      <w:r>
        <w:t>y_pred</w:t>
      </w:r>
      <w:proofErr w:type="spellEnd"/>
      <w:r>
        <w:t xml:space="preserve">) are then printed side by side, using the </w:t>
      </w:r>
      <w:proofErr w:type="spellStart"/>
      <w:proofErr w:type="gramStart"/>
      <w:r>
        <w:t>np.concatenate</w:t>
      </w:r>
      <w:proofErr w:type="spellEnd"/>
      <w:proofErr w:type="gramEnd"/>
      <w:r>
        <w:t xml:space="preserve"> function to combine the arrays into a single 2D array. This can be useful for comparing the predicted labels to the true labels and identifying any discrepancies.</w:t>
      </w:r>
    </w:p>
    <w:p w14:paraId="1CE410F4" w14:textId="77777777" w:rsidR="00926501" w:rsidRDefault="00926501" w:rsidP="00926501">
      <w:pPr>
        <w:ind w:firstLine="0"/>
      </w:pPr>
    </w:p>
    <w:p w14:paraId="746B2C64" w14:textId="37307229" w:rsidR="00926501" w:rsidRDefault="00926501" w:rsidP="00926501">
      <w:pPr>
        <w:ind w:firstLine="0"/>
      </w:pPr>
      <w:r>
        <w:t xml:space="preserve">The code then uses the </w:t>
      </w:r>
      <w:proofErr w:type="spellStart"/>
      <w:r>
        <w:t>confusion_matrix</w:t>
      </w:r>
      <w:proofErr w:type="spellEnd"/>
      <w:r>
        <w:t xml:space="preserve"> function from the </w:t>
      </w:r>
      <w:proofErr w:type="spellStart"/>
      <w:proofErr w:type="gramStart"/>
      <w:r>
        <w:t>sklearn.metrics</w:t>
      </w:r>
      <w:proofErr w:type="spellEnd"/>
      <w:proofErr w:type="gramEnd"/>
      <w:r>
        <w:t xml:space="preserve"> module to calculate a confusion matrix for the test set. A confusion matrix is a table that shows the number of true positive, true negative, false positive, and false negative predictions made by the model. The diagonal elements of the confusion matrix (true positive and true negative) correspond to correct predictions, while the off-diagonal elements (false positive and false negative) correspond to incorrect predictions.</w:t>
      </w:r>
    </w:p>
    <w:p w14:paraId="58985374" w14:textId="77777777" w:rsidR="00926501" w:rsidRDefault="00926501" w:rsidP="00926501">
      <w:pPr>
        <w:ind w:firstLine="0"/>
      </w:pPr>
    </w:p>
    <w:p w14:paraId="7B141109" w14:textId="66C66AB2" w:rsidR="00926501" w:rsidRDefault="00926501" w:rsidP="00926501">
      <w:pPr>
        <w:ind w:firstLine="0"/>
      </w:pPr>
      <w:r w:rsidRPr="00926501">
        <w:rPr>
          <w:noProof/>
        </w:rPr>
        <w:drawing>
          <wp:inline distT="0" distB="0" distL="0" distR="0" wp14:anchorId="34CF089F" wp14:editId="71CBEC2D">
            <wp:extent cx="5759450" cy="46653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4665345"/>
                    </a:xfrm>
                    <a:prstGeom prst="rect">
                      <a:avLst/>
                    </a:prstGeom>
                  </pic:spPr>
                </pic:pic>
              </a:graphicData>
            </a:graphic>
          </wp:inline>
        </w:drawing>
      </w:r>
    </w:p>
    <w:p w14:paraId="64F81B88" w14:textId="1D452DB0" w:rsidR="00926501" w:rsidRDefault="00926501" w:rsidP="00926501">
      <w:pPr>
        <w:ind w:firstLine="0"/>
      </w:pPr>
    </w:p>
    <w:p w14:paraId="01F68764" w14:textId="1596A064" w:rsidR="00926501" w:rsidRDefault="00926501" w:rsidP="00926501">
      <w:pPr>
        <w:ind w:firstLine="0"/>
        <w:jc w:val="center"/>
      </w:pPr>
      <w:r>
        <w:t>Fig 5.7: Predicting and Confusion Matrix</w:t>
      </w:r>
    </w:p>
    <w:p w14:paraId="5674D6BE" w14:textId="77777777" w:rsidR="00926501" w:rsidRDefault="00926501" w:rsidP="00926501">
      <w:pPr>
        <w:ind w:firstLine="0"/>
      </w:pPr>
    </w:p>
    <w:p w14:paraId="5F2C7EB3" w14:textId="77777777" w:rsidR="00926501" w:rsidRDefault="00926501" w:rsidP="00926501">
      <w:pPr>
        <w:ind w:firstLine="0"/>
      </w:pPr>
      <w:r>
        <w:lastRenderedPageBreak/>
        <w:t>The diagonal elements of the matrix (5935 and 5102 in this case) correspond to correct predictions, while the off-diagonal elements (131 and 146 in this case) correspond to incorrect predictions. The values of the diagonal elements represent the number of true positive and true negative predictions, while the values of the off-diagonal elements represent the number of false positive and false negative predictions.</w:t>
      </w:r>
    </w:p>
    <w:p w14:paraId="4905739E" w14:textId="77777777" w:rsidR="00926501" w:rsidRDefault="00926501" w:rsidP="00926501">
      <w:pPr>
        <w:ind w:firstLine="0"/>
      </w:pPr>
    </w:p>
    <w:p w14:paraId="30BD3A05" w14:textId="3C2C77E7" w:rsidR="00926501" w:rsidRPr="00926501" w:rsidRDefault="00926501" w:rsidP="00926501">
      <w:pPr>
        <w:ind w:firstLine="0"/>
      </w:pPr>
      <w:r>
        <w:t xml:space="preserve">In this case, the model has made 5935 true positive predictions (i.e., it correctly predicted that </w:t>
      </w:r>
      <w:r w:rsidR="0043406D">
        <w:t>Irrigation is needed</w:t>
      </w:r>
      <w:r>
        <w:t xml:space="preserve">), 5102 true negative predictions (i.e., it correctly predicted that the </w:t>
      </w:r>
      <w:r w:rsidR="0043406D">
        <w:t>irrigation is not needed</w:t>
      </w:r>
      <w:r>
        <w:t xml:space="preserve">), 131 false positive predictions (i.e., it incorrectly predicted that </w:t>
      </w:r>
      <w:r w:rsidR="0043406D">
        <w:t>irrigation is needed</w:t>
      </w:r>
      <w:r>
        <w:t xml:space="preserve"> when it was </w:t>
      </w:r>
      <w:r w:rsidR="0043406D">
        <w:t>not needed</w:t>
      </w:r>
      <w:r>
        <w:t xml:space="preserve">), and 146 false negative predictions (i.e., it incorrectly predicted that the </w:t>
      </w:r>
      <w:r w:rsidR="0043406D">
        <w:t>irrigation is not needed</w:t>
      </w:r>
      <w:r>
        <w:t xml:space="preserve"> when it was </w:t>
      </w:r>
      <w:proofErr w:type="gramStart"/>
      <w:r>
        <w:t xml:space="preserve">actually </w:t>
      </w:r>
      <w:r w:rsidR="0043406D">
        <w:t>needed</w:t>
      </w:r>
      <w:proofErr w:type="gramEnd"/>
      <w:r>
        <w:t>).</w:t>
      </w:r>
    </w:p>
    <w:p w14:paraId="6C98096F" w14:textId="77777777" w:rsidR="00926501" w:rsidRPr="00926501" w:rsidRDefault="00926501" w:rsidP="00926501">
      <w:pPr>
        <w:ind w:firstLine="0"/>
      </w:pPr>
    </w:p>
    <w:p w14:paraId="6248B316" w14:textId="77777777" w:rsidR="00926501" w:rsidRDefault="00926501" w:rsidP="00926501">
      <w:pPr>
        <w:spacing w:line="240" w:lineRule="auto"/>
        <w:ind w:firstLine="0"/>
        <w:jc w:val="left"/>
      </w:pPr>
    </w:p>
    <w:p w14:paraId="422A6CC8" w14:textId="77777777" w:rsidR="00283551" w:rsidRDefault="00283551" w:rsidP="00283551">
      <w:pPr>
        <w:pStyle w:val="Heading1"/>
      </w:pPr>
      <w:r w:rsidRPr="00C36468">
        <w:lastRenderedPageBreak/>
        <w:t>Discussion</w:t>
      </w:r>
    </w:p>
    <w:p w14:paraId="709C0F64" w14:textId="77777777" w:rsidR="00283551" w:rsidRPr="0068577E" w:rsidRDefault="00283551" w:rsidP="00283551">
      <w:pPr>
        <w:pStyle w:val="1parag"/>
      </w:pPr>
    </w:p>
    <w:p w14:paraId="2E076E42" w14:textId="77777777" w:rsidR="00283551" w:rsidRDefault="00283551" w:rsidP="00283551">
      <w:pPr>
        <w:pStyle w:val="Heading2"/>
        <w:jc w:val="left"/>
      </w:pPr>
      <w:bookmarkStart w:id="61" w:name="_Toc123920495"/>
      <w:bookmarkStart w:id="62" w:name="_Toc123921189"/>
      <w:r>
        <w:t>Future Work</w:t>
      </w:r>
      <w:bookmarkEnd w:id="61"/>
      <w:bookmarkEnd w:id="62"/>
    </w:p>
    <w:p w14:paraId="6E1DA86D" w14:textId="77777777" w:rsidR="00283551" w:rsidRPr="0068577E" w:rsidRDefault="00283551" w:rsidP="00283551">
      <w:pPr>
        <w:pStyle w:val="1parag"/>
      </w:pPr>
    </w:p>
    <w:p w14:paraId="02D33E42" w14:textId="77777777" w:rsidR="00283551" w:rsidRDefault="00283551" w:rsidP="00283551">
      <w:pPr>
        <w:spacing w:line="240" w:lineRule="auto"/>
      </w:pPr>
      <w:r>
        <w:t>The future work for the system includes the following tasks:</w:t>
      </w:r>
    </w:p>
    <w:p w14:paraId="7D0829BD" w14:textId="77777777" w:rsidR="00283551" w:rsidRDefault="00283551" w:rsidP="00283551">
      <w:pPr>
        <w:spacing w:line="240" w:lineRule="auto"/>
        <w:rPr>
          <w:sz w:val="22"/>
          <w:lang w:eastAsia="en-US"/>
        </w:rPr>
      </w:pPr>
    </w:p>
    <w:p w14:paraId="3D36279B" w14:textId="77777777" w:rsidR="00283551" w:rsidRDefault="00283551" w:rsidP="00283551">
      <w:pPr>
        <w:pStyle w:val="ListParagraph"/>
        <w:numPr>
          <w:ilvl w:val="0"/>
          <w:numId w:val="13"/>
        </w:numPr>
        <w:spacing w:line="240" w:lineRule="auto"/>
        <w:contextualSpacing/>
      </w:pPr>
      <w:r>
        <w:rPr>
          <w:b/>
          <w:bCs/>
        </w:rPr>
        <w:t>Incorporation of a new communication protocol for unlimited sensors at a single node:</w:t>
      </w:r>
      <w:r>
        <w:t xml:space="preserve"> The current system is limited in its ability to support multiple sensors at a single node, and the new communication protocol will address this limitation and enable the use of an unlimited number of sensors.</w:t>
      </w:r>
    </w:p>
    <w:p w14:paraId="619A3E19" w14:textId="77777777" w:rsidR="00283551" w:rsidRDefault="00283551" w:rsidP="00283551">
      <w:pPr>
        <w:pStyle w:val="ListParagraph"/>
        <w:spacing w:line="240" w:lineRule="auto"/>
        <w:ind w:firstLine="0"/>
        <w:contextualSpacing/>
      </w:pPr>
    </w:p>
    <w:p w14:paraId="754D2849" w14:textId="77777777" w:rsidR="00283551" w:rsidRDefault="00283551" w:rsidP="00283551">
      <w:pPr>
        <w:pStyle w:val="ListParagraph"/>
        <w:numPr>
          <w:ilvl w:val="0"/>
          <w:numId w:val="13"/>
        </w:numPr>
        <w:spacing w:line="240" w:lineRule="auto"/>
        <w:contextualSpacing/>
      </w:pPr>
      <w:r>
        <w:rPr>
          <w:b/>
          <w:bCs/>
        </w:rPr>
        <w:t>Incorporation of remaining firmware functionality:</w:t>
      </w:r>
      <w:r>
        <w:t xml:space="preserve"> There are still some firmware functions that need to be implemented in the system, and these will be added in future updates.</w:t>
      </w:r>
    </w:p>
    <w:p w14:paraId="2C0F653E" w14:textId="77777777" w:rsidR="00283551" w:rsidRDefault="00283551" w:rsidP="00283551">
      <w:pPr>
        <w:spacing w:line="240" w:lineRule="auto"/>
        <w:ind w:firstLine="0"/>
        <w:contextualSpacing/>
      </w:pPr>
    </w:p>
    <w:p w14:paraId="65ABC494" w14:textId="77777777" w:rsidR="00283551" w:rsidRDefault="00283551" w:rsidP="00283551">
      <w:pPr>
        <w:pStyle w:val="ListParagraph"/>
        <w:numPr>
          <w:ilvl w:val="0"/>
          <w:numId w:val="13"/>
        </w:numPr>
        <w:spacing w:line="240" w:lineRule="auto"/>
        <w:contextualSpacing/>
      </w:pPr>
      <w:r>
        <w:rPr>
          <w:b/>
          <w:bCs/>
        </w:rPr>
        <w:t>Active improvement of the node for complete integration:</w:t>
      </w:r>
      <w:r>
        <w:t xml:space="preserve"> The node will be actively improved to ensure complete integration with the system and </w:t>
      </w:r>
      <w:proofErr w:type="gramStart"/>
      <w:r>
        <w:t>all of</w:t>
      </w:r>
      <w:proofErr w:type="gramEnd"/>
      <w:r>
        <w:t xml:space="preserve"> its components.</w:t>
      </w:r>
    </w:p>
    <w:p w14:paraId="09A13F6E" w14:textId="77777777" w:rsidR="00283551" w:rsidRDefault="00283551" w:rsidP="00283551">
      <w:pPr>
        <w:spacing w:line="240" w:lineRule="auto"/>
        <w:ind w:firstLine="0"/>
        <w:contextualSpacing/>
      </w:pPr>
    </w:p>
    <w:p w14:paraId="0A0B1463" w14:textId="77777777" w:rsidR="00283551" w:rsidRDefault="00283551" w:rsidP="00283551">
      <w:pPr>
        <w:pStyle w:val="ListParagraph"/>
        <w:numPr>
          <w:ilvl w:val="0"/>
          <w:numId w:val="13"/>
        </w:numPr>
        <w:spacing w:line="240" w:lineRule="auto"/>
        <w:contextualSpacing/>
      </w:pPr>
      <w:r>
        <w:rPr>
          <w:b/>
          <w:bCs/>
        </w:rPr>
        <w:t>Algorithm development for multiple data fusion</w:t>
      </w:r>
      <w:r>
        <w:t>: In order to enable smart prediction capabilities, algorithms will be developed to enable the fusion of multiple data sources. These algorithms will be used to analyse and interpret the data in order to make accurate predictions.</w:t>
      </w:r>
    </w:p>
    <w:p w14:paraId="6619E0FF" w14:textId="77777777" w:rsidR="00283551" w:rsidRDefault="00283551" w:rsidP="00283551">
      <w:pPr>
        <w:spacing w:line="240" w:lineRule="auto"/>
        <w:ind w:left="360"/>
      </w:pPr>
    </w:p>
    <w:p w14:paraId="09D977F9" w14:textId="77777777" w:rsidR="00283551" w:rsidRPr="0068577E" w:rsidRDefault="00283551" w:rsidP="00283551">
      <w:pPr>
        <w:pStyle w:val="1parag"/>
      </w:pPr>
    </w:p>
    <w:p w14:paraId="76DC3D0E" w14:textId="77777777" w:rsidR="00283551" w:rsidRDefault="00283551" w:rsidP="00283551">
      <w:pPr>
        <w:pStyle w:val="Heading2"/>
        <w:jc w:val="left"/>
      </w:pPr>
      <w:bookmarkStart w:id="63" w:name="_Toc123920496"/>
      <w:bookmarkStart w:id="64" w:name="_Toc123921190"/>
      <w:r>
        <w:t>Limitation</w:t>
      </w:r>
      <w:bookmarkEnd w:id="63"/>
      <w:bookmarkEnd w:id="64"/>
    </w:p>
    <w:p w14:paraId="7A1F4BBA" w14:textId="77777777" w:rsidR="00283551" w:rsidRDefault="00283551" w:rsidP="00283551">
      <w:pPr>
        <w:spacing w:line="240" w:lineRule="auto"/>
        <w:ind w:left="360"/>
      </w:pPr>
    </w:p>
    <w:p w14:paraId="1DA91256" w14:textId="77777777" w:rsidR="00283551" w:rsidRDefault="00283551" w:rsidP="00283551">
      <w:pPr>
        <w:spacing w:line="240" w:lineRule="auto"/>
      </w:pPr>
      <w:r>
        <w:t>There are currently several limitations to the system:</w:t>
      </w:r>
    </w:p>
    <w:p w14:paraId="7A313924" w14:textId="77777777" w:rsidR="00283551" w:rsidRDefault="00283551" w:rsidP="00283551">
      <w:pPr>
        <w:spacing w:line="240" w:lineRule="auto"/>
      </w:pPr>
    </w:p>
    <w:p w14:paraId="4D6A1A5B" w14:textId="77777777" w:rsidR="00283551" w:rsidRDefault="00283551" w:rsidP="00283551">
      <w:pPr>
        <w:pStyle w:val="ListParagraph"/>
        <w:numPr>
          <w:ilvl w:val="0"/>
          <w:numId w:val="14"/>
        </w:numPr>
        <w:spacing w:line="240" w:lineRule="auto"/>
        <w:contextualSpacing/>
      </w:pPr>
      <w:r>
        <w:rPr>
          <w:b/>
          <w:bCs/>
        </w:rPr>
        <w:t>Solar power implementation at the node side has not yet been implemented:</w:t>
      </w:r>
      <w:r>
        <w:t xml:space="preserve"> The system does not currently </w:t>
      </w:r>
      <w:proofErr w:type="gramStart"/>
      <w:r>
        <w:t>have the ability to</w:t>
      </w:r>
      <w:proofErr w:type="gramEnd"/>
      <w:r>
        <w:t xml:space="preserve"> utilize solar power at the node side, which limits its flexibility and potential applications.</w:t>
      </w:r>
    </w:p>
    <w:p w14:paraId="7A81EDB2" w14:textId="77777777" w:rsidR="00283551" w:rsidRDefault="00283551" w:rsidP="00283551">
      <w:pPr>
        <w:pStyle w:val="ListParagraph"/>
        <w:spacing w:line="240" w:lineRule="auto"/>
        <w:ind w:firstLine="0"/>
        <w:contextualSpacing/>
      </w:pPr>
    </w:p>
    <w:p w14:paraId="6588C14B" w14:textId="77777777" w:rsidR="00283551" w:rsidRDefault="00283551" w:rsidP="00283551">
      <w:pPr>
        <w:pStyle w:val="ListParagraph"/>
        <w:numPr>
          <w:ilvl w:val="0"/>
          <w:numId w:val="14"/>
        </w:numPr>
        <w:spacing w:line="240" w:lineRule="auto"/>
        <w:contextualSpacing/>
      </w:pPr>
      <w:r>
        <w:rPr>
          <w:b/>
          <w:bCs/>
        </w:rPr>
        <w:t>Multiple sensor type integration has not been implemented:</w:t>
      </w:r>
      <w:r>
        <w:t xml:space="preserve"> The system is currently limited in its ability to integrate multiple types of sensors, which limits its capabilities and the data it is able to collect.</w:t>
      </w:r>
    </w:p>
    <w:p w14:paraId="4A6C4F5C" w14:textId="77777777" w:rsidR="00283551" w:rsidRDefault="00283551" w:rsidP="00283551">
      <w:pPr>
        <w:spacing w:line="240" w:lineRule="auto"/>
        <w:ind w:firstLine="0"/>
        <w:contextualSpacing/>
      </w:pPr>
    </w:p>
    <w:p w14:paraId="382D5297" w14:textId="77777777" w:rsidR="00283551" w:rsidRDefault="00283551" w:rsidP="00283551">
      <w:pPr>
        <w:pStyle w:val="ListParagraph"/>
        <w:numPr>
          <w:ilvl w:val="0"/>
          <w:numId w:val="14"/>
        </w:numPr>
        <w:spacing w:line="240" w:lineRule="auto"/>
        <w:contextualSpacing/>
      </w:pPr>
      <w:r>
        <w:rPr>
          <w:b/>
          <w:bCs/>
        </w:rPr>
        <w:t>Machine learning algorithms have not been implemented at the cloud:</w:t>
      </w:r>
      <w:r>
        <w:t xml:space="preserve"> The system does not currently </w:t>
      </w:r>
      <w:proofErr w:type="gramStart"/>
      <w:r>
        <w:t>have the ability to</w:t>
      </w:r>
      <w:proofErr w:type="gramEnd"/>
      <w:r>
        <w:t xml:space="preserve"> utilize machine learning algorithms at the cloud level, which limits its ability to </w:t>
      </w:r>
      <w:proofErr w:type="spellStart"/>
      <w:r>
        <w:t>analyze</w:t>
      </w:r>
      <w:proofErr w:type="spellEnd"/>
      <w:r>
        <w:t xml:space="preserve"> and interpret data in real-time. This limitation may impact the accuracy and effectiveness of the system's predictions and decisions.</w:t>
      </w:r>
    </w:p>
    <w:p w14:paraId="3DC64059" w14:textId="77777777" w:rsidR="00283551" w:rsidRDefault="00283551" w:rsidP="00283551">
      <w:pPr>
        <w:spacing w:line="240" w:lineRule="auto"/>
      </w:pPr>
    </w:p>
    <w:p w14:paraId="799F79D5" w14:textId="77777777" w:rsidR="00283551" w:rsidRDefault="00283551" w:rsidP="006442CC">
      <w:pPr>
        <w:spacing w:line="240" w:lineRule="auto"/>
        <w:ind w:firstLine="0"/>
      </w:pPr>
      <w:r>
        <w:t>There are several potential improvements that could be made to the system to address its current limitations:</w:t>
      </w:r>
    </w:p>
    <w:p w14:paraId="7611E8F8" w14:textId="77777777" w:rsidR="00283551" w:rsidRDefault="00283551" w:rsidP="00283551">
      <w:pPr>
        <w:spacing w:line="240" w:lineRule="auto"/>
      </w:pPr>
    </w:p>
    <w:p w14:paraId="28237765" w14:textId="77777777" w:rsidR="00283551" w:rsidRDefault="00283551" w:rsidP="00283551">
      <w:pPr>
        <w:pStyle w:val="ListParagraph"/>
        <w:numPr>
          <w:ilvl w:val="0"/>
          <w:numId w:val="15"/>
        </w:numPr>
        <w:spacing w:line="240" w:lineRule="auto"/>
        <w:contextualSpacing/>
      </w:pPr>
      <w:r>
        <w:rPr>
          <w:b/>
          <w:bCs/>
        </w:rPr>
        <w:t xml:space="preserve">Incorporation of solar power at the node side: </w:t>
      </w:r>
      <w:r>
        <w:t>By implementing solar power at the node side, the system would be able to operate more flexibly and in a wider range of locations and environments.</w:t>
      </w:r>
    </w:p>
    <w:p w14:paraId="73A8168F" w14:textId="77777777" w:rsidR="00283551" w:rsidRDefault="00283551" w:rsidP="00283551">
      <w:pPr>
        <w:pStyle w:val="ListParagraph"/>
        <w:spacing w:line="240" w:lineRule="auto"/>
        <w:ind w:firstLine="0"/>
        <w:contextualSpacing/>
      </w:pPr>
    </w:p>
    <w:p w14:paraId="127666FC" w14:textId="77777777" w:rsidR="00283551" w:rsidRDefault="00283551" w:rsidP="00283551">
      <w:pPr>
        <w:pStyle w:val="ListParagraph"/>
        <w:numPr>
          <w:ilvl w:val="0"/>
          <w:numId w:val="15"/>
        </w:numPr>
        <w:spacing w:line="240" w:lineRule="auto"/>
        <w:contextualSpacing/>
      </w:pPr>
      <w:r>
        <w:rPr>
          <w:b/>
          <w:bCs/>
        </w:rPr>
        <w:lastRenderedPageBreak/>
        <w:t xml:space="preserve">Integration of multiple sensor types: </w:t>
      </w:r>
      <w:r>
        <w:t>By adding the ability to integrate multiple sensor types, the system would be able to collect a wider range of data, increasing its capabilities and the insights it is able to provide.</w:t>
      </w:r>
    </w:p>
    <w:p w14:paraId="63598EE9" w14:textId="77777777" w:rsidR="00283551" w:rsidRDefault="00283551" w:rsidP="00283551">
      <w:pPr>
        <w:pStyle w:val="ListParagraph"/>
      </w:pPr>
    </w:p>
    <w:p w14:paraId="7DCC77C7" w14:textId="77777777" w:rsidR="00283551" w:rsidRDefault="00283551" w:rsidP="00283551">
      <w:pPr>
        <w:pStyle w:val="ListParagraph"/>
        <w:spacing w:line="240" w:lineRule="auto"/>
        <w:ind w:firstLine="0"/>
        <w:contextualSpacing/>
      </w:pPr>
    </w:p>
    <w:p w14:paraId="281C0627" w14:textId="77777777" w:rsidR="00283551" w:rsidRDefault="00283551" w:rsidP="00283551">
      <w:pPr>
        <w:pStyle w:val="ListParagraph"/>
        <w:numPr>
          <w:ilvl w:val="0"/>
          <w:numId w:val="15"/>
        </w:numPr>
        <w:spacing w:line="240" w:lineRule="auto"/>
        <w:contextualSpacing/>
      </w:pPr>
      <w:r>
        <w:rPr>
          <w:b/>
          <w:bCs/>
        </w:rPr>
        <w:t>Implementation of machine learning algorithms at the cloud:</w:t>
      </w:r>
      <w:r>
        <w:t xml:space="preserve"> By adding the ability to utilize machine learning algorithms at the cloud level, the system would be able to </w:t>
      </w:r>
      <w:proofErr w:type="spellStart"/>
      <w:r>
        <w:t>analyze</w:t>
      </w:r>
      <w:proofErr w:type="spellEnd"/>
      <w:r>
        <w:t xml:space="preserve"> and interpret data in real-time, improving the accuracy and effectiveness of its predictions and decisions.</w:t>
      </w:r>
    </w:p>
    <w:p w14:paraId="5624DF8E" w14:textId="77777777" w:rsidR="00283551" w:rsidRDefault="00283551" w:rsidP="00283551">
      <w:pPr>
        <w:pStyle w:val="ListParagraph"/>
        <w:spacing w:line="240" w:lineRule="auto"/>
        <w:ind w:firstLine="0"/>
        <w:contextualSpacing/>
      </w:pPr>
    </w:p>
    <w:p w14:paraId="5FA13F2C" w14:textId="77777777" w:rsidR="00283551" w:rsidRPr="00C36468" w:rsidRDefault="00283551" w:rsidP="00283551">
      <w:pPr>
        <w:spacing w:line="240" w:lineRule="auto"/>
        <w:ind w:firstLine="0"/>
      </w:pPr>
      <w:r>
        <w:t>Overall, these improvements would significantly enhance the capabilities and performance of the system, making it more useful and valuable to users.</w:t>
      </w:r>
    </w:p>
    <w:p w14:paraId="3A1F4AB6" w14:textId="77777777" w:rsidR="00283551" w:rsidRPr="002A1089" w:rsidRDefault="00283551" w:rsidP="00283551">
      <w:pPr>
        <w:spacing w:line="240" w:lineRule="auto"/>
        <w:ind w:firstLine="0"/>
      </w:pPr>
    </w:p>
    <w:bookmarkEnd w:id="57"/>
    <w:bookmarkEnd w:id="58"/>
    <w:p w14:paraId="2ABC8FDE" w14:textId="1C4054E4" w:rsidR="00B12CC2" w:rsidRDefault="00B12CC2" w:rsidP="00F259DE">
      <w:pPr>
        <w:spacing w:line="240" w:lineRule="auto"/>
        <w:ind w:right="-2" w:firstLine="0"/>
      </w:pPr>
    </w:p>
    <w:p w14:paraId="6B057A47" w14:textId="77777777" w:rsidR="00F259DE" w:rsidRPr="00C36468" w:rsidRDefault="00F259DE" w:rsidP="00F259DE">
      <w:pPr>
        <w:spacing w:line="240" w:lineRule="auto"/>
        <w:ind w:right="-2" w:firstLine="0"/>
      </w:pPr>
    </w:p>
    <w:sectPr w:rsidR="00F259DE" w:rsidRPr="00C36468" w:rsidSect="00805343">
      <w:headerReference w:type="default" r:id="rId48"/>
      <w:footerReference w:type="default" r:id="rId49"/>
      <w:headerReference w:type="first" r:id="rId50"/>
      <w:pgSz w:w="11906" w:h="16838" w:code="9"/>
      <w:pgMar w:top="1418" w:right="1418" w:bottom="170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667BA" w14:textId="77777777" w:rsidR="005604CC" w:rsidRDefault="005604CC">
      <w:r>
        <w:separator/>
      </w:r>
    </w:p>
  </w:endnote>
  <w:endnote w:type="continuationSeparator" w:id="0">
    <w:p w14:paraId="162E012C" w14:textId="77777777" w:rsidR="005604CC" w:rsidRDefault="00560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EA39" w14:textId="77777777" w:rsidR="005275A2" w:rsidRDefault="005275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73C78" w14:textId="77777777" w:rsidR="005604CC" w:rsidRDefault="005604CC">
      <w:r>
        <w:separator/>
      </w:r>
    </w:p>
  </w:footnote>
  <w:footnote w:type="continuationSeparator" w:id="0">
    <w:p w14:paraId="505DD2EF" w14:textId="77777777" w:rsidR="005604CC" w:rsidRDefault="005604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A4779" w14:textId="77777777" w:rsidR="005275A2" w:rsidRDefault="005275A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100</w:t>
    </w:r>
    <w:r>
      <w:rPr>
        <w:rStyle w:val="PageNumber"/>
      </w:rPr>
      <w:fldChar w:fldCharType="end"/>
    </w:r>
  </w:p>
  <w:p w14:paraId="5694A42E" w14:textId="77777777" w:rsidR="005275A2" w:rsidRDefault="005275A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A3C8F" w14:textId="77777777" w:rsidR="005275A2" w:rsidRDefault="005275A2">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FF47" w14:textId="77777777" w:rsidR="005275A2" w:rsidRDefault="005275A2">
    <w:pPr>
      <w:pStyle w:val="Header"/>
      <w:framePr w:wrap="around" w:vAnchor="text" w:hAnchor="margin" w:xAlign="right" w:y="1"/>
      <w:rPr>
        <w:rStyle w:val="PageNumber"/>
        <w:b w:val="0"/>
      </w:rPr>
    </w:pPr>
    <w:r>
      <w:rPr>
        <w:rStyle w:val="PageNumber"/>
        <w:b w:val="0"/>
      </w:rPr>
      <w:fldChar w:fldCharType="begin"/>
    </w:r>
    <w:r>
      <w:rPr>
        <w:rStyle w:val="PageNumber"/>
        <w:b w:val="0"/>
      </w:rPr>
      <w:instrText xml:space="preserve">PAGE  </w:instrText>
    </w:r>
    <w:r>
      <w:rPr>
        <w:rStyle w:val="PageNumber"/>
        <w:b w:val="0"/>
      </w:rPr>
      <w:fldChar w:fldCharType="separate"/>
    </w:r>
    <w:r w:rsidR="00F62CC8">
      <w:rPr>
        <w:rStyle w:val="PageNumber"/>
        <w:b w:val="0"/>
        <w:noProof/>
      </w:rPr>
      <w:t>16</w:t>
    </w:r>
    <w:r>
      <w:rPr>
        <w:rStyle w:val="PageNumber"/>
        <w:b w:val="0"/>
      </w:rPr>
      <w:fldChar w:fldCharType="end"/>
    </w:r>
  </w:p>
  <w:p w14:paraId="7DB81F34" w14:textId="77777777" w:rsidR="005275A2" w:rsidRDefault="005275A2">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E8ED5" w14:textId="77777777" w:rsidR="005275A2" w:rsidRDefault="005275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4573"/>
    <w:multiLevelType w:val="hybridMultilevel"/>
    <w:tmpl w:val="09B843F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 w15:restartNumberingAfterBreak="0">
    <w:nsid w:val="27D0078D"/>
    <w:multiLevelType w:val="hybridMultilevel"/>
    <w:tmpl w:val="CFBCDECA"/>
    <w:lvl w:ilvl="0" w:tplc="48090019">
      <w:start w:val="1"/>
      <w:numFmt w:val="lowerLetter"/>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2" w15:restartNumberingAfterBreak="0">
    <w:nsid w:val="2B755F76"/>
    <w:multiLevelType w:val="hybridMultilevel"/>
    <w:tmpl w:val="D608AEAA"/>
    <w:lvl w:ilvl="0" w:tplc="48090019">
      <w:start w:val="1"/>
      <w:numFmt w:val="lowerLetter"/>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3" w15:restartNumberingAfterBreak="0">
    <w:nsid w:val="30252734"/>
    <w:multiLevelType w:val="multilevel"/>
    <w:tmpl w:val="3D3A3912"/>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8B53466"/>
    <w:multiLevelType w:val="hybridMultilevel"/>
    <w:tmpl w:val="B04A732E"/>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5" w15:restartNumberingAfterBreak="0">
    <w:nsid w:val="40733441"/>
    <w:multiLevelType w:val="hybridMultilevel"/>
    <w:tmpl w:val="35740DCE"/>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6" w15:restartNumberingAfterBreak="0">
    <w:nsid w:val="471F2816"/>
    <w:multiLevelType w:val="hybridMultilevel"/>
    <w:tmpl w:val="368267AA"/>
    <w:lvl w:ilvl="0" w:tplc="48090019">
      <w:start w:val="1"/>
      <w:numFmt w:val="lowerLetter"/>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7" w15:restartNumberingAfterBreak="0">
    <w:nsid w:val="48DD7A70"/>
    <w:multiLevelType w:val="hybridMultilevel"/>
    <w:tmpl w:val="B86C7D0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4DE62CED"/>
    <w:multiLevelType w:val="hybridMultilevel"/>
    <w:tmpl w:val="C56C6360"/>
    <w:lvl w:ilvl="0" w:tplc="04544276">
      <w:start w:val="1"/>
      <w:numFmt w:val="decimal"/>
      <w:pStyle w:val="References"/>
      <w:lvlText w:val="[%1]"/>
      <w:lvlJc w:val="left"/>
      <w:pPr>
        <w:tabs>
          <w:tab w:val="num" w:pos="964"/>
        </w:tabs>
        <w:ind w:left="964" w:hanging="964"/>
      </w:pPr>
      <w:rPr>
        <w:rFonts w:hint="default"/>
      </w:rPr>
    </w:lvl>
    <w:lvl w:ilvl="1" w:tplc="214EEFC2" w:tentative="1">
      <w:start w:val="1"/>
      <w:numFmt w:val="lowerLetter"/>
      <w:lvlText w:val="%2."/>
      <w:lvlJc w:val="left"/>
      <w:pPr>
        <w:tabs>
          <w:tab w:val="num" w:pos="1080"/>
        </w:tabs>
        <w:ind w:left="1080" w:hanging="360"/>
      </w:pPr>
    </w:lvl>
    <w:lvl w:ilvl="2" w:tplc="8E98D6E4" w:tentative="1">
      <w:start w:val="1"/>
      <w:numFmt w:val="lowerRoman"/>
      <w:lvlText w:val="%3."/>
      <w:lvlJc w:val="right"/>
      <w:pPr>
        <w:tabs>
          <w:tab w:val="num" w:pos="1800"/>
        </w:tabs>
        <w:ind w:left="1800" w:hanging="180"/>
      </w:pPr>
    </w:lvl>
    <w:lvl w:ilvl="3" w:tplc="87A06B1C" w:tentative="1">
      <w:start w:val="1"/>
      <w:numFmt w:val="decimal"/>
      <w:lvlText w:val="%4."/>
      <w:lvlJc w:val="left"/>
      <w:pPr>
        <w:tabs>
          <w:tab w:val="num" w:pos="2520"/>
        </w:tabs>
        <w:ind w:left="2520" w:hanging="360"/>
      </w:pPr>
    </w:lvl>
    <w:lvl w:ilvl="4" w:tplc="7526B234" w:tentative="1">
      <w:start w:val="1"/>
      <w:numFmt w:val="lowerLetter"/>
      <w:lvlText w:val="%5."/>
      <w:lvlJc w:val="left"/>
      <w:pPr>
        <w:tabs>
          <w:tab w:val="num" w:pos="3240"/>
        </w:tabs>
        <w:ind w:left="3240" w:hanging="360"/>
      </w:pPr>
    </w:lvl>
    <w:lvl w:ilvl="5" w:tplc="217A9AD4" w:tentative="1">
      <w:start w:val="1"/>
      <w:numFmt w:val="lowerRoman"/>
      <w:lvlText w:val="%6."/>
      <w:lvlJc w:val="right"/>
      <w:pPr>
        <w:tabs>
          <w:tab w:val="num" w:pos="3960"/>
        </w:tabs>
        <w:ind w:left="3960" w:hanging="180"/>
      </w:pPr>
    </w:lvl>
    <w:lvl w:ilvl="6" w:tplc="2D46662A" w:tentative="1">
      <w:start w:val="1"/>
      <w:numFmt w:val="decimal"/>
      <w:lvlText w:val="%7."/>
      <w:lvlJc w:val="left"/>
      <w:pPr>
        <w:tabs>
          <w:tab w:val="num" w:pos="4680"/>
        </w:tabs>
        <w:ind w:left="4680" w:hanging="360"/>
      </w:pPr>
    </w:lvl>
    <w:lvl w:ilvl="7" w:tplc="D068ACD6" w:tentative="1">
      <w:start w:val="1"/>
      <w:numFmt w:val="lowerLetter"/>
      <w:lvlText w:val="%8."/>
      <w:lvlJc w:val="left"/>
      <w:pPr>
        <w:tabs>
          <w:tab w:val="num" w:pos="5400"/>
        </w:tabs>
        <w:ind w:left="5400" w:hanging="360"/>
      </w:pPr>
    </w:lvl>
    <w:lvl w:ilvl="8" w:tplc="12D6241C" w:tentative="1">
      <w:start w:val="1"/>
      <w:numFmt w:val="lowerRoman"/>
      <w:lvlText w:val="%9."/>
      <w:lvlJc w:val="right"/>
      <w:pPr>
        <w:tabs>
          <w:tab w:val="num" w:pos="6120"/>
        </w:tabs>
        <w:ind w:left="6120" w:hanging="180"/>
      </w:pPr>
    </w:lvl>
  </w:abstractNum>
  <w:abstractNum w:abstractNumId="9" w15:restartNumberingAfterBreak="0">
    <w:nsid w:val="56AC5540"/>
    <w:multiLevelType w:val="hybridMultilevel"/>
    <w:tmpl w:val="8FD6713A"/>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A997C1C"/>
    <w:multiLevelType w:val="multilevel"/>
    <w:tmpl w:val="2710E56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3839"/>
        </w:tabs>
        <w:ind w:left="3839"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5C2F4B5B"/>
    <w:multiLevelType w:val="hybridMultilevel"/>
    <w:tmpl w:val="2E34D49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2" w15:restartNumberingAfterBreak="0">
    <w:nsid w:val="606A0215"/>
    <w:multiLevelType w:val="hybridMultilevel"/>
    <w:tmpl w:val="FA620D26"/>
    <w:lvl w:ilvl="0" w:tplc="20000017">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615543E0"/>
    <w:multiLevelType w:val="hybridMultilevel"/>
    <w:tmpl w:val="70D62ED8"/>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618C10C6"/>
    <w:multiLevelType w:val="hybridMultilevel"/>
    <w:tmpl w:val="B5AAAA1E"/>
    <w:lvl w:ilvl="0" w:tplc="20000017">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7EFB283D"/>
    <w:multiLevelType w:val="multilevel"/>
    <w:tmpl w:val="3D3A3912"/>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F17653C"/>
    <w:multiLevelType w:val="hybridMultilevel"/>
    <w:tmpl w:val="0F660C9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num w:numId="1" w16cid:durableId="1964774146">
    <w:abstractNumId w:val="8"/>
  </w:num>
  <w:num w:numId="2" w16cid:durableId="2039117027">
    <w:abstractNumId w:val="10"/>
  </w:num>
  <w:num w:numId="3" w16cid:durableId="988679479">
    <w:abstractNumId w:val="7"/>
  </w:num>
  <w:num w:numId="4" w16cid:durableId="1004359297">
    <w:abstractNumId w:val="15"/>
  </w:num>
  <w:num w:numId="5" w16cid:durableId="2451927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3108937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601504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164186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980768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24676636">
    <w:abstractNumId w:val="13"/>
  </w:num>
  <w:num w:numId="11" w16cid:durableId="1009602470">
    <w:abstractNumId w:val="14"/>
  </w:num>
  <w:num w:numId="12" w16cid:durableId="283776561">
    <w:abstractNumId w:val="12"/>
  </w:num>
  <w:num w:numId="13" w16cid:durableId="108830425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756190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342626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10177092">
    <w:abstractNumId w:val="0"/>
  </w:num>
  <w:num w:numId="17" w16cid:durableId="2074883814">
    <w:abstractNumId w:val="9"/>
  </w:num>
  <w:num w:numId="18" w16cid:durableId="1096245202">
    <w:abstractNumId w:val="10"/>
    <w:lvlOverride w:ilvl="0">
      <w:startOverride w:val="4"/>
    </w:lvlOverride>
    <w:lvlOverride w:ilvl="1">
      <w:startOverride w:val="3"/>
    </w:lvlOverride>
    <w:lvlOverride w:ilvl="2">
      <w:startOverride w:val="2"/>
    </w:lvlOverride>
  </w:num>
  <w:num w:numId="19" w16cid:durableId="899708855">
    <w:abstractNumId w:val="10"/>
    <w:lvlOverride w:ilvl="0">
      <w:startOverride w:val="4"/>
    </w:lvlOverride>
    <w:lvlOverride w:ilvl="1">
      <w:startOverride w:val="3"/>
    </w:lvlOverride>
    <w:lvlOverride w:ilvl="2">
      <w:startOverride w:val="2"/>
    </w:lvlOverride>
  </w:num>
  <w:num w:numId="20" w16cid:durableId="611478740">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n-US" w:vendorID="64" w:dllVersion="5" w:nlCheck="1" w:checkStyle="1"/>
  <w:activeWritingStyle w:appName="MSWord" w:lang="en-GB" w:vendorID="64" w:dllVersion="5" w:nlCheck="1" w:checkStyle="1"/>
  <w:activeWritingStyle w:appName="MSWord" w:lang="fi-FI" w:vendorID="64" w:dllVersion="6" w:nlCheck="1" w:checkStyle="0"/>
  <w:activeWritingStyle w:appName="MSWord" w:lang="fi-FI" w:vendorID="64" w:dllVersion="0" w:nlCheck="1" w:checkStyle="0"/>
  <w:activeWritingStyle w:appName="MSWord" w:lang="en-GB" w:vendorID="64" w:dllVersion="0" w:nlCheck="1" w:checkStyle="0"/>
  <w:activeWritingStyle w:appName="MSWord" w:lang="en-SG"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F48"/>
    <w:rsid w:val="00004AA4"/>
    <w:rsid w:val="000130AF"/>
    <w:rsid w:val="0001468A"/>
    <w:rsid w:val="00023A0D"/>
    <w:rsid w:val="00035D6A"/>
    <w:rsid w:val="00037F89"/>
    <w:rsid w:val="00051D9D"/>
    <w:rsid w:val="00064B43"/>
    <w:rsid w:val="00077EBB"/>
    <w:rsid w:val="0008486F"/>
    <w:rsid w:val="0008489F"/>
    <w:rsid w:val="000B12D5"/>
    <w:rsid w:val="000E0516"/>
    <w:rsid w:val="000E0933"/>
    <w:rsid w:val="0010388F"/>
    <w:rsid w:val="0013619A"/>
    <w:rsid w:val="00144CEB"/>
    <w:rsid w:val="001479F8"/>
    <w:rsid w:val="0015684D"/>
    <w:rsid w:val="001577A2"/>
    <w:rsid w:val="00164518"/>
    <w:rsid w:val="00182237"/>
    <w:rsid w:val="00195612"/>
    <w:rsid w:val="0019780B"/>
    <w:rsid w:val="001A3DF6"/>
    <w:rsid w:val="001A5FA2"/>
    <w:rsid w:val="001D5B11"/>
    <w:rsid w:val="001E1E9E"/>
    <w:rsid w:val="001E2F40"/>
    <w:rsid w:val="001F2456"/>
    <w:rsid w:val="002004C3"/>
    <w:rsid w:val="002045EB"/>
    <w:rsid w:val="00205F58"/>
    <w:rsid w:val="00210D99"/>
    <w:rsid w:val="00213883"/>
    <w:rsid w:val="00214F98"/>
    <w:rsid w:val="00222C43"/>
    <w:rsid w:val="00225513"/>
    <w:rsid w:val="002433F8"/>
    <w:rsid w:val="00244F4D"/>
    <w:rsid w:val="002712B5"/>
    <w:rsid w:val="00283551"/>
    <w:rsid w:val="0029417C"/>
    <w:rsid w:val="002A1089"/>
    <w:rsid w:val="002B6989"/>
    <w:rsid w:val="002C1E15"/>
    <w:rsid w:val="002C729C"/>
    <w:rsid w:val="002D760E"/>
    <w:rsid w:val="002E0872"/>
    <w:rsid w:val="002E3689"/>
    <w:rsid w:val="002F4995"/>
    <w:rsid w:val="00302AAD"/>
    <w:rsid w:val="00305D39"/>
    <w:rsid w:val="00307D38"/>
    <w:rsid w:val="00316C81"/>
    <w:rsid w:val="00320DCC"/>
    <w:rsid w:val="00331EEA"/>
    <w:rsid w:val="00360883"/>
    <w:rsid w:val="00372B08"/>
    <w:rsid w:val="00373474"/>
    <w:rsid w:val="00373AC2"/>
    <w:rsid w:val="00395AAA"/>
    <w:rsid w:val="003A5932"/>
    <w:rsid w:val="003A755A"/>
    <w:rsid w:val="003A7A00"/>
    <w:rsid w:val="003C1722"/>
    <w:rsid w:val="003C3BBF"/>
    <w:rsid w:val="003D63E1"/>
    <w:rsid w:val="003F58EF"/>
    <w:rsid w:val="00407750"/>
    <w:rsid w:val="0041669B"/>
    <w:rsid w:val="00417D1F"/>
    <w:rsid w:val="004206A8"/>
    <w:rsid w:val="00421230"/>
    <w:rsid w:val="00426897"/>
    <w:rsid w:val="00431067"/>
    <w:rsid w:val="0043406D"/>
    <w:rsid w:val="00442144"/>
    <w:rsid w:val="00455D00"/>
    <w:rsid w:val="00463953"/>
    <w:rsid w:val="00465217"/>
    <w:rsid w:val="00473688"/>
    <w:rsid w:val="00477249"/>
    <w:rsid w:val="0048496C"/>
    <w:rsid w:val="00497CCE"/>
    <w:rsid w:val="004A1534"/>
    <w:rsid w:val="004A2731"/>
    <w:rsid w:val="004C4DB2"/>
    <w:rsid w:val="004D1156"/>
    <w:rsid w:val="004D2EC2"/>
    <w:rsid w:val="004E0C2D"/>
    <w:rsid w:val="004E2D08"/>
    <w:rsid w:val="004F12E1"/>
    <w:rsid w:val="005117E1"/>
    <w:rsid w:val="00525D8A"/>
    <w:rsid w:val="005275A2"/>
    <w:rsid w:val="00537429"/>
    <w:rsid w:val="005570F8"/>
    <w:rsid w:val="00557449"/>
    <w:rsid w:val="005604CC"/>
    <w:rsid w:val="005615AD"/>
    <w:rsid w:val="00591A99"/>
    <w:rsid w:val="00592BC8"/>
    <w:rsid w:val="00597DC5"/>
    <w:rsid w:val="005D6C69"/>
    <w:rsid w:val="005E3A7E"/>
    <w:rsid w:val="005E757F"/>
    <w:rsid w:val="005F35A7"/>
    <w:rsid w:val="005F37ED"/>
    <w:rsid w:val="005F3D3D"/>
    <w:rsid w:val="00612222"/>
    <w:rsid w:val="0062493E"/>
    <w:rsid w:val="00625166"/>
    <w:rsid w:val="006427D2"/>
    <w:rsid w:val="006430E8"/>
    <w:rsid w:val="006442CC"/>
    <w:rsid w:val="00651D93"/>
    <w:rsid w:val="00653940"/>
    <w:rsid w:val="00674A4C"/>
    <w:rsid w:val="0068577E"/>
    <w:rsid w:val="006A2115"/>
    <w:rsid w:val="006A6D93"/>
    <w:rsid w:val="006B1505"/>
    <w:rsid w:val="006B3C0D"/>
    <w:rsid w:val="006D49A0"/>
    <w:rsid w:val="006F2BBF"/>
    <w:rsid w:val="006F2FC6"/>
    <w:rsid w:val="006F7A48"/>
    <w:rsid w:val="007024F6"/>
    <w:rsid w:val="0070411C"/>
    <w:rsid w:val="0070779B"/>
    <w:rsid w:val="00723E9A"/>
    <w:rsid w:val="007245B6"/>
    <w:rsid w:val="007407AE"/>
    <w:rsid w:val="00743C1D"/>
    <w:rsid w:val="0074672E"/>
    <w:rsid w:val="007530A3"/>
    <w:rsid w:val="007547C3"/>
    <w:rsid w:val="00766742"/>
    <w:rsid w:val="00767D3A"/>
    <w:rsid w:val="00790924"/>
    <w:rsid w:val="00791DD9"/>
    <w:rsid w:val="007A47DE"/>
    <w:rsid w:val="007A6ED6"/>
    <w:rsid w:val="007B4623"/>
    <w:rsid w:val="007B4BFE"/>
    <w:rsid w:val="007D7C5E"/>
    <w:rsid w:val="007E0EA4"/>
    <w:rsid w:val="007E39C4"/>
    <w:rsid w:val="007F14F6"/>
    <w:rsid w:val="007F1F68"/>
    <w:rsid w:val="0080185D"/>
    <w:rsid w:val="00803182"/>
    <w:rsid w:val="00805343"/>
    <w:rsid w:val="00823904"/>
    <w:rsid w:val="00831D51"/>
    <w:rsid w:val="0083245F"/>
    <w:rsid w:val="0083646E"/>
    <w:rsid w:val="00836663"/>
    <w:rsid w:val="00836FCE"/>
    <w:rsid w:val="00853755"/>
    <w:rsid w:val="0087353E"/>
    <w:rsid w:val="0087427A"/>
    <w:rsid w:val="0089353F"/>
    <w:rsid w:val="008A35E8"/>
    <w:rsid w:val="008A5DF7"/>
    <w:rsid w:val="008B16B0"/>
    <w:rsid w:val="008B22A2"/>
    <w:rsid w:val="008C014E"/>
    <w:rsid w:val="008C306D"/>
    <w:rsid w:val="008C6F6B"/>
    <w:rsid w:val="008D01A2"/>
    <w:rsid w:val="008D03CE"/>
    <w:rsid w:val="008D0435"/>
    <w:rsid w:val="008D3900"/>
    <w:rsid w:val="008D7E3D"/>
    <w:rsid w:val="008F4077"/>
    <w:rsid w:val="00926501"/>
    <w:rsid w:val="00930D9A"/>
    <w:rsid w:val="009407FF"/>
    <w:rsid w:val="00955CC6"/>
    <w:rsid w:val="00955CD7"/>
    <w:rsid w:val="00963859"/>
    <w:rsid w:val="0096601F"/>
    <w:rsid w:val="00971AD2"/>
    <w:rsid w:val="00971E85"/>
    <w:rsid w:val="00997883"/>
    <w:rsid w:val="009A1593"/>
    <w:rsid w:val="009B15F3"/>
    <w:rsid w:val="009C0D3E"/>
    <w:rsid w:val="009D2ED0"/>
    <w:rsid w:val="009D5766"/>
    <w:rsid w:val="009E03E0"/>
    <w:rsid w:val="009E12B0"/>
    <w:rsid w:val="009E1B03"/>
    <w:rsid w:val="009E64B7"/>
    <w:rsid w:val="009E6A4A"/>
    <w:rsid w:val="009F1C2D"/>
    <w:rsid w:val="009F52D9"/>
    <w:rsid w:val="00A11D16"/>
    <w:rsid w:val="00A13B47"/>
    <w:rsid w:val="00A1408E"/>
    <w:rsid w:val="00A17833"/>
    <w:rsid w:val="00A20E17"/>
    <w:rsid w:val="00A26F48"/>
    <w:rsid w:val="00A45FE9"/>
    <w:rsid w:val="00A46760"/>
    <w:rsid w:val="00A5040B"/>
    <w:rsid w:val="00A620D9"/>
    <w:rsid w:val="00A76A13"/>
    <w:rsid w:val="00A874E8"/>
    <w:rsid w:val="00AA24E3"/>
    <w:rsid w:val="00AA3EEB"/>
    <w:rsid w:val="00AA4859"/>
    <w:rsid w:val="00AB4E82"/>
    <w:rsid w:val="00AC0C8A"/>
    <w:rsid w:val="00AC7062"/>
    <w:rsid w:val="00AC7C5A"/>
    <w:rsid w:val="00AC7CC3"/>
    <w:rsid w:val="00AE11B5"/>
    <w:rsid w:val="00AE2ABE"/>
    <w:rsid w:val="00B12CC2"/>
    <w:rsid w:val="00B13674"/>
    <w:rsid w:val="00B1373F"/>
    <w:rsid w:val="00B14AD0"/>
    <w:rsid w:val="00B2607C"/>
    <w:rsid w:val="00B3362D"/>
    <w:rsid w:val="00B3389C"/>
    <w:rsid w:val="00B5379D"/>
    <w:rsid w:val="00BA1F9F"/>
    <w:rsid w:val="00BD105F"/>
    <w:rsid w:val="00BD27DD"/>
    <w:rsid w:val="00BE051D"/>
    <w:rsid w:val="00BE65CF"/>
    <w:rsid w:val="00BE6C61"/>
    <w:rsid w:val="00BF0A2C"/>
    <w:rsid w:val="00BF221D"/>
    <w:rsid w:val="00BF6C3C"/>
    <w:rsid w:val="00C06F39"/>
    <w:rsid w:val="00C15A43"/>
    <w:rsid w:val="00C176E2"/>
    <w:rsid w:val="00C20216"/>
    <w:rsid w:val="00C21DC4"/>
    <w:rsid w:val="00C36468"/>
    <w:rsid w:val="00C411EC"/>
    <w:rsid w:val="00C41E3A"/>
    <w:rsid w:val="00C4223F"/>
    <w:rsid w:val="00C44459"/>
    <w:rsid w:val="00C45090"/>
    <w:rsid w:val="00C55346"/>
    <w:rsid w:val="00C56F83"/>
    <w:rsid w:val="00C571B0"/>
    <w:rsid w:val="00C72498"/>
    <w:rsid w:val="00C72AE8"/>
    <w:rsid w:val="00C74783"/>
    <w:rsid w:val="00C75CDD"/>
    <w:rsid w:val="00C762B4"/>
    <w:rsid w:val="00C85D28"/>
    <w:rsid w:val="00CC39C9"/>
    <w:rsid w:val="00CC74AD"/>
    <w:rsid w:val="00D013FF"/>
    <w:rsid w:val="00D03F42"/>
    <w:rsid w:val="00D53CE1"/>
    <w:rsid w:val="00D600A3"/>
    <w:rsid w:val="00D62291"/>
    <w:rsid w:val="00D64D47"/>
    <w:rsid w:val="00D64E80"/>
    <w:rsid w:val="00D652BD"/>
    <w:rsid w:val="00D75100"/>
    <w:rsid w:val="00D82FD3"/>
    <w:rsid w:val="00D92BDE"/>
    <w:rsid w:val="00D945E9"/>
    <w:rsid w:val="00DC1162"/>
    <w:rsid w:val="00DC206F"/>
    <w:rsid w:val="00DC54CC"/>
    <w:rsid w:val="00DE4C2E"/>
    <w:rsid w:val="00DF2793"/>
    <w:rsid w:val="00DF73D6"/>
    <w:rsid w:val="00E026C5"/>
    <w:rsid w:val="00E122B6"/>
    <w:rsid w:val="00E167A9"/>
    <w:rsid w:val="00E24B16"/>
    <w:rsid w:val="00E301FE"/>
    <w:rsid w:val="00E35865"/>
    <w:rsid w:val="00E43623"/>
    <w:rsid w:val="00E45A57"/>
    <w:rsid w:val="00E52940"/>
    <w:rsid w:val="00E53AAC"/>
    <w:rsid w:val="00E55447"/>
    <w:rsid w:val="00E63AB5"/>
    <w:rsid w:val="00E6678A"/>
    <w:rsid w:val="00E73128"/>
    <w:rsid w:val="00E7762A"/>
    <w:rsid w:val="00E87A3E"/>
    <w:rsid w:val="00E94F44"/>
    <w:rsid w:val="00EB149E"/>
    <w:rsid w:val="00EC69AC"/>
    <w:rsid w:val="00ED1332"/>
    <w:rsid w:val="00F06921"/>
    <w:rsid w:val="00F06B09"/>
    <w:rsid w:val="00F259DE"/>
    <w:rsid w:val="00F25B7D"/>
    <w:rsid w:val="00F549A6"/>
    <w:rsid w:val="00F61EBF"/>
    <w:rsid w:val="00F62CC8"/>
    <w:rsid w:val="00F72517"/>
    <w:rsid w:val="00F72587"/>
    <w:rsid w:val="00F74170"/>
    <w:rsid w:val="00F97F7E"/>
    <w:rsid w:val="00FA6865"/>
    <w:rsid w:val="00FB6526"/>
    <w:rsid w:val="00FB6A24"/>
    <w:rsid w:val="00FC0B96"/>
    <w:rsid w:val="00FC6070"/>
    <w:rsid w:val="00FD30BC"/>
  </w:rsids>
  <m:mathPr>
    <m:mathFont m:val="Cambria Math"/>
    <m:brkBin m:val="before"/>
    <m:brkBinSub m:val="--"/>
    <m:smallFrac m:val="0"/>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E48C3F"/>
  <w15:chartTrackingRefBased/>
  <w15:docId w15:val="{1C7BBD3E-C3A6-4C4F-B11A-DBD6DBA8F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zh-CN" w:bidi="ar-SA"/>
      </w:rPr>
    </w:rPrDefault>
    <w:pPrDefault>
      <w:pPr>
        <w:spacing w:after="40"/>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2. parag."/>
    <w:qFormat/>
    <w:rsid w:val="00037F89"/>
    <w:pPr>
      <w:spacing w:after="0" w:line="280" w:lineRule="atLeast"/>
    </w:pPr>
    <w:rPr>
      <w:sz w:val="24"/>
      <w:lang w:val="en-GB" w:eastAsia="fi-FI"/>
    </w:rPr>
  </w:style>
  <w:style w:type="paragraph" w:styleId="Heading1">
    <w:name w:val="heading 1"/>
    <w:basedOn w:val="Normal"/>
    <w:next w:val="1parag"/>
    <w:autoRedefine/>
    <w:qFormat/>
    <w:rsid w:val="004D2EC2"/>
    <w:pPr>
      <w:keepNext/>
      <w:pageBreakBefore/>
      <w:numPr>
        <w:numId w:val="2"/>
      </w:numPr>
      <w:spacing w:line="240" w:lineRule="auto"/>
      <w:ind w:left="454" w:hanging="454"/>
      <w:jc w:val="center"/>
      <w:outlineLvl w:val="0"/>
    </w:pPr>
    <w:rPr>
      <w:rFonts w:cs="Arial"/>
      <w:b/>
      <w:bCs/>
      <w:caps/>
      <w:kern w:val="32"/>
      <w:sz w:val="28"/>
      <w:szCs w:val="32"/>
    </w:rPr>
  </w:style>
  <w:style w:type="paragraph" w:styleId="Heading2">
    <w:name w:val="heading 2"/>
    <w:basedOn w:val="Heading1"/>
    <w:next w:val="1parag"/>
    <w:qFormat/>
    <w:rsid w:val="007F14F6"/>
    <w:pPr>
      <w:pageBreakBefore w:val="0"/>
      <w:numPr>
        <w:ilvl w:val="1"/>
      </w:numPr>
      <w:ind w:left="567" w:hanging="567"/>
      <w:outlineLvl w:val="1"/>
    </w:pPr>
    <w:rPr>
      <w:bCs w:val="0"/>
      <w:iCs/>
      <w:caps w:val="0"/>
      <w:sz w:val="24"/>
      <w:szCs w:val="28"/>
    </w:rPr>
  </w:style>
  <w:style w:type="paragraph" w:styleId="Heading3">
    <w:name w:val="heading 3"/>
    <w:basedOn w:val="Heading2"/>
    <w:next w:val="1parag"/>
    <w:link w:val="Heading3Char"/>
    <w:qFormat/>
    <w:pPr>
      <w:numPr>
        <w:ilvl w:val="2"/>
      </w:numPr>
      <w:outlineLvl w:val="2"/>
    </w:pPr>
    <w:rPr>
      <w:bCs/>
      <w:i/>
      <w:iCs w:val="0"/>
      <w:szCs w:val="26"/>
    </w:rPr>
  </w:style>
  <w:style w:type="paragraph" w:styleId="Heading4">
    <w:name w:val="heading 4"/>
    <w:basedOn w:val="Heading3"/>
    <w:next w:val="1parag"/>
    <w:qFormat/>
    <w:pPr>
      <w:numPr>
        <w:ilvl w:val="3"/>
      </w:numPr>
      <w:outlineLvl w:val="3"/>
    </w:pPr>
    <w:rPr>
      <w:b w:val="0"/>
      <w:bCs w:val="0"/>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pPr>
      <w:shd w:val="clear" w:color="auto" w:fill="000080"/>
    </w:pPr>
    <w:rPr>
      <w:rFonts w:ascii="Tahoma" w:hAnsi="Tahoma" w:cs="Tahoma"/>
    </w:rPr>
  </w:style>
  <w:style w:type="paragraph" w:styleId="Title">
    <w:name w:val="Title"/>
    <w:basedOn w:val="Normal"/>
    <w:next w:val="Normal"/>
    <w:pPr>
      <w:spacing w:before="5600" w:after="60"/>
      <w:jc w:val="left"/>
      <w:outlineLvl w:val="0"/>
    </w:pPr>
    <w:rPr>
      <w:rFonts w:cs="Arial"/>
      <w:b/>
      <w:bCs/>
      <w:caps/>
      <w:kern w:val="28"/>
      <w:sz w:val="36"/>
      <w:szCs w:val="32"/>
    </w:rPr>
  </w:style>
  <w:style w:type="paragraph" w:customStyle="1" w:styleId="IntroHeading">
    <w:name w:val="Intro Heading"/>
    <w:basedOn w:val="Heading1"/>
    <w:next w:val="Normal"/>
    <w:pPr>
      <w:pageBreakBefore w:val="0"/>
      <w:numPr>
        <w:numId w:val="0"/>
      </w:numPr>
      <w:spacing w:after="240"/>
    </w:pPr>
  </w:style>
  <w:style w:type="paragraph" w:customStyle="1" w:styleId="Author">
    <w:name w:val="Author"/>
    <w:basedOn w:val="Normal"/>
    <w:pPr>
      <w:ind w:firstLine="0"/>
    </w:pPr>
    <w:rPr>
      <w:caps/>
      <w:sz w:val="28"/>
    </w:rPr>
  </w:style>
  <w:style w:type="paragraph" w:customStyle="1" w:styleId="Abstract">
    <w:name w:val="Abstract"/>
    <w:basedOn w:val="Normal"/>
    <w:next w:val="AbstractIndent"/>
    <w:rsid w:val="00674A4C"/>
    <w:pPr>
      <w:ind w:firstLine="0"/>
    </w:pPr>
  </w:style>
  <w:style w:type="paragraph" w:customStyle="1" w:styleId="Tiivistelm">
    <w:name w:val="Tiivistelmä"/>
    <w:basedOn w:val="Abstract"/>
    <w:next w:val="TiivistelmIndent"/>
  </w:style>
  <w:style w:type="paragraph" w:styleId="Caption">
    <w:name w:val="caption"/>
    <w:aliases w:val="TabCaption,Tab Caption"/>
    <w:basedOn w:val="1parag"/>
    <w:next w:val="Normal"/>
    <w:link w:val="CaptionChar"/>
    <w:qFormat/>
    <w:rsid w:val="00803182"/>
    <w:pPr>
      <w:jc w:val="left"/>
    </w:pPr>
    <w:rPr>
      <w:bCs/>
    </w:rPr>
  </w:style>
  <w:style w:type="paragraph" w:styleId="Footer">
    <w:name w:val="footer"/>
    <w:basedOn w:val="Normal"/>
    <w:pPr>
      <w:tabs>
        <w:tab w:val="center" w:pos="4153"/>
        <w:tab w:val="right" w:pos="8306"/>
      </w:tabs>
    </w:pPr>
  </w:style>
  <w:style w:type="paragraph" w:styleId="TOC1">
    <w:name w:val="toc 1"/>
    <w:basedOn w:val="Normal"/>
    <w:next w:val="Normal"/>
    <w:autoRedefine/>
    <w:uiPriority w:val="39"/>
    <w:rsid w:val="000130AF"/>
    <w:pPr>
      <w:tabs>
        <w:tab w:val="left" w:pos="567"/>
        <w:tab w:val="right" w:leader="dot" w:pos="9070"/>
      </w:tabs>
      <w:spacing w:after="40"/>
      <w:ind w:firstLine="0"/>
    </w:pPr>
    <w:rPr>
      <w:caps/>
      <w:noProof/>
      <w:szCs w:val="24"/>
    </w:rPr>
  </w:style>
  <w:style w:type="paragraph" w:styleId="NormalIndent">
    <w:name w:val="Normal Indent"/>
    <w:basedOn w:val="Normal"/>
    <w:rsid w:val="00674A4C"/>
    <w:pPr>
      <w:ind w:firstLine="227"/>
    </w:pPr>
  </w:style>
  <w:style w:type="paragraph" w:customStyle="1" w:styleId="AbstractIndent">
    <w:name w:val="Abstract Indent"/>
    <w:basedOn w:val="NormalIndent"/>
    <w:rsid w:val="00674A4C"/>
  </w:style>
  <w:style w:type="paragraph" w:customStyle="1" w:styleId="TiivistelmIndent">
    <w:name w:val="Tiivistelmä Indent"/>
    <w:basedOn w:val="AbstractIndent"/>
  </w:style>
  <w:style w:type="paragraph" w:styleId="TOC2">
    <w:name w:val="toc 2"/>
    <w:basedOn w:val="Normal"/>
    <w:next w:val="Normal"/>
    <w:autoRedefine/>
    <w:uiPriority w:val="39"/>
    <w:rsid w:val="000130AF"/>
    <w:pPr>
      <w:tabs>
        <w:tab w:val="left" w:pos="1134"/>
        <w:tab w:val="right" w:leader="dot" w:pos="9070"/>
      </w:tabs>
      <w:spacing w:after="40"/>
      <w:ind w:left="1134" w:hanging="567"/>
    </w:pPr>
    <w:rPr>
      <w:noProof/>
      <w:szCs w:val="24"/>
    </w:rPr>
  </w:style>
  <w:style w:type="paragraph" w:styleId="TOC3">
    <w:name w:val="toc 3"/>
    <w:basedOn w:val="Normal"/>
    <w:next w:val="Normal"/>
    <w:autoRedefine/>
    <w:uiPriority w:val="39"/>
    <w:rsid w:val="00AA4859"/>
    <w:pPr>
      <w:tabs>
        <w:tab w:val="left" w:pos="1843"/>
        <w:tab w:val="right" w:leader="dot" w:pos="9070"/>
      </w:tabs>
      <w:spacing w:after="40"/>
      <w:ind w:left="1843" w:hanging="709"/>
    </w:pPr>
    <w:rPr>
      <w:noProof/>
      <w:szCs w:val="24"/>
    </w:rPr>
  </w:style>
  <w:style w:type="paragraph" w:styleId="TOC4">
    <w:name w:val="toc 4"/>
    <w:basedOn w:val="Normal"/>
    <w:next w:val="Normal"/>
    <w:autoRedefine/>
    <w:uiPriority w:val="39"/>
    <w:rsid w:val="00ED1332"/>
    <w:pPr>
      <w:tabs>
        <w:tab w:val="left" w:pos="2694"/>
        <w:tab w:val="right" w:leader="dot" w:pos="9070"/>
      </w:tabs>
      <w:spacing w:after="40"/>
      <w:ind w:left="2694" w:hanging="851"/>
    </w:pPr>
    <w:rPr>
      <w:noProof/>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basedOn w:val="DefaultParagraphFont"/>
    <w:uiPriority w:val="99"/>
    <w:rPr>
      <w:color w:val="0000FF"/>
      <w:u w:val="single"/>
    </w:rPr>
  </w:style>
  <w:style w:type="paragraph" w:styleId="Header">
    <w:name w:val="header"/>
    <w:basedOn w:val="Normal"/>
    <w:pPr>
      <w:tabs>
        <w:tab w:val="center" w:pos="4153"/>
        <w:tab w:val="right" w:pos="8306"/>
      </w:tabs>
    </w:pPr>
  </w:style>
  <w:style w:type="paragraph" w:customStyle="1" w:styleId="Abbreviations">
    <w:name w:val="Abbreviations"/>
    <w:basedOn w:val="Normal"/>
    <w:rsid w:val="00674A4C"/>
    <w:pPr>
      <w:tabs>
        <w:tab w:val="left" w:pos="1620"/>
      </w:tabs>
      <w:ind w:firstLine="0"/>
    </w:pPr>
    <w:rPr>
      <w:iCs/>
    </w:rPr>
  </w:style>
  <w:style w:type="character" w:styleId="PageNumber">
    <w:name w:val="page number"/>
    <w:basedOn w:val="DefaultParagraphFont"/>
    <w:rPr>
      <w:b/>
    </w:rPr>
  </w:style>
  <w:style w:type="character" w:styleId="FollowedHyperlink">
    <w:name w:val="FollowedHyperlink"/>
    <w:basedOn w:val="DefaultParagraphFont"/>
    <w:rPr>
      <w:color w:val="800080"/>
      <w:u w:val="single"/>
    </w:rPr>
  </w:style>
  <w:style w:type="paragraph" w:customStyle="1" w:styleId="TypeStyle">
    <w:name w:val="TypeStyle"/>
    <w:basedOn w:val="Normal"/>
    <w:pPr>
      <w:tabs>
        <w:tab w:val="left" w:pos="3402"/>
        <w:tab w:val="left" w:pos="4536"/>
        <w:tab w:val="left" w:pos="5670"/>
        <w:tab w:val="right" w:pos="9923"/>
      </w:tabs>
      <w:spacing w:before="1000" w:line="240" w:lineRule="exact"/>
      <w:jc w:val="left"/>
    </w:pPr>
    <w:rPr>
      <w:b/>
      <w:lang w:eastAsia="en-US"/>
    </w:rPr>
  </w:style>
  <w:style w:type="paragraph" w:customStyle="1" w:styleId="Reference">
    <w:name w:val="Reference"/>
    <w:basedOn w:val="Normal"/>
    <w:pPr>
      <w:tabs>
        <w:tab w:val="num" w:pos="964"/>
      </w:tabs>
      <w:spacing w:after="240"/>
    </w:pPr>
  </w:style>
  <w:style w:type="paragraph" w:customStyle="1" w:styleId="StyleIntroHeadingBefore28pt">
    <w:name w:val="Style Intro Heading + Before:  28 pt"/>
    <w:basedOn w:val="IntroHeading"/>
    <w:pPr>
      <w:spacing w:before="480"/>
    </w:pPr>
    <w:rPr>
      <w:rFonts w:cs="Times New Roman"/>
      <w:szCs w:val="20"/>
    </w:rPr>
  </w:style>
  <w:style w:type="paragraph" w:styleId="ListParagraph">
    <w:name w:val="List Paragraph"/>
    <w:basedOn w:val="Normal"/>
    <w:uiPriority w:val="34"/>
    <w:qFormat/>
    <w:rsid w:val="002E3689"/>
    <w:pPr>
      <w:ind w:left="720"/>
    </w:pPr>
  </w:style>
  <w:style w:type="paragraph" w:customStyle="1" w:styleId="References">
    <w:name w:val="References"/>
    <w:basedOn w:val="Normal"/>
    <w:rsid w:val="00674A4C"/>
    <w:pPr>
      <w:numPr>
        <w:numId w:val="1"/>
      </w:numPr>
      <w:spacing w:after="240"/>
    </w:pPr>
    <w:rPr>
      <w:szCs w:val="24"/>
      <w:lang w:eastAsia="en-US"/>
    </w:rPr>
  </w:style>
  <w:style w:type="paragraph" w:customStyle="1" w:styleId="1parag">
    <w:name w:val="1. parag."/>
    <w:basedOn w:val="Normal"/>
    <w:next w:val="Normal"/>
    <w:link w:val="1paragChar"/>
    <w:autoRedefine/>
    <w:qFormat/>
    <w:rsid w:val="00037F89"/>
    <w:pPr>
      <w:ind w:firstLine="0"/>
    </w:pPr>
  </w:style>
  <w:style w:type="character" w:customStyle="1" w:styleId="1paragChar">
    <w:name w:val="1. parag. Char"/>
    <w:basedOn w:val="DefaultParagraphFont"/>
    <w:link w:val="1parag"/>
    <w:rsid w:val="00037F89"/>
    <w:rPr>
      <w:sz w:val="24"/>
      <w:lang w:eastAsia="fi-FI"/>
    </w:rPr>
  </w:style>
  <w:style w:type="paragraph" w:styleId="BalloonText">
    <w:name w:val="Balloon Text"/>
    <w:basedOn w:val="Normal"/>
    <w:link w:val="BalloonTextChar"/>
    <w:uiPriority w:val="99"/>
    <w:semiHidden/>
    <w:unhideWhenUsed/>
    <w:rsid w:val="00222C4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2C43"/>
    <w:rPr>
      <w:rFonts w:ascii="Segoe UI" w:hAnsi="Segoe UI" w:cs="Segoe UI"/>
      <w:sz w:val="18"/>
      <w:szCs w:val="18"/>
      <w:lang w:eastAsia="fi-FI"/>
    </w:rPr>
  </w:style>
  <w:style w:type="paragraph" w:customStyle="1" w:styleId="juoksevatekstimuutkappaleet">
    <w:name w:val="juokseva teksti muut kappaleet"/>
    <w:basedOn w:val="Normal"/>
    <w:rsid w:val="007024F6"/>
    <w:pPr>
      <w:widowControl w:val="0"/>
      <w:tabs>
        <w:tab w:val="left" w:pos="2404"/>
        <w:tab w:val="left" w:pos="2632"/>
      </w:tabs>
      <w:suppressAutoHyphens/>
      <w:autoSpaceDE w:val="0"/>
      <w:ind w:left="2632" w:firstLine="228"/>
    </w:pPr>
    <w:rPr>
      <w:rFonts w:ascii="Times" w:hAnsi="Times" w:cs="Times"/>
      <w:color w:val="000000"/>
      <w:szCs w:val="24"/>
      <w:lang w:val="en-US" w:eastAsia="ar-SA"/>
    </w:rPr>
  </w:style>
  <w:style w:type="paragraph" w:customStyle="1" w:styleId="perus">
    <w:name w:val="perus"/>
    <w:basedOn w:val="Normal"/>
    <w:rsid w:val="007024F6"/>
    <w:pPr>
      <w:widowControl w:val="0"/>
      <w:tabs>
        <w:tab w:val="left" w:pos="203"/>
        <w:tab w:val="left" w:pos="364"/>
        <w:tab w:val="left" w:pos="770"/>
        <w:tab w:val="left" w:pos="931"/>
        <w:tab w:val="left" w:pos="1337"/>
        <w:tab w:val="left" w:pos="1498"/>
        <w:tab w:val="left" w:pos="1904"/>
        <w:tab w:val="left" w:pos="2065"/>
        <w:tab w:val="left" w:pos="2471"/>
        <w:tab w:val="left" w:pos="3038"/>
        <w:tab w:val="left" w:pos="3605"/>
        <w:tab w:val="left" w:pos="4172"/>
        <w:tab w:val="left" w:pos="4739"/>
        <w:tab w:val="left" w:pos="5306"/>
      </w:tabs>
      <w:suppressAutoHyphens/>
      <w:autoSpaceDE w:val="0"/>
      <w:ind w:left="2336" w:hanging="296"/>
    </w:pPr>
    <w:rPr>
      <w:rFonts w:ascii="Times" w:hAnsi="Times" w:cs="Times"/>
      <w:color w:val="000000"/>
      <w:szCs w:val="24"/>
      <w:lang w:val="en-US" w:eastAsia="ar-SA"/>
    </w:rPr>
  </w:style>
  <w:style w:type="paragraph" w:customStyle="1" w:styleId="FigCaption">
    <w:name w:val="Fig Caption"/>
    <w:basedOn w:val="1parag"/>
    <w:next w:val="Normal"/>
    <w:link w:val="FigCaptionChar"/>
    <w:qFormat/>
    <w:rsid w:val="004206A8"/>
    <w:pPr>
      <w:jc w:val="center"/>
    </w:pPr>
  </w:style>
  <w:style w:type="paragraph" w:customStyle="1" w:styleId="1parag0">
    <w:name w:val="1. parag"/>
    <w:basedOn w:val="Normal"/>
    <w:next w:val="Normal"/>
    <w:link w:val="1paragChar0"/>
    <w:autoRedefine/>
    <w:rsid w:val="00C56F83"/>
    <w:pPr>
      <w:ind w:firstLine="0"/>
    </w:pPr>
  </w:style>
  <w:style w:type="character" w:customStyle="1" w:styleId="CaptionChar">
    <w:name w:val="Caption Char"/>
    <w:aliases w:val="TabCaption Char,Tab Caption Char"/>
    <w:basedOn w:val="DefaultParagraphFont"/>
    <w:link w:val="Caption"/>
    <w:rsid w:val="00803182"/>
    <w:rPr>
      <w:bCs/>
      <w:sz w:val="24"/>
      <w:lang w:eastAsia="fi-FI"/>
    </w:rPr>
  </w:style>
  <w:style w:type="character" w:customStyle="1" w:styleId="FigCaptionChar">
    <w:name w:val="Fig Caption Char"/>
    <w:basedOn w:val="CaptionChar"/>
    <w:link w:val="FigCaption"/>
    <w:rsid w:val="004206A8"/>
    <w:rPr>
      <w:bCs w:val="0"/>
      <w:sz w:val="24"/>
      <w:lang w:eastAsia="fi-FI"/>
    </w:rPr>
  </w:style>
  <w:style w:type="character" w:customStyle="1" w:styleId="1paragChar0">
    <w:name w:val="1. parag Char"/>
    <w:basedOn w:val="DefaultParagraphFont"/>
    <w:link w:val="1parag0"/>
    <w:rsid w:val="00C56F83"/>
    <w:rPr>
      <w:sz w:val="24"/>
      <w:lang w:val="en-GB" w:eastAsia="fi-FI"/>
    </w:rPr>
  </w:style>
  <w:style w:type="paragraph" w:customStyle="1" w:styleId="Equation">
    <w:name w:val="Equation"/>
    <w:basedOn w:val="Normal"/>
    <w:next w:val="1parag"/>
    <w:qFormat/>
    <w:rsid w:val="005F35A7"/>
    <w:pPr>
      <w:tabs>
        <w:tab w:val="center" w:pos="4536"/>
        <w:tab w:val="right" w:pos="9072"/>
      </w:tabs>
      <w:ind w:firstLine="0"/>
    </w:pPr>
  </w:style>
  <w:style w:type="paragraph" w:styleId="TOCHeading">
    <w:name w:val="TOC Heading"/>
    <w:basedOn w:val="Heading1"/>
    <w:next w:val="Normal"/>
    <w:uiPriority w:val="39"/>
    <w:unhideWhenUsed/>
    <w:qFormat/>
    <w:rsid w:val="00AA4859"/>
    <w:pPr>
      <w:keepLines/>
      <w:pageBreakBefore w:val="0"/>
      <w:numPr>
        <w:numId w:val="0"/>
      </w:numPr>
      <w:spacing w:before="240" w:line="259" w:lineRule="auto"/>
      <w:jc w:val="left"/>
      <w:outlineLvl w:val="9"/>
    </w:pPr>
    <w:rPr>
      <w:rFonts w:asciiTheme="majorHAnsi" w:eastAsiaTheme="majorEastAsia" w:hAnsiTheme="majorHAnsi" w:cstheme="majorBidi"/>
      <w:b w:val="0"/>
      <w:bCs w:val="0"/>
      <w:caps w:val="0"/>
      <w:color w:val="2E74B5" w:themeColor="accent1" w:themeShade="BF"/>
      <w:kern w:val="0"/>
      <w:sz w:val="32"/>
    </w:rPr>
  </w:style>
  <w:style w:type="character" w:customStyle="1" w:styleId="alt-edited">
    <w:name w:val="alt-edited"/>
    <w:basedOn w:val="DefaultParagraphFont"/>
    <w:rsid w:val="003A5932"/>
  </w:style>
  <w:style w:type="character" w:customStyle="1" w:styleId="tlid-translation">
    <w:name w:val="tlid-translation"/>
    <w:basedOn w:val="DefaultParagraphFont"/>
    <w:rsid w:val="00F25B7D"/>
  </w:style>
  <w:style w:type="table" w:styleId="TableGrid">
    <w:name w:val="Table Grid"/>
    <w:basedOn w:val="TableNormal"/>
    <w:uiPriority w:val="39"/>
    <w:rsid w:val="004D2EC2"/>
    <w:pPr>
      <w:spacing w:after="0"/>
      <w:ind w:firstLine="0"/>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19780B"/>
    <w:rPr>
      <w:rFonts w:cs="Arial"/>
      <w:b/>
      <w:bCs/>
      <w:i/>
      <w:kern w:val="32"/>
      <w:sz w:val="24"/>
      <w:szCs w:val="26"/>
      <w:lang w:val="en-GB"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26075">
      <w:bodyDiv w:val="1"/>
      <w:marLeft w:val="0"/>
      <w:marRight w:val="0"/>
      <w:marTop w:val="0"/>
      <w:marBottom w:val="0"/>
      <w:divBdr>
        <w:top w:val="none" w:sz="0" w:space="0" w:color="auto"/>
        <w:left w:val="none" w:sz="0" w:space="0" w:color="auto"/>
        <w:bottom w:val="none" w:sz="0" w:space="0" w:color="auto"/>
        <w:right w:val="none" w:sz="0" w:space="0" w:color="auto"/>
      </w:divBdr>
    </w:div>
    <w:div w:id="121845980">
      <w:bodyDiv w:val="1"/>
      <w:marLeft w:val="0"/>
      <w:marRight w:val="0"/>
      <w:marTop w:val="0"/>
      <w:marBottom w:val="0"/>
      <w:divBdr>
        <w:top w:val="none" w:sz="0" w:space="0" w:color="auto"/>
        <w:left w:val="none" w:sz="0" w:space="0" w:color="auto"/>
        <w:bottom w:val="none" w:sz="0" w:space="0" w:color="auto"/>
        <w:right w:val="none" w:sz="0" w:space="0" w:color="auto"/>
      </w:divBdr>
    </w:div>
    <w:div w:id="138619197">
      <w:bodyDiv w:val="1"/>
      <w:marLeft w:val="0"/>
      <w:marRight w:val="0"/>
      <w:marTop w:val="0"/>
      <w:marBottom w:val="0"/>
      <w:divBdr>
        <w:top w:val="none" w:sz="0" w:space="0" w:color="auto"/>
        <w:left w:val="none" w:sz="0" w:space="0" w:color="auto"/>
        <w:bottom w:val="none" w:sz="0" w:space="0" w:color="auto"/>
        <w:right w:val="none" w:sz="0" w:space="0" w:color="auto"/>
      </w:divBdr>
    </w:div>
    <w:div w:id="421221970">
      <w:bodyDiv w:val="1"/>
      <w:marLeft w:val="0"/>
      <w:marRight w:val="0"/>
      <w:marTop w:val="0"/>
      <w:marBottom w:val="0"/>
      <w:divBdr>
        <w:top w:val="none" w:sz="0" w:space="0" w:color="auto"/>
        <w:left w:val="none" w:sz="0" w:space="0" w:color="auto"/>
        <w:bottom w:val="none" w:sz="0" w:space="0" w:color="auto"/>
        <w:right w:val="none" w:sz="0" w:space="0" w:color="auto"/>
      </w:divBdr>
    </w:div>
    <w:div w:id="551696076">
      <w:bodyDiv w:val="1"/>
      <w:marLeft w:val="0"/>
      <w:marRight w:val="0"/>
      <w:marTop w:val="0"/>
      <w:marBottom w:val="0"/>
      <w:divBdr>
        <w:top w:val="none" w:sz="0" w:space="0" w:color="auto"/>
        <w:left w:val="none" w:sz="0" w:space="0" w:color="auto"/>
        <w:bottom w:val="none" w:sz="0" w:space="0" w:color="auto"/>
        <w:right w:val="none" w:sz="0" w:space="0" w:color="auto"/>
      </w:divBdr>
    </w:div>
    <w:div w:id="804355230">
      <w:bodyDiv w:val="1"/>
      <w:marLeft w:val="0"/>
      <w:marRight w:val="0"/>
      <w:marTop w:val="0"/>
      <w:marBottom w:val="0"/>
      <w:divBdr>
        <w:top w:val="none" w:sz="0" w:space="0" w:color="auto"/>
        <w:left w:val="none" w:sz="0" w:space="0" w:color="auto"/>
        <w:bottom w:val="none" w:sz="0" w:space="0" w:color="auto"/>
        <w:right w:val="none" w:sz="0" w:space="0" w:color="auto"/>
      </w:divBdr>
    </w:div>
    <w:div w:id="823738757">
      <w:bodyDiv w:val="1"/>
      <w:marLeft w:val="0"/>
      <w:marRight w:val="0"/>
      <w:marTop w:val="0"/>
      <w:marBottom w:val="0"/>
      <w:divBdr>
        <w:top w:val="none" w:sz="0" w:space="0" w:color="auto"/>
        <w:left w:val="none" w:sz="0" w:space="0" w:color="auto"/>
        <w:bottom w:val="none" w:sz="0" w:space="0" w:color="auto"/>
        <w:right w:val="none" w:sz="0" w:space="0" w:color="auto"/>
      </w:divBdr>
    </w:div>
    <w:div w:id="844444613">
      <w:bodyDiv w:val="1"/>
      <w:marLeft w:val="0"/>
      <w:marRight w:val="0"/>
      <w:marTop w:val="0"/>
      <w:marBottom w:val="0"/>
      <w:divBdr>
        <w:top w:val="none" w:sz="0" w:space="0" w:color="auto"/>
        <w:left w:val="none" w:sz="0" w:space="0" w:color="auto"/>
        <w:bottom w:val="none" w:sz="0" w:space="0" w:color="auto"/>
        <w:right w:val="none" w:sz="0" w:space="0" w:color="auto"/>
      </w:divBdr>
    </w:div>
    <w:div w:id="934481981">
      <w:bodyDiv w:val="1"/>
      <w:marLeft w:val="0"/>
      <w:marRight w:val="0"/>
      <w:marTop w:val="0"/>
      <w:marBottom w:val="0"/>
      <w:divBdr>
        <w:top w:val="none" w:sz="0" w:space="0" w:color="auto"/>
        <w:left w:val="none" w:sz="0" w:space="0" w:color="auto"/>
        <w:bottom w:val="none" w:sz="0" w:space="0" w:color="auto"/>
        <w:right w:val="none" w:sz="0" w:space="0" w:color="auto"/>
      </w:divBdr>
    </w:div>
    <w:div w:id="1131944931">
      <w:bodyDiv w:val="1"/>
      <w:marLeft w:val="0"/>
      <w:marRight w:val="0"/>
      <w:marTop w:val="0"/>
      <w:marBottom w:val="0"/>
      <w:divBdr>
        <w:top w:val="none" w:sz="0" w:space="0" w:color="auto"/>
        <w:left w:val="none" w:sz="0" w:space="0" w:color="auto"/>
        <w:bottom w:val="none" w:sz="0" w:space="0" w:color="auto"/>
        <w:right w:val="none" w:sz="0" w:space="0" w:color="auto"/>
      </w:divBdr>
    </w:div>
    <w:div w:id="1343170051">
      <w:bodyDiv w:val="1"/>
      <w:marLeft w:val="0"/>
      <w:marRight w:val="0"/>
      <w:marTop w:val="0"/>
      <w:marBottom w:val="0"/>
      <w:divBdr>
        <w:top w:val="none" w:sz="0" w:space="0" w:color="auto"/>
        <w:left w:val="none" w:sz="0" w:space="0" w:color="auto"/>
        <w:bottom w:val="none" w:sz="0" w:space="0" w:color="auto"/>
        <w:right w:val="none" w:sz="0" w:space="0" w:color="auto"/>
      </w:divBdr>
    </w:div>
    <w:div w:id="1525441456">
      <w:bodyDiv w:val="1"/>
      <w:marLeft w:val="0"/>
      <w:marRight w:val="0"/>
      <w:marTop w:val="0"/>
      <w:marBottom w:val="0"/>
      <w:divBdr>
        <w:top w:val="none" w:sz="0" w:space="0" w:color="auto"/>
        <w:left w:val="none" w:sz="0" w:space="0" w:color="auto"/>
        <w:bottom w:val="none" w:sz="0" w:space="0" w:color="auto"/>
        <w:right w:val="none" w:sz="0" w:space="0" w:color="auto"/>
      </w:divBdr>
    </w:div>
    <w:div w:id="1698659338">
      <w:bodyDiv w:val="1"/>
      <w:marLeft w:val="0"/>
      <w:marRight w:val="0"/>
      <w:marTop w:val="0"/>
      <w:marBottom w:val="0"/>
      <w:divBdr>
        <w:top w:val="none" w:sz="0" w:space="0" w:color="auto"/>
        <w:left w:val="none" w:sz="0" w:space="0" w:color="auto"/>
        <w:bottom w:val="none" w:sz="0" w:space="0" w:color="auto"/>
        <w:right w:val="none" w:sz="0" w:space="0" w:color="auto"/>
      </w:divBdr>
    </w:div>
    <w:div w:id="1705523481">
      <w:bodyDiv w:val="1"/>
      <w:marLeft w:val="0"/>
      <w:marRight w:val="0"/>
      <w:marTop w:val="0"/>
      <w:marBottom w:val="0"/>
      <w:divBdr>
        <w:top w:val="none" w:sz="0" w:space="0" w:color="auto"/>
        <w:left w:val="none" w:sz="0" w:space="0" w:color="auto"/>
        <w:bottom w:val="none" w:sz="0" w:space="0" w:color="auto"/>
        <w:right w:val="none" w:sz="0" w:space="0" w:color="auto"/>
      </w:divBdr>
    </w:div>
    <w:div w:id="1796874268">
      <w:bodyDiv w:val="1"/>
      <w:marLeft w:val="0"/>
      <w:marRight w:val="0"/>
      <w:marTop w:val="0"/>
      <w:marBottom w:val="0"/>
      <w:divBdr>
        <w:top w:val="none" w:sz="0" w:space="0" w:color="auto"/>
        <w:left w:val="none" w:sz="0" w:space="0" w:color="auto"/>
        <w:bottom w:val="none" w:sz="0" w:space="0" w:color="auto"/>
        <w:right w:val="none" w:sz="0" w:space="0" w:color="auto"/>
      </w:divBdr>
    </w:div>
    <w:div w:id="1917743426">
      <w:bodyDiv w:val="1"/>
      <w:marLeft w:val="0"/>
      <w:marRight w:val="0"/>
      <w:marTop w:val="0"/>
      <w:marBottom w:val="0"/>
      <w:divBdr>
        <w:top w:val="none" w:sz="0" w:space="0" w:color="auto"/>
        <w:left w:val="none" w:sz="0" w:space="0" w:color="auto"/>
        <w:bottom w:val="none" w:sz="0" w:space="0" w:color="auto"/>
        <w:right w:val="none" w:sz="0" w:space="0" w:color="auto"/>
      </w:divBdr>
    </w:div>
    <w:div w:id="2113431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7.jpeg"/><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footer" Target="footer1.xml"/><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1.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anttu\Local%20Settings\Temporary%20Internet%20Files\OLKD9F\Diplomityo%20templaatti.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4DE62-8CE2-4588-A482-AB80E7D83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Diplomityo templaatti.dot</Template>
  <TotalTime>962</TotalTime>
  <Pages>33</Pages>
  <Words>5690</Words>
  <Characters>32439</Characters>
  <Application>Microsoft Office Word</Application>
  <DocSecurity>0</DocSecurity>
  <Lines>270</Lines>
  <Paragraphs>76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Diplomityö</vt:lpstr>
      <vt:lpstr>Diplomityö</vt:lpstr>
    </vt:vector>
  </TitlesOfParts>
  <Company/>
  <LinksUpToDate>false</LinksUpToDate>
  <CharactersWithSpaces>38053</CharactersWithSpaces>
  <SharedDoc>false</SharedDoc>
  <HLinks>
    <vt:vector size="54" baseType="variant">
      <vt:variant>
        <vt:i4>1245191</vt:i4>
      </vt:variant>
      <vt:variant>
        <vt:i4>60</vt:i4>
      </vt:variant>
      <vt:variant>
        <vt:i4>0</vt:i4>
      </vt:variant>
      <vt:variant>
        <vt:i4>5</vt:i4>
      </vt:variant>
      <vt:variant>
        <vt:lpwstr>http://www.oulu.fi/yliopisto/</vt:lpwstr>
      </vt:variant>
      <vt:variant>
        <vt:lpwstr/>
      </vt:variant>
      <vt:variant>
        <vt:i4>1114168</vt:i4>
      </vt:variant>
      <vt:variant>
        <vt:i4>50</vt:i4>
      </vt:variant>
      <vt:variant>
        <vt:i4>0</vt:i4>
      </vt:variant>
      <vt:variant>
        <vt:i4>5</vt:i4>
      </vt:variant>
      <vt:variant>
        <vt:lpwstr/>
      </vt:variant>
      <vt:variant>
        <vt:lpwstr>_Toc378602359</vt:lpwstr>
      </vt:variant>
      <vt:variant>
        <vt:i4>1114168</vt:i4>
      </vt:variant>
      <vt:variant>
        <vt:i4>44</vt:i4>
      </vt:variant>
      <vt:variant>
        <vt:i4>0</vt:i4>
      </vt:variant>
      <vt:variant>
        <vt:i4>5</vt:i4>
      </vt:variant>
      <vt:variant>
        <vt:lpwstr/>
      </vt:variant>
      <vt:variant>
        <vt:lpwstr>_Toc378602358</vt:lpwstr>
      </vt:variant>
      <vt:variant>
        <vt:i4>1114168</vt:i4>
      </vt:variant>
      <vt:variant>
        <vt:i4>38</vt:i4>
      </vt:variant>
      <vt:variant>
        <vt:i4>0</vt:i4>
      </vt:variant>
      <vt:variant>
        <vt:i4>5</vt:i4>
      </vt:variant>
      <vt:variant>
        <vt:lpwstr/>
      </vt:variant>
      <vt:variant>
        <vt:lpwstr>_Toc378602357</vt:lpwstr>
      </vt:variant>
      <vt:variant>
        <vt:i4>1114168</vt:i4>
      </vt:variant>
      <vt:variant>
        <vt:i4>32</vt:i4>
      </vt:variant>
      <vt:variant>
        <vt:i4>0</vt:i4>
      </vt:variant>
      <vt:variant>
        <vt:i4>5</vt:i4>
      </vt:variant>
      <vt:variant>
        <vt:lpwstr/>
      </vt:variant>
      <vt:variant>
        <vt:lpwstr>_Toc378602356</vt:lpwstr>
      </vt:variant>
      <vt:variant>
        <vt:i4>1114168</vt:i4>
      </vt:variant>
      <vt:variant>
        <vt:i4>26</vt:i4>
      </vt:variant>
      <vt:variant>
        <vt:i4>0</vt:i4>
      </vt:variant>
      <vt:variant>
        <vt:i4>5</vt:i4>
      </vt:variant>
      <vt:variant>
        <vt:lpwstr/>
      </vt:variant>
      <vt:variant>
        <vt:lpwstr>_Toc378602355</vt:lpwstr>
      </vt:variant>
      <vt:variant>
        <vt:i4>1114168</vt:i4>
      </vt:variant>
      <vt:variant>
        <vt:i4>20</vt:i4>
      </vt:variant>
      <vt:variant>
        <vt:i4>0</vt:i4>
      </vt:variant>
      <vt:variant>
        <vt:i4>5</vt:i4>
      </vt:variant>
      <vt:variant>
        <vt:lpwstr/>
      </vt:variant>
      <vt:variant>
        <vt:lpwstr>_Toc378602354</vt:lpwstr>
      </vt:variant>
      <vt:variant>
        <vt:i4>1114168</vt:i4>
      </vt:variant>
      <vt:variant>
        <vt:i4>14</vt:i4>
      </vt:variant>
      <vt:variant>
        <vt:i4>0</vt:i4>
      </vt:variant>
      <vt:variant>
        <vt:i4>5</vt:i4>
      </vt:variant>
      <vt:variant>
        <vt:lpwstr/>
      </vt:variant>
      <vt:variant>
        <vt:lpwstr>_Toc378602353</vt:lpwstr>
      </vt:variant>
      <vt:variant>
        <vt:i4>1114168</vt:i4>
      </vt:variant>
      <vt:variant>
        <vt:i4>8</vt:i4>
      </vt:variant>
      <vt:variant>
        <vt:i4>0</vt:i4>
      </vt:variant>
      <vt:variant>
        <vt:i4>5</vt:i4>
      </vt:variant>
      <vt:variant>
        <vt:lpwstr/>
      </vt:variant>
      <vt:variant>
        <vt:lpwstr>_Toc378602352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Diplomityö</dc:title>
  <dc:subject/>
  <dc:creator>Elektroniikan ja tietoliikennetekniikan tutkinto-ohjelmatoimikunta</dc:creator>
  <cp:keywords/>
  <cp:lastModifiedBy>Kazi Nymul Haque</cp:lastModifiedBy>
  <cp:revision>20</cp:revision>
  <cp:lastPrinted>2023-01-08T03:28:00Z</cp:lastPrinted>
  <dcterms:created xsi:type="dcterms:W3CDTF">2023-01-06T18:20:00Z</dcterms:created>
  <dcterms:modified xsi:type="dcterms:W3CDTF">2023-01-08T17:54:00Z</dcterms:modified>
  <cp:category>diplomityö</cp:category>
</cp:coreProperties>
</file>